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2"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32"/>
        <w:gridCol w:w="1808"/>
      </w:tblGrid>
      <w:tr w:rsidR="00314385" w:rsidRPr="00314385" w:rsidTr="002D5F49">
        <w:trPr>
          <w:trHeight w:val="353"/>
        </w:trPr>
        <w:tc>
          <w:tcPr>
            <w:tcW w:w="4000" w:type="pct"/>
            <w:tcBorders>
              <w:bottom w:val="single" w:sz="4" w:space="0" w:color="F0BB44" w:themeColor="accent3"/>
            </w:tcBorders>
            <w:vAlign w:val="bottom"/>
          </w:tcPr>
          <w:p w:rsidR="0034608C" w:rsidRPr="00314385" w:rsidRDefault="00077820" w:rsidP="00E05B5C">
            <w:pPr>
              <w:pStyle w:val="Name"/>
              <w:ind w:left="0" w:right="0"/>
              <w:rPr>
                <w:color w:val="F6AB3A"/>
                <w:lang w:val="nl-NL"/>
              </w:rPr>
            </w:pPr>
            <w:sdt>
              <w:sdtPr>
                <w:rPr>
                  <w:color w:val="000000" w:themeColor="text1"/>
                  <w:lang w:val="nl-NL"/>
                </w:rPr>
                <w:alias w:val="Company Name"/>
                <w:tag w:val=""/>
                <w:id w:val="-886792623"/>
                <w:placeholder>
                  <w:docPart w:val="003874783D3A423682B33EAA00ACD8E6"/>
                </w:placeholder>
                <w:dataBinding w:prefixMappings="xmlns:ns0='http://schemas.openxmlformats.org/officeDocument/2006/extended-properties' " w:xpath="/ns0:Properties[1]/ns0:Company[1]" w:storeItemID="{6668398D-A668-4E3E-A5EB-62B293D839F1}"/>
                <w:text/>
              </w:sdtPr>
              <w:sdtEndPr/>
              <w:sdtContent>
                <w:r w:rsidR="001B13DB" w:rsidRPr="009859E3">
                  <w:rPr>
                    <w:color w:val="000000" w:themeColor="text1"/>
                    <w:lang w:val="nl-NL"/>
                  </w:rPr>
                  <w:t>HE</w:t>
                </w:r>
                <w:r w:rsidR="00E05B5C" w:rsidRPr="009859E3">
                  <w:rPr>
                    <w:color w:val="000000" w:themeColor="text1"/>
                    <w:lang w:val="nl-NL"/>
                  </w:rPr>
                  <w:t>X</w:t>
                </w:r>
              </w:sdtContent>
            </w:sdt>
            <w:r w:rsidR="00E05B5C" w:rsidRPr="00314385">
              <w:rPr>
                <w:color w:val="F6AB3A"/>
                <w:lang w:val="nl-NL"/>
              </w:rPr>
              <w:t>201</w:t>
            </w:r>
            <w:r w:rsidR="00314385" w:rsidRPr="00314385">
              <w:rPr>
                <w:color w:val="F6AB3A"/>
                <w:lang w:val="nl-NL"/>
              </w:rPr>
              <w:t>8</w:t>
            </w:r>
          </w:p>
        </w:tc>
        <w:tc>
          <w:tcPr>
            <w:tcW w:w="1000" w:type="pct"/>
            <w:tcBorders>
              <w:bottom w:val="single" w:sz="4" w:space="0" w:color="F0BB44"/>
            </w:tcBorders>
            <w:vAlign w:val="center"/>
          </w:tcPr>
          <w:sdt>
            <w:sdtPr>
              <w:rPr>
                <w:noProof/>
                <w:color w:val="F6AB3A"/>
                <w:lang w:eastAsia="en-US"/>
              </w:rPr>
              <w:id w:val="1151171992"/>
              <w:picture/>
            </w:sdtPr>
            <w:sdtEndPr/>
            <w:sdtContent>
              <w:p w:rsidR="0034608C" w:rsidRPr="00314385" w:rsidRDefault="00D82C8F">
                <w:pPr>
                  <w:pStyle w:val="Geenafstand"/>
                  <w:ind w:left="0" w:right="0"/>
                  <w:jc w:val="center"/>
                  <w:rPr>
                    <w:color w:val="F6AB3A"/>
                  </w:rPr>
                </w:pPr>
                <w:r w:rsidRPr="00314385">
                  <w:rPr>
                    <w:noProof/>
                    <w:color w:val="F6AB3A"/>
                    <w:lang w:eastAsia="en-US"/>
                  </w:rPr>
                  <w:drawing>
                    <wp:inline distT="0" distB="0" distL="0" distR="0" wp14:anchorId="29E883AD" wp14:editId="53D7DAD3">
                      <wp:extent cx="622947" cy="622947"/>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622947" cy="622947"/>
                              </a:xfrm>
                              <a:prstGeom prst="rect">
                                <a:avLst/>
                              </a:prstGeom>
                            </pic:spPr>
                          </pic:pic>
                        </a:graphicData>
                      </a:graphic>
                    </wp:inline>
                  </w:drawing>
                </w:r>
              </w:p>
            </w:sdtContent>
          </w:sdt>
        </w:tc>
      </w:tr>
    </w:tbl>
    <w:p w:rsidR="004F37E3" w:rsidRPr="007C609D" w:rsidRDefault="00D82C8F" w:rsidP="007C609D">
      <w:pPr>
        <w:pStyle w:val="Kop1"/>
        <w:rPr>
          <w:color w:val="F6AB3A"/>
        </w:rPr>
      </w:pPr>
      <w:r w:rsidRPr="007C609D">
        <w:rPr>
          <w:noProof/>
          <w:color w:val="F6AB3A"/>
          <w:lang w:eastAsia="en-US"/>
        </w:rPr>
        <mc:AlternateContent>
          <mc:Choice Requires="wps">
            <w:drawing>
              <wp:anchor distT="0" distB="0" distL="114300" distR="114300" simplePos="0" relativeHeight="251659264" behindDoc="1" locked="0" layoutInCell="1" allowOverlap="1" wp14:anchorId="0F0173D9" wp14:editId="45C5F784">
                <wp:simplePos x="0" y="0"/>
                <wp:positionH relativeFrom="leftMargin">
                  <wp:align>right</wp:align>
                </wp:positionH>
                <wp:positionV relativeFrom="margin">
                  <wp:align>top</wp:align>
                </wp:positionV>
                <wp:extent cx="786765" cy="625792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86765" cy="625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591E" w:rsidRPr="007758DC" w:rsidRDefault="007617CE">
                            <w:pPr>
                              <w:pStyle w:val="Titel"/>
                              <w:rPr>
                                <w:rFonts w:ascii="Myriad Pro" w:hAnsi="Myriad Pro"/>
                                <w:sz w:val="72"/>
                              </w:rPr>
                            </w:pPr>
                            <w:r>
                              <w:rPr>
                                <w:rFonts w:ascii="Myriad Pro" w:hAnsi="Myriad Pro"/>
                                <w:sz w:val="72"/>
                              </w:rPr>
                              <w:t>Challenge Guidelines</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10.75pt;margin-top:0;width:61.95pt;height:492.7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" filled="f" stroked="f" strokeweight=".5pt">
                <v:textbox style="layout-flow:vertical;mso-layout-flow-alt:bottom-to-top;mso-fit-shape-to-text:t" inset="0,14.4pt,18pt">
                  <w:txbxContent>
                    <w:p w:rsidR="0026591E" w:rsidRPr="007758DC" w:rsidRDefault="007617CE">
                      <w:pPr>
                        <w:pStyle w:val="Titel"/>
                        <w:rPr>
                          <w:rFonts w:ascii="Myriad Pro" w:hAnsi="Myriad Pro"/>
                          <w:sz w:val="72"/>
                        </w:rPr>
                      </w:pPr>
                      <w:r>
                        <w:rPr>
                          <w:rFonts w:ascii="Myriad Pro" w:hAnsi="Myriad Pro"/>
                          <w:sz w:val="72"/>
                        </w:rPr>
                        <w:t>Challenge Guidelines</w:t>
                      </w:r>
                    </w:p>
                  </w:txbxContent>
                </v:textbox>
                <w10:wrap anchorx="margin" anchory="margin"/>
              </v:shape>
            </w:pict>
          </mc:Fallback>
        </mc:AlternateContent>
      </w:r>
      <w:r w:rsidR="00A873B2" w:rsidRPr="00314385">
        <w:rPr>
          <w:color w:val="F6AB3A"/>
        </w:rPr>
        <w:t>TRACK</w:t>
      </w:r>
    </w:p>
    <w:p w:rsidR="004F37E3" w:rsidRPr="004F37E3" w:rsidRDefault="005C6F02" w:rsidP="004F37E3">
      <w:r>
        <w:t>Future mobility</w:t>
      </w:r>
    </w:p>
    <w:p w:rsidR="004F37E3" w:rsidRPr="00314385" w:rsidRDefault="000341B7" w:rsidP="004F37E3">
      <w:pPr>
        <w:pStyle w:val="Kop1"/>
        <w:rPr>
          <w:color w:val="F6AB3A"/>
        </w:rPr>
      </w:pPr>
      <w:r w:rsidRPr="00314385">
        <w:rPr>
          <w:color w:val="F6AB3A"/>
        </w:rPr>
        <w:t>PARTNER</w:t>
      </w:r>
      <w:r w:rsidR="00A873B2" w:rsidRPr="00314385">
        <w:rPr>
          <w:color w:val="F6AB3A"/>
        </w:rPr>
        <w:t>(s)</w:t>
      </w:r>
    </w:p>
    <w:p w:rsidR="004F37E3" w:rsidRPr="004F37E3" w:rsidRDefault="00E17D62" w:rsidP="004F37E3">
      <w:r>
        <w:t>VDL E</w:t>
      </w:r>
      <w:r w:rsidR="00C42E14">
        <w:t xml:space="preserve">nabling </w:t>
      </w:r>
      <w:r>
        <w:t>T</w:t>
      </w:r>
      <w:r w:rsidR="00C42E14">
        <w:t xml:space="preserve">ransport </w:t>
      </w:r>
      <w:r>
        <w:t>S</w:t>
      </w:r>
      <w:r w:rsidR="00C42E14">
        <w:t>olutions (VDL ETS)</w:t>
      </w:r>
    </w:p>
    <w:p w:rsidR="00FF44A9" w:rsidRPr="00314385" w:rsidRDefault="00240C68" w:rsidP="00FF44A9">
      <w:pPr>
        <w:pStyle w:val="Kop1"/>
        <w:rPr>
          <w:color w:val="F6AB3A"/>
        </w:rPr>
      </w:pPr>
      <w:r w:rsidRPr="00314385">
        <w:rPr>
          <w:color w:val="F6AB3A"/>
        </w:rPr>
        <w:t>Challenge</w:t>
      </w:r>
    </w:p>
    <w:p w:rsidR="001745BB" w:rsidRDefault="001745BB" w:rsidP="002D30C3">
      <w:r>
        <w:t>Mobility and public transport are</w:t>
      </w:r>
      <w:r w:rsidR="00F53219">
        <w:t xml:space="preserve"> developing rapidly in new directions</w:t>
      </w:r>
      <w:r w:rsidR="00C32033">
        <w:t xml:space="preserve"> </w:t>
      </w:r>
      <w:r w:rsidR="00F53219">
        <w:t xml:space="preserve">with a strong focus on zero-emission. </w:t>
      </w:r>
      <w:r>
        <w:t>Latest technologies on batteries,</w:t>
      </w:r>
      <w:r w:rsidR="00680FFA">
        <w:t xml:space="preserve"> chargers,</w:t>
      </w:r>
      <w:r>
        <w:t xml:space="preserve"> </w:t>
      </w:r>
      <w:r w:rsidR="006772C2">
        <w:t xml:space="preserve">climate systems, </w:t>
      </w:r>
      <w:r>
        <w:t>con</w:t>
      </w:r>
      <w:r w:rsidR="00C32033">
        <w:t>nectivity and datamining are</w:t>
      </w:r>
      <w:r>
        <w:t xml:space="preserve"> main drivers for these developments</w:t>
      </w:r>
      <w:r w:rsidR="0013046D">
        <w:t>.</w:t>
      </w:r>
      <w:r>
        <w:t xml:space="preserve"> </w:t>
      </w:r>
      <w:r w:rsidR="0064118B">
        <w:t>C</w:t>
      </w:r>
      <w:r>
        <w:t>urrent state of the art battery technology</w:t>
      </w:r>
      <w:r w:rsidR="00680FFA">
        <w:t xml:space="preserve"> </w:t>
      </w:r>
      <w:r w:rsidR="0064118B">
        <w:t xml:space="preserve">is </w:t>
      </w:r>
      <w:r w:rsidR="00680FFA">
        <w:t>still</w:t>
      </w:r>
      <w:r w:rsidR="00C622A5">
        <w:t xml:space="preserve"> </w:t>
      </w:r>
      <w:r w:rsidR="0064118B">
        <w:t xml:space="preserve">the main limiting factor for range of vehicles. </w:t>
      </w:r>
      <w:r w:rsidR="005560BD">
        <w:t>Besides</w:t>
      </w:r>
      <w:r w:rsidR="00F817F8">
        <w:t xml:space="preserve"> drive train</w:t>
      </w:r>
      <w:r w:rsidR="005560BD">
        <w:t xml:space="preserve"> </w:t>
      </w:r>
      <w:r w:rsidR="00F817F8">
        <w:t xml:space="preserve">also </w:t>
      </w:r>
      <w:r w:rsidR="00C32033">
        <w:t>other factors like</w:t>
      </w:r>
      <w:r w:rsidR="00F817F8">
        <w:t xml:space="preserve"> climate system, ambient temperature </w:t>
      </w:r>
      <w:r w:rsidR="00C32033">
        <w:t>effect</w:t>
      </w:r>
      <w:r w:rsidR="00F817F8">
        <w:t xml:space="preserve"> on the battery, road conditions (friction), </w:t>
      </w:r>
      <w:r w:rsidR="0013046D">
        <w:t xml:space="preserve">auxiliaries (pneumatics, steering, …) </w:t>
      </w:r>
      <w:r w:rsidR="00F817F8">
        <w:t>etc</w:t>
      </w:r>
      <w:r w:rsidR="007C609D">
        <w:t>.</w:t>
      </w:r>
      <w:r w:rsidR="005560BD">
        <w:t xml:space="preserve"> are significant energy consumers</w:t>
      </w:r>
      <w:r w:rsidR="00F817F8">
        <w:t>.</w:t>
      </w:r>
      <w:r w:rsidR="0064118B">
        <w:t xml:space="preserve"> This all limits </w:t>
      </w:r>
      <w:r w:rsidR="007C609D">
        <w:t xml:space="preserve">the </w:t>
      </w:r>
      <w:r w:rsidR="0064118B">
        <w:t>practical usable application</w:t>
      </w:r>
      <w:r w:rsidR="005560BD">
        <w:t xml:space="preserve"> range</w:t>
      </w:r>
      <w:r w:rsidR="0064118B">
        <w:t xml:space="preserve"> for public transport busses</w:t>
      </w:r>
      <w:r w:rsidR="005560BD">
        <w:t xml:space="preserve"> and makes it difficult to </w:t>
      </w:r>
      <w:r w:rsidR="007C609D">
        <w:t>plan the operation of the busses efficiently</w:t>
      </w:r>
      <w:r w:rsidR="005560BD">
        <w:t xml:space="preserve"> and flexibility is limited</w:t>
      </w:r>
      <w:r w:rsidR="0064118B">
        <w:t>.</w:t>
      </w:r>
      <w:r w:rsidR="00F817F8">
        <w:t xml:space="preserve"> </w:t>
      </w:r>
    </w:p>
    <w:p w:rsidR="00C622A5" w:rsidRDefault="00C32033" w:rsidP="002D30C3">
      <w:r>
        <w:t>Your challenge is to d</w:t>
      </w:r>
      <w:r w:rsidR="00C622A5">
        <w:t xml:space="preserve">esign an algorithm and tool to </w:t>
      </w:r>
      <w:r w:rsidR="001457B0">
        <w:t>design the optimal fleet</w:t>
      </w:r>
      <w:r w:rsidR="00951A40">
        <w:t xml:space="preserve"> </w:t>
      </w:r>
      <w:r w:rsidR="00F817F8">
        <w:t xml:space="preserve">for the </w:t>
      </w:r>
      <w:r w:rsidR="001457B0">
        <w:t xml:space="preserve">city of </w:t>
      </w:r>
      <w:r w:rsidR="00F817F8">
        <w:t xml:space="preserve">Eindhoven </w:t>
      </w:r>
      <w:r w:rsidR="00C651CF">
        <w:t xml:space="preserve">fleet </w:t>
      </w:r>
      <w:r w:rsidR="006772C2">
        <w:t>taking into account energy usage</w:t>
      </w:r>
      <w:r w:rsidR="00F817F8">
        <w:t>,</w:t>
      </w:r>
      <w:r w:rsidR="006772C2">
        <w:t xml:space="preserve"> environmental conditions,</w:t>
      </w:r>
      <w:r w:rsidR="001457B0">
        <w:t xml:space="preserve"> all</w:t>
      </w:r>
      <w:r w:rsidR="00F817F8">
        <w:t xml:space="preserve"> prices, charge time (bus offline),</w:t>
      </w:r>
      <w:r w:rsidR="006772C2">
        <w:t xml:space="preserve"> </w:t>
      </w:r>
      <w:r w:rsidR="001457B0">
        <w:t xml:space="preserve">bus types </w:t>
      </w:r>
      <w:proofErr w:type="spellStart"/>
      <w:r w:rsidR="001457B0">
        <w:t>etc</w:t>
      </w:r>
      <w:proofErr w:type="spellEnd"/>
      <w:r w:rsidR="001457B0">
        <w:t>….. The tool should be able to present the optimal number of buses, type and number of chargers, location of charging, when the buses should be charged, battery chemistry (MP or HP) and battery size.</w:t>
      </w:r>
    </w:p>
    <w:p w:rsidR="0047508E" w:rsidRPr="00314385" w:rsidRDefault="000341B7" w:rsidP="0047508E">
      <w:pPr>
        <w:pStyle w:val="Kop1"/>
        <w:rPr>
          <w:color w:val="F6AB3A"/>
        </w:rPr>
      </w:pPr>
      <w:r w:rsidRPr="00314385">
        <w:rPr>
          <w:color w:val="F6AB3A"/>
        </w:rPr>
        <w:t xml:space="preserve">Resources and </w:t>
      </w:r>
      <w:r w:rsidR="0047508E" w:rsidRPr="00314385">
        <w:rPr>
          <w:color w:val="F6AB3A"/>
        </w:rPr>
        <w:t>Extra information</w:t>
      </w:r>
    </w:p>
    <w:p w:rsidR="006772C2" w:rsidRDefault="000C4695" w:rsidP="0047508E">
      <w:r>
        <w:t xml:space="preserve">Energy consumption </w:t>
      </w:r>
      <w:r w:rsidR="006772C2">
        <w:t>of a public transport bus and environmental parameters.</w:t>
      </w:r>
      <w:r>
        <w:tab/>
      </w:r>
      <w:r>
        <w:tab/>
      </w:r>
      <w:r w:rsidR="0064118B">
        <w:t xml:space="preserve">                                        </w:t>
      </w:r>
      <w:r w:rsidR="006772C2">
        <w:t>Usage data of the current electric bus fleet of Eindhoven</w:t>
      </w:r>
      <w:r w:rsidR="0064118B">
        <w:t xml:space="preserve">.                                                                                                      </w:t>
      </w:r>
      <w:r w:rsidR="006772C2">
        <w:t>T</w:t>
      </w:r>
      <w:r w:rsidR="00EB59C5">
        <w:t>he most recent</w:t>
      </w:r>
      <w:r w:rsidR="008F7DE2">
        <w:t xml:space="preserve"> technology trends</w:t>
      </w:r>
      <w:r w:rsidR="00EB59C5">
        <w:t xml:space="preserve"> and future projections</w:t>
      </w:r>
      <w:r w:rsidR="0030406B">
        <w:t xml:space="preserve"> and your  imagination</w:t>
      </w:r>
      <w:r w:rsidR="00680FFA">
        <w:t xml:space="preserve"> and creativity</w:t>
      </w:r>
      <w:r w:rsidR="00EB59C5">
        <w:t>.</w:t>
      </w:r>
      <w:r w:rsidR="0064118B">
        <w:t xml:space="preserve">                              </w:t>
      </w:r>
      <w:r w:rsidR="00EB59C5">
        <w:t>White papers</w:t>
      </w:r>
      <w:r w:rsidR="00680FFA">
        <w:t xml:space="preserve"> and internet references</w:t>
      </w:r>
      <w:r w:rsidR="00EB59C5">
        <w:t>: battery technology</w:t>
      </w:r>
      <w:r w:rsidR="006772C2">
        <w:t>, energy prices</w:t>
      </w:r>
      <w:r w:rsidR="00C42E14">
        <w:t>.</w:t>
      </w:r>
    </w:p>
    <w:p w:rsidR="00240C68" w:rsidRPr="00314385" w:rsidRDefault="000341B7" w:rsidP="00240C68">
      <w:pPr>
        <w:pStyle w:val="Kop1"/>
        <w:rPr>
          <w:color w:val="F6AB3A"/>
        </w:rPr>
      </w:pPr>
      <w:r w:rsidRPr="00314385">
        <w:rPr>
          <w:color w:val="F6AB3A"/>
        </w:rPr>
        <w:t>HOW CAN YOU WIN?</w:t>
      </w:r>
    </w:p>
    <w:p w:rsidR="00680FFA" w:rsidRDefault="00317A9C" w:rsidP="00240C68">
      <w:r>
        <w:t xml:space="preserve">The most </w:t>
      </w:r>
      <w:r w:rsidR="00592FD1">
        <w:t xml:space="preserve">c0mplete, tangible and appealing </w:t>
      </w:r>
      <w:r w:rsidR="006772C2">
        <w:t>tool</w:t>
      </w:r>
      <w:r w:rsidR="00592FD1">
        <w:t xml:space="preserve"> assessed </w:t>
      </w:r>
      <w:r w:rsidR="006878EF">
        <w:t>on</w:t>
      </w:r>
      <w:r w:rsidR="00592FD1">
        <w:t>:</w:t>
      </w:r>
    </w:p>
    <w:p w:rsidR="00680FFA" w:rsidRDefault="00592FD1" w:rsidP="00592FD1">
      <w:pPr>
        <w:spacing w:after="0"/>
      </w:pPr>
      <w:r>
        <w:t>-</w:t>
      </w:r>
      <w:r w:rsidR="00C651CF">
        <w:t xml:space="preserve"> </w:t>
      </w:r>
      <w:r w:rsidR="00F84192">
        <w:t>comprehensive</w:t>
      </w:r>
      <w:r>
        <w:t>ness</w:t>
      </w:r>
    </w:p>
    <w:p w:rsidR="00680FFA" w:rsidRDefault="00680FFA" w:rsidP="00592FD1">
      <w:pPr>
        <w:spacing w:after="0"/>
      </w:pPr>
      <w:r>
        <w:t>-</w:t>
      </w:r>
      <w:r w:rsidR="00C651CF">
        <w:t xml:space="preserve"> </w:t>
      </w:r>
      <w:r w:rsidR="00F84192">
        <w:t>technology trend</w:t>
      </w:r>
      <w:r>
        <w:t xml:space="preserve"> considerations</w:t>
      </w:r>
    </w:p>
    <w:p w:rsidR="00C651CF" w:rsidRDefault="00C651CF" w:rsidP="00592FD1">
      <w:pPr>
        <w:spacing w:after="0"/>
      </w:pPr>
      <w:r>
        <w:t>- flexibility</w:t>
      </w:r>
    </w:p>
    <w:p w:rsidR="006878EF" w:rsidRDefault="00680FFA" w:rsidP="00592FD1">
      <w:pPr>
        <w:spacing w:after="0"/>
      </w:pPr>
      <w:r>
        <w:t>-</w:t>
      </w:r>
      <w:r w:rsidR="006878EF">
        <w:t xml:space="preserve"> costs</w:t>
      </w:r>
    </w:p>
    <w:p w:rsidR="00592FD1" w:rsidRDefault="006878EF" w:rsidP="00592FD1">
      <w:pPr>
        <w:spacing w:after="0"/>
      </w:pPr>
      <w:r>
        <w:t xml:space="preserve">- </w:t>
      </w:r>
      <w:r w:rsidR="00317A9C">
        <w:t xml:space="preserve">potential business models </w:t>
      </w:r>
    </w:p>
    <w:p w:rsidR="00592FD1" w:rsidRDefault="00592FD1" w:rsidP="00592FD1">
      <w:pPr>
        <w:spacing w:after="0"/>
      </w:pPr>
      <w:r>
        <w:t>-</w:t>
      </w:r>
      <w:r w:rsidR="006878EF">
        <w:t xml:space="preserve"> </w:t>
      </w:r>
      <w:r w:rsidR="006772C2">
        <w:t xml:space="preserve">creativity, </w:t>
      </w:r>
      <w:r>
        <w:t>p</w:t>
      </w:r>
      <w:r w:rsidR="00F84192">
        <w:t>resentation, imagination and liveliness</w:t>
      </w:r>
      <w:bookmarkStart w:id="0" w:name="_GoBack"/>
      <w:bookmarkEnd w:id="0"/>
    </w:p>
    <w:sectPr w:rsidR="00592FD1" w:rsidSect="00C42E14">
      <w:footerReference w:type="default" r:id="rId12"/>
      <w:pgSz w:w="12240" w:h="15840" w:code="1"/>
      <w:pgMar w:top="990" w:right="1224" w:bottom="851" w:left="201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BB7" w:rsidRDefault="00247BB7">
      <w:pPr>
        <w:spacing w:after="0" w:line="240" w:lineRule="auto"/>
      </w:pPr>
      <w:r>
        <w:separator/>
      </w:r>
    </w:p>
  </w:endnote>
  <w:endnote w:type="continuationSeparator" w:id="0">
    <w:p w:rsidR="00247BB7" w:rsidRDefault="0024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DAM.CG PRO">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1E" w:rsidRDefault="0026591E">
    <w:pPr>
      <w:pStyle w:val="Voettekst"/>
    </w:pPr>
    <w:r>
      <w:rPr>
        <w:noProof/>
        <w:lang w:eastAsia="en-US"/>
      </w:rPr>
      <mc:AlternateContent>
        <mc:Choice Requires="wps">
          <w:drawing>
            <wp:anchor distT="0" distB="0" distL="114300" distR="114300" simplePos="0" relativeHeight="251659264" behindDoc="0" locked="0" layoutInCell="1" allowOverlap="1" wp14:anchorId="5644F107" wp14:editId="2DDF6FB1">
              <wp:simplePos x="0" y="0"/>
              <wp:positionH relativeFrom="margin">
                <wp:posOffset>2540</wp:posOffset>
              </wp:positionH>
              <wp:positionV relativeFrom="bottomMargin">
                <wp:posOffset>92039</wp:posOffset>
              </wp:positionV>
              <wp:extent cx="5943600" cy="680720"/>
              <wp:effectExtent l="0" t="0" r="0" b="508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680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ayoutTable"/>
                            <w:tblW w:w="5000" w:type="pct"/>
                            <w:tblLook w:val="04A0" w:firstRow="1" w:lastRow="0" w:firstColumn="1" w:lastColumn="0" w:noHBand="0" w:noVBand="1"/>
                            <w:tblDescription w:val="Footer info"/>
                          </w:tblPr>
                          <w:tblGrid>
                            <w:gridCol w:w="7843"/>
                            <w:gridCol w:w="1162"/>
                          </w:tblGrid>
                          <w:tr w:rsidR="0026591E" w:rsidRPr="00314385" w:rsidTr="00314385">
                            <w:trPr>
                              <w:trHeight w:val="161"/>
                            </w:trPr>
                            <w:tc>
                              <w:tcPr>
                                <w:tcW w:w="4355" w:type="pct"/>
                              </w:tcPr>
                              <w:p w:rsidR="0026591E" w:rsidRPr="00314385" w:rsidRDefault="007617CE" w:rsidP="00870784">
                                <w:pPr>
                                  <w:pStyle w:val="Voettekst"/>
                                  <w:rPr>
                                    <w:sz w:val="20"/>
                                    <w:szCs w:val="20"/>
                                  </w:rPr>
                                </w:pPr>
                                <w:r w:rsidRPr="00314385">
                                  <w:rPr>
                                    <w:sz w:val="20"/>
                                    <w:szCs w:val="20"/>
                                  </w:rPr>
                                  <w:t xml:space="preserve">Challenge </w:t>
                                </w:r>
                                <w:r w:rsidR="00870784" w:rsidRPr="00314385">
                                  <w:rPr>
                                    <w:sz w:val="20"/>
                                    <w:szCs w:val="20"/>
                                  </w:rPr>
                                  <w:t>Guidelines</w:t>
                                </w:r>
                                <w:r w:rsidR="0026591E" w:rsidRPr="00314385">
                                  <w:rPr>
                                    <w:sz w:val="20"/>
                                    <w:szCs w:val="20"/>
                                  </w:rPr>
                                  <w:t xml:space="preserve"> for</w:t>
                                </w:r>
                                <w:r w:rsidR="00870784" w:rsidRPr="00314385">
                                  <w:rPr>
                                    <w:sz w:val="20"/>
                                    <w:szCs w:val="20"/>
                                  </w:rPr>
                                  <w:t xml:space="preserve"> </w:t>
                                </w:r>
                                <w:sdt>
                                  <w:sdtPr>
                                    <w:rPr>
                                      <w:sz w:val="20"/>
                                      <w:szCs w:val="20"/>
                                    </w:rPr>
                                    <w:alias w:val="Company"/>
                                    <w:tag w:val=""/>
                                    <w:id w:val="1393613494"/>
                                    <w:dataBinding w:prefixMappings="xmlns:ns0='http://schemas.openxmlformats.org/officeDocument/2006/extended-properties' " w:xpath="/ns0:Properties[1]/ns0:Company[1]" w:storeItemID="{6668398D-A668-4E3E-A5EB-62B293D839F1}"/>
                                    <w:text/>
                                  </w:sdtPr>
                                  <w:sdtEndPr/>
                                  <w:sdtContent>
                                    <w:r w:rsidR="001B13DB" w:rsidRPr="00314385">
                                      <w:rPr>
                                        <w:sz w:val="20"/>
                                        <w:szCs w:val="20"/>
                                      </w:rPr>
                                      <w:t>HEX</w:t>
                                    </w:r>
                                  </w:sdtContent>
                                </w:sdt>
                                <w:r w:rsidR="00314385" w:rsidRPr="00314385">
                                  <w:rPr>
                                    <w:sz w:val="20"/>
                                    <w:szCs w:val="20"/>
                                  </w:rPr>
                                  <w:t xml:space="preserve"> 2018</w:t>
                                </w:r>
                              </w:p>
                            </w:tc>
                            <w:tc>
                              <w:tcPr>
                                <w:tcW w:w="645" w:type="pct"/>
                              </w:tcPr>
                              <w:p w:rsidR="0026591E" w:rsidRPr="00314385" w:rsidRDefault="0026591E">
                                <w:pPr>
                                  <w:pStyle w:val="Voettekst"/>
                                  <w:jc w:val="right"/>
                                  <w:rPr>
                                    <w:sz w:val="20"/>
                                    <w:szCs w:val="20"/>
                                  </w:rPr>
                                </w:pPr>
                                <w:r w:rsidRPr="00314385">
                                  <w:rPr>
                                    <w:sz w:val="20"/>
                                    <w:szCs w:val="20"/>
                                  </w:rPr>
                                  <w:t xml:space="preserve"> </w:t>
                                </w:r>
                                <w:r w:rsidRPr="00314385">
                                  <w:rPr>
                                    <w:sz w:val="20"/>
                                    <w:szCs w:val="20"/>
                                  </w:rPr>
                                  <w:fldChar w:fldCharType="begin"/>
                                </w:r>
                                <w:r w:rsidRPr="00314385">
                                  <w:rPr>
                                    <w:sz w:val="20"/>
                                    <w:szCs w:val="20"/>
                                  </w:rPr>
                                  <w:instrText xml:space="preserve"> PAGE   \* MERGEFORMAT </w:instrText>
                                </w:r>
                                <w:r w:rsidRPr="00314385">
                                  <w:rPr>
                                    <w:sz w:val="20"/>
                                    <w:szCs w:val="20"/>
                                  </w:rPr>
                                  <w:fldChar w:fldCharType="separate"/>
                                </w:r>
                                <w:r w:rsidR="001457B0">
                                  <w:rPr>
                                    <w:noProof/>
                                    <w:sz w:val="20"/>
                                    <w:szCs w:val="20"/>
                                  </w:rPr>
                                  <w:t>1</w:t>
                                </w:r>
                                <w:r w:rsidRPr="00314385">
                                  <w:rPr>
                                    <w:noProof/>
                                    <w:sz w:val="20"/>
                                    <w:szCs w:val="20"/>
                                  </w:rPr>
                                  <w:fldChar w:fldCharType="end"/>
                                </w:r>
                                <w:r w:rsidRPr="00314385">
                                  <w:rPr>
                                    <w:noProof/>
                                    <w:sz w:val="20"/>
                                    <w:szCs w:val="20"/>
                                  </w:rPr>
                                  <w:t xml:space="preserve"> of </w:t>
                                </w:r>
                                <w:r w:rsidRPr="00314385">
                                  <w:rPr>
                                    <w:bCs/>
                                    <w:sz w:val="20"/>
                                    <w:szCs w:val="20"/>
                                  </w:rPr>
                                  <w:fldChar w:fldCharType="begin"/>
                                </w:r>
                                <w:r w:rsidRPr="00314385">
                                  <w:rPr>
                                    <w:bCs/>
                                    <w:sz w:val="20"/>
                                    <w:szCs w:val="20"/>
                                  </w:rPr>
                                  <w:instrText xml:space="preserve"> NUMPAGES  </w:instrText>
                                </w:r>
                                <w:r w:rsidRPr="00314385">
                                  <w:rPr>
                                    <w:bCs/>
                                    <w:sz w:val="20"/>
                                    <w:szCs w:val="20"/>
                                  </w:rPr>
                                  <w:fldChar w:fldCharType="separate"/>
                                </w:r>
                                <w:r w:rsidR="001457B0">
                                  <w:rPr>
                                    <w:bCs/>
                                    <w:noProof/>
                                    <w:sz w:val="20"/>
                                    <w:szCs w:val="20"/>
                                  </w:rPr>
                                  <w:t>1</w:t>
                                </w:r>
                                <w:r w:rsidRPr="00314385">
                                  <w:rPr>
                                    <w:bCs/>
                                    <w:sz w:val="20"/>
                                    <w:szCs w:val="20"/>
                                  </w:rPr>
                                  <w:fldChar w:fldCharType="end"/>
                                </w:r>
                              </w:p>
                            </w:tc>
                          </w:tr>
                        </w:tbl>
                        <w:p w:rsidR="0026591E" w:rsidRPr="00314385" w:rsidRDefault="0026591E">
                          <w:pPr>
                            <w:pStyle w:val="Voettekst"/>
                            <w:rPr>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2pt;margin-top:7.25pt;width:468pt;height:53.6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" filled="f" stroked="f" strokeweight=".5pt">
              <v:textbox inset="0,,0">
                <w:txbxContent>
                  <w:tbl>
                    <w:tblPr>
                      <w:tblStyle w:val="LayoutTable"/>
                      <w:tblW w:w="5000" w:type="pct"/>
                      <w:tblLook w:val="04A0" w:firstRow="1" w:lastRow="0" w:firstColumn="1" w:lastColumn="0" w:noHBand="0" w:noVBand="1"/>
                      <w:tblDescription w:val="Footer info"/>
                    </w:tblPr>
                    <w:tblGrid>
                      <w:gridCol w:w="7843"/>
                      <w:gridCol w:w="1162"/>
                    </w:tblGrid>
                    <w:tr w:rsidR="0026591E" w:rsidRPr="00314385" w:rsidTr="00314385">
                      <w:trPr>
                        <w:trHeight w:val="161"/>
                      </w:trPr>
                      <w:tc>
                        <w:tcPr>
                          <w:tcW w:w="4355" w:type="pct"/>
                        </w:tcPr>
                        <w:p w:rsidR="0026591E" w:rsidRPr="00314385" w:rsidRDefault="007617CE" w:rsidP="00870784">
                          <w:pPr>
                            <w:pStyle w:val="Voettekst"/>
                            <w:rPr>
                              <w:sz w:val="20"/>
                              <w:szCs w:val="20"/>
                            </w:rPr>
                          </w:pPr>
                          <w:r w:rsidRPr="00314385">
                            <w:rPr>
                              <w:sz w:val="20"/>
                              <w:szCs w:val="20"/>
                            </w:rPr>
                            <w:t xml:space="preserve">Challenge </w:t>
                          </w:r>
                          <w:r w:rsidR="00870784" w:rsidRPr="00314385">
                            <w:rPr>
                              <w:sz w:val="20"/>
                              <w:szCs w:val="20"/>
                            </w:rPr>
                            <w:t>Guidelines</w:t>
                          </w:r>
                          <w:r w:rsidR="0026591E" w:rsidRPr="00314385">
                            <w:rPr>
                              <w:sz w:val="20"/>
                              <w:szCs w:val="20"/>
                            </w:rPr>
                            <w:t xml:space="preserve"> for</w:t>
                          </w:r>
                          <w:r w:rsidR="00870784" w:rsidRPr="00314385">
                            <w:rPr>
                              <w:sz w:val="20"/>
                              <w:szCs w:val="20"/>
                            </w:rPr>
                            <w:t xml:space="preserve"> </w:t>
                          </w:r>
                          <w:sdt>
                            <w:sdtPr>
                              <w:rPr>
                                <w:sz w:val="20"/>
                                <w:szCs w:val="20"/>
                              </w:rPr>
                              <w:alias w:val="Company"/>
                              <w:tag w:val=""/>
                              <w:id w:val="1393613494"/>
                              <w:dataBinding w:prefixMappings="xmlns:ns0='http://schemas.openxmlformats.org/officeDocument/2006/extended-properties' " w:xpath="/ns0:Properties[1]/ns0:Company[1]" w:storeItemID="{6668398D-A668-4E3E-A5EB-62B293D839F1}"/>
                              <w:text/>
                            </w:sdtPr>
                            <w:sdtEndPr/>
                            <w:sdtContent>
                              <w:r w:rsidR="001B13DB" w:rsidRPr="00314385">
                                <w:rPr>
                                  <w:sz w:val="20"/>
                                  <w:szCs w:val="20"/>
                                </w:rPr>
                                <w:t>HEX</w:t>
                              </w:r>
                            </w:sdtContent>
                          </w:sdt>
                          <w:r w:rsidR="00314385" w:rsidRPr="00314385">
                            <w:rPr>
                              <w:sz w:val="20"/>
                              <w:szCs w:val="20"/>
                            </w:rPr>
                            <w:t xml:space="preserve"> 2018</w:t>
                          </w:r>
                        </w:p>
                      </w:tc>
                      <w:tc>
                        <w:tcPr>
                          <w:tcW w:w="645" w:type="pct"/>
                        </w:tcPr>
                        <w:p w:rsidR="0026591E" w:rsidRPr="00314385" w:rsidRDefault="0026591E">
                          <w:pPr>
                            <w:pStyle w:val="Voettekst"/>
                            <w:jc w:val="right"/>
                            <w:rPr>
                              <w:sz w:val="20"/>
                              <w:szCs w:val="20"/>
                            </w:rPr>
                          </w:pPr>
                          <w:r w:rsidRPr="00314385">
                            <w:rPr>
                              <w:sz w:val="20"/>
                              <w:szCs w:val="20"/>
                            </w:rPr>
                            <w:t xml:space="preserve"> </w:t>
                          </w:r>
                          <w:r w:rsidRPr="00314385">
                            <w:rPr>
                              <w:sz w:val="20"/>
                              <w:szCs w:val="20"/>
                            </w:rPr>
                            <w:fldChar w:fldCharType="begin"/>
                          </w:r>
                          <w:r w:rsidRPr="00314385">
                            <w:rPr>
                              <w:sz w:val="20"/>
                              <w:szCs w:val="20"/>
                            </w:rPr>
                            <w:instrText xml:space="preserve"> PAGE   \* MERGEFORMAT </w:instrText>
                          </w:r>
                          <w:r w:rsidRPr="00314385">
                            <w:rPr>
                              <w:sz w:val="20"/>
                              <w:szCs w:val="20"/>
                            </w:rPr>
                            <w:fldChar w:fldCharType="separate"/>
                          </w:r>
                          <w:r w:rsidR="001457B0">
                            <w:rPr>
                              <w:noProof/>
                              <w:sz w:val="20"/>
                              <w:szCs w:val="20"/>
                            </w:rPr>
                            <w:t>1</w:t>
                          </w:r>
                          <w:r w:rsidRPr="00314385">
                            <w:rPr>
                              <w:noProof/>
                              <w:sz w:val="20"/>
                              <w:szCs w:val="20"/>
                            </w:rPr>
                            <w:fldChar w:fldCharType="end"/>
                          </w:r>
                          <w:r w:rsidRPr="00314385">
                            <w:rPr>
                              <w:noProof/>
                              <w:sz w:val="20"/>
                              <w:szCs w:val="20"/>
                            </w:rPr>
                            <w:t xml:space="preserve"> of </w:t>
                          </w:r>
                          <w:r w:rsidRPr="00314385">
                            <w:rPr>
                              <w:bCs/>
                              <w:sz w:val="20"/>
                              <w:szCs w:val="20"/>
                            </w:rPr>
                            <w:fldChar w:fldCharType="begin"/>
                          </w:r>
                          <w:r w:rsidRPr="00314385">
                            <w:rPr>
                              <w:bCs/>
                              <w:sz w:val="20"/>
                              <w:szCs w:val="20"/>
                            </w:rPr>
                            <w:instrText xml:space="preserve"> NUMPAGES  </w:instrText>
                          </w:r>
                          <w:r w:rsidRPr="00314385">
                            <w:rPr>
                              <w:bCs/>
                              <w:sz w:val="20"/>
                              <w:szCs w:val="20"/>
                            </w:rPr>
                            <w:fldChar w:fldCharType="separate"/>
                          </w:r>
                          <w:r w:rsidR="001457B0">
                            <w:rPr>
                              <w:bCs/>
                              <w:noProof/>
                              <w:sz w:val="20"/>
                              <w:szCs w:val="20"/>
                            </w:rPr>
                            <w:t>1</w:t>
                          </w:r>
                          <w:r w:rsidRPr="00314385">
                            <w:rPr>
                              <w:bCs/>
                              <w:sz w:val="20"/>
                              <w:szCs w:val="20"/>
                            </w:rPr>
                            <w:fldChar w:fldCharType="end"/>
                          </w:r>
                        </w:p>
                      </w:tc>
                    </w:tr>
                  </w:tbl>
                  <w:p w:rsidR="0026591E" w:rsidRPr="00314385" w:rsidRDefault="0026591E">
                    <w:pPr>
                      <w:pStyle w:val="Voettekst"/>
                      <w:rPr>
                        <w:sz w:val="20"/>
                        <w:szCs w:val="20"/>
                      </w:rP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BB7" w:rsidRDefault="00247BB7">
      <w:pPr>
        <w:spacing w:after="0" w:line="240" w:lineRule="auto"/>
      </w:pPr>
      <w:r>
        <w:separator/>
      </w:r>
    </w:p>
  </w:footnote>
  <w:footnote w:type="continuationSeparator" w:id="0">
    <w:p w:rsidR="00247BB7" w:rsidRDefault="00247B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9.85pt;height:309.85pt" o:bullet="t">
        <v:imagedata r:id="rId1" o:title="HackEindhoven_ptg_sqr_empty"/>
      </v:shape>
    </w:pict>
  </w:numPicBullet>
  <w:numPicBullet w:numPicBulletId="1">
    <w:pict>
      <v:shape id="_x0000_i1027" type="#_x0000_t75" style="width:309.85pt;height:309.85pt" o:bullet="t">
        <v:imagedata r:id="rId2" o:title="HackEindhoven_ptg_sqr_empty"/>
      </v:shape>
    </w:pict>
  </w:numPicBullet>
  <w:numPicBullet w:numPicBulletId="2">
    <w:pict>
      <v:shape id="_x0000_i1028" type="#_x0000_t75" style="width:309.85pt;height:309.85pt" o:bullet="t">
        <v:imagedata r:id="rId3" o:title="HackEindhoven_ptg_sqr_empty_2"/>
      </v:shape>
    </w:pict>
  </w:numPicBullet>
  <w:numPicBullet w:numPicBulletId="3">
    <w:pict>
      <v:shape id="_x0000_i1029" type="#_x0000_t75" style="width:309.85pt;height:309.85pt" o:bullet="t">
        <v:imagedata r:id="rId4" o:title="HackEindhoven_ptg_sqr_empty_3"/>
      </v:shape>
    </w:pict>
  </w:numPicBullet>
  <w:numPicBullet w:numPicBulletId="4">
    <w:pict>
      <v:shape id="_x0000_i1030" type="#_x0000_t75" style="width:309.85pt;height:309.85pt" o:bullet="t">
        <v:imagedata r:id="rId5" o:title="HackEindhoven_ptg_sqr_empty_4"/>
      </v:shape>
    </w:pict>
  </w:numPicBullet>
  <w:abstractNum w:abstractNumId="0">
    <w:nsid w:val="FFFFFF89"/>
    <w:multiLevelType w:val="singleLevel"/>
    <w:tmpl w:val="9844D5BE"/>
    <w:lvl w:ilvl="0">
      <w:start w:val="1"/>
      <w:numFmt w:val="bullet"/>
      <w:pStyle w:val="Lijstopsomteken"/>
      <w:lvlText w:val=""/>
      <w:lvlPicBulletId w:val="4"/>
      <w:lvlJc w:val="left"/>
      <w:pPr>
        <w:ind w:left="360" w:hanging="360"/>
      </w:pPr>
      <w:rPr>
        <w:rFonts w:ascii="Symbol" w:hAnsi="Symbol" w:hint="default"/>
        <w:color w:val="auto"/>
      </w:rPr>
    </w:lvl>
  </w:abstractNum>
  <w:abstractNum w:abstractNumId="1">
    <w:nsid w:val="030B7823"/>
    <w:multiLevelType w:val="hybridMultilevel"/>
    <w:tmpl w:val="9E6C0F6A"/>
    <w:lvl w:ilvl="0" w:tplc="CFDCA86A">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17DC1"/>
    <w:multiLevelType w:val="hybridMultilevel"/>
    <w:tmpl w:val="768C7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893872"/>
    <w:multiLevelType w:val="hybridMultilevel"/>
    <w:tmpl w:val="52A2610E"/>
    <w:lvl w:ilvl="0" w:tplc="04130001">
      <w:start w:val="1"/>
      <w:numFmt w:val="bullet"/>
      <w:lvlText w:val=""/>
      <w:lvlJc w:val="left"/>
      <w:pPr>
        <w:ind w:left="761" w:hanging="360"/>
      </w:pPr>
      <w:rPr>
        <w:rFonts w:ascii="Symbol" w:hAnsi="Symbol" w:hint="default"/>
      </w:rPr>
    </w:lvl>
    <w:lvl w:ilvl="1" w:tplc="04130003" w:tentative="1">
      <w:start w:val="1"/>
      <w:numFmt w:val="bullet"/>
      <w:lvlText w:val="o"/>
      <w:lvlJc w:val="left"/>
      <w:pPr>
        <w:ind w:left="1481" w:hanging="360"/>
      </w:pPr>
      <w:rPr>
        <w:rFonts w:ascii="Courier New" w:hAnsi="Courier New" w:cs="Courier New" w:hint="default"/>
      </w:rPr>
    </w:lvl>
    <w:lvl w:ilvl="2" w:tplc="04130005" w:tentative="1">
      <w:start w:val="1"/>
      <w:numFmt w:val="bullet"/>
      <w:lvlText w:val=""/>
      <w:lvlJc w:val="left"/>
      <w:pPr>
        <w:ind w:left="2201" w:hanging="360"/>
      </w:pPr>
      <w:rPr>
        <w:rFonts w:ascii="Wingdings" w:hAnsi="Wingdings" w:hint="default"/>
      </w:rPr>
    </w:lvl>
    <w:lvl w:ilvl="3" w:tplc="04130001" w:tentative="1">
      <w:start w:val="1"/>
      <w:numFmt w:val="bullet"/>
      <w:lvlText w:val=""/>
      <w:lvlJc w:val="left"/>
      <w:pPr>
        <w:ind w:left="2921" w:hanging="360"/>
      </w:pPr>
      <w:rPr>
        <w:rFonts w:ascii="Symbol" w:hAnsi="Symbol" w:hint="default"/>
      </w:rPr>
    </w:lvl>
    <w:lvl w:ilvl="4" w:tplc="04130003" w:tentative="1">
      <w:start w:val="1"/>
      <w:numFmt w:val="bullet"/>
      <w:lvlText w:val="o"/>
      <w:lvlJc w:val="left"/>
      <w:pPr>
        <w:ind w:left="3641" w:hanging="360"/>
      </w:pPr>
      <w:rPr>
        <w:rFonts w:ascii="Courier New" w:hAnsi="Courier New" w:cs="Courier New" w:hint="default"/>
      </w:rPr>
    </w:lvl>
    <w:lvl w:ilvl="5" w:tplc="04130005" w:tentative="1">
      <w:start w:val="1"/>
      <w:numFmt w:val="bullet"/>
      <w:lvlText w:val=""/>
      <w:lvlJc w:val="left"/>
      <w:pPr>
        <w:ind w:left="4361" w:hanging="360"/>
      </w:pPr>
      <w:rPr>
        <w:rFonts w:ascii="Wingdings" w:hAnsi="Wingdings" w:hint="default"/>
      </w:rPr>
    </w:lvl>
    <w:lvl w:ilvl="6" w:tplc="04130001" w:tentative="1">
      <w:start w:val="1"/>
      <w:numFmt w:val="bullet"/>
      <w:lvlText w:val=""/>
      <w:lvlJc w:val="left"/>
      <w:pPr>
        <w:ind w:left="5081" w:hanging="360"/>
      </w:pPr>
      <w:rPr>
        <w:rFonts w:ascii="Symbol" w:hAnsi="Symbol" w:hint="default"/>
      </w:rPr>
    </w:lvl>
    <w:lvl w:ilvl="7" w:tplc="04130003" w:tentative="1">
      <w:start w:val="1"/>
      <w:numFmt w:val="bullet"/>
      <w:lvlText w:val="o"/>
      <w:lvlJc w:val="left"/>
      <w:pPr>
        <w:ind w:left="5801" w:hanging="360"/>
      </w:pPr>
      <w:rPr>
        <w:rFonts w:ascii="Courier New" w:hAnsi="Courier New" w:cs="Courier New" w:hint="default"/>
      </w:rPr>
    </w:lvl>
    <w:lvl w:ilvl="8" w:tplc="04130005" w:tentative="1">
      <w:start w:val="1"/>
      <w:numFmt w:val="bullet"/>
      <w:lvlText w:val=""/>
      <w:lvlJc w:val="left"/>
      <w:pPr>
        <w:ind w:left="6521" w:hanging="360"/>
      </w:pPr>
      <w:rPr>
        <w:rFonts w:ascii="Wingdings" w:hAnsi="Wingdings" w:hint="default"/>
      </w:rPr>
    </w:lvl>
  </w:abstractNum>
  <w:abstractNum w:abstractNumId="6">
    <w:nsid w:val="34BE1DFF"/>
    <w:multiLevelType w:val="hybridMultilevel"/>
    <w:tmpl w:val="F6DCF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7590C47"/>
    <w:multiLevelType w:val="hybridMultilevel"/>
    <w:tmpl w:val="836C3E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10520CB"/>
    <w:multiLevelType w:val="hybridMultilevel"/>
    <w:tmpl w:val="CC50CE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6613370"/>
    <w:multiLevelType w:val="hybridMultilevel"/>
    <w:tmpl w:val="19BE07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84A8F"/>
    <w:multiLevelType w:val="hybridMultilevel"/>
    <w:tmpl w:val="15222DE0"/>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8F503DE"/>
    <w:multiLevelType w:val="hybridMultilevel"/>
    <w:tmpl w:val="2D62529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nsid w:val="6BBC49FA"/>
    <w:multiLevelType w:val="hybridMultilevel"/>
    <w:tmpl w:val="65D4061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nsid w:val="70581D4B"/>
    <w:multiLevelType w:val="hybridMultilevel"/>
    <w:tmpl w:val="692E8D0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nsid w:val="7A264C8B"/>
    <w:multiLevelType w:val="hybridMultilevel"/>
    <w:tmpl w:val="615A38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0"/>
  </w:num>
  <w:num w:numId="5">
    <w:abstractNumId w:val="1"/>
  </w:num>
  <w:num w:numId="6">
    <w:abstractNumId w:val="7"/>
  </w:num>
  <w:num w:numId="7">
    <w:abstractNumId w:val="2"/>
  </w:num>
  <w:num w:numId="8">
    <w:abstractNumId w:val="8"/>
  </w:num>
  <w:num w:numId="9">
    <w:abstractNumId w:val="11"/>
  </w:num>
  <w:num w:numId="10">
    <w:abstractNumId w:val="13"/>
  </w:num>
  <w:num w:numId="11">
    <w:abstractNumId w:val="14"/>
  </w:num>
  <w:num w:numId="12">
    <w:abstractNumId w:val="12"/>
  </w:num>
  <w:num w:numId="13">
    <w:abstractNumId w:val="6"/>
  </w:num>
  <w:num w:numId="14">
    <w:abstractNumId w:val="9"/>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20"/>
  <w:hyphenationZone w:val="425"/>
  <w:defaultTableStyle w:val="PA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06F"/>
    <w:rsid w:val="000054C9"/>
    <w:rsid w:val="000120EC"/>
    <w:rsid w:val="000243EA"/>
    <w:rsid w:val="000341B7"/>
    <w:rsid w:val="00036491"/>
    <w:rsid w:val="00056483"/>
    <w:rsid w:val="00077820"/>
    <w:rsid w:val="00080069"/>
    <w:rsid w:val="00082642"/>
    <w:rsid w:val="0008613C"/>
    <w:rsid w:val="00094C22"/>
    <w:rsid w:val="000959A0"/>
    <w:rsid w:val="000A4FAB"/>
    <w:rsid w:val="000B2CF6"/>
    <w:rsid w:val="000B480A"/>
    <w:rsid w:val="000C4695"/>
    <w:rsid w:val="00103F35"/>
    <w:rsid w:val="0011184F"/>
    <w:rsid w:val="001121F8"/>
    <w:rsid w:val="0011223F"/>
    <w:rsid w:val="00127073"/>
    <w:rsid w:val="0013046D"/>
    <w:rsid w:val="0013103D"/>
    <w:rsid w:val="00136D6E"/>
    <w:rsid w:val="001418DA"/>
    <w:rsid w:val="00141FB4"/>
    <w:rsid w:val="0014517D"/>
    <w:rsid w:val="001457B0"/>
    <w:rsid w:val="00146CE1"/>
    <w:rsid w:val="001472D3"/>
    <w:rsid w:val="001575D9"/>
    <w:rsid w:val="00157953"/>
    <w:rsid w:val="001745BB"/>
    <w:rsid w:val="0018069C"/>
    <w:rsid w:val="00182D10"/>
    <w:rsid w:val="001922BA"/>
    <w:rsid w:val="00196DA5"/>
    <w:rsid w:val="00196DF3"/>
    <w:rsid w:val="001A57E9"/>
    <w:rsid w:val="001B13DB"/>
    <w:rsid w:val="001B2F84"/>
    <w:rsid w:val="001C2AD2"/>
    <w:rsid w:val="001D6E48"/>
    <w:rsid w:val="001E24B1"/>
    <w:rsid w:val="001E27EF"/>
    <w:rsid w:val="001E4C0D"/>
    <w:rsid w:val="002133E0"/>
    <w:rsid w:val="0022493A"/>
    <w:rsid w:val="00225C44"/>
    <w:rsid w:val="0023584C"/>
    <w:rsid w:val="00240462"/>
    <w:rsid w:val="00240C68"/>
    <w:rsid w:val="00247BB7"/>
    <w:rsid w:val="00260AE5"/>
    <w:rsid w:val="00260F94"/>
    <w:rsid w:val="0026591E"/>
    <w:rsid w:val="002667DD"/>
    <w:rsid w:val="002851A8"/>
    <w:rsid w:val="00287AC5"/>
    <w:rsid w:val="00297586"/>
    <w:rsid w:val="002A35F1"/>
    <w:rsid w:val="002A6130"/>
    <w:rsid w:val="002B3C29"/>
    <w:rsid w:val="002C1610"/>
    <w:rsid w:val="002D30C3"/>
    <w:rsid w:val="002D5F49"/>
    <w:rsid w:val="002E0380"/>
    <w:rsid w:val="002F745E"/>
    <w:rsid w:val="0030406B"/>
    <w:rsid w:val="00314385"/>
    <w:rsid w:val="00317A9C"/>
    <w:rsid w:val="003220F1"/>
    <w:rsid w:val="00335ACF"/>
    <w:rsid w:val="0034608C"/>
    <w:rsid w:val="00356202"/>
    <w:rsid w:val="0035706A"/>
    <w:rsid w:val="0038691D"/>
    <w:rsid w:val="003B416F"/>
    <w:rsid w:val="003B710C"/>
    <w:rsid w:val="003B774F"/>
    <w:rsid w:val="003C4264"/>
    <w:rsid w:val="003D4F62"/>
    <w:rsid w:val="003D5926"/>
    <w:rsid w:val="003D6BCA"/>
    <w:rsid w:val="003E1338"/>
    <w:rsid w:val="003E2536"/>
    <w:rsid w:val="003E615F"/>
    <w:rsid w:val="003F3CA9"/>
    <w:rsid w:val="003F4001"/>
    <w:rsid w:val="003F4623"/>
    <w:rsid w:val="003F7E82"/>
    <w:rsid w:val="0040364F"/>
    <w:rsid w:val="00405EB7"/>
    <w:rsid w:val="004409B4"/>
    <w:rsid w:val="0045430D"/>
    <w:rsid w:val="0045712C"/>
    <w:rsid w:val="004710C5"/>
    <w:rsid w:val="004738D1"/>
    <w:rsid w:val="0047508E"/>
    <w:rsid w:val="0047561E"/>
    <w:rsid w:val="004815E5"/>
    <w:rsid w:val="004970FE"/>
    <w:rsid w:val="004B6D33"/>
    <w:rsid w:val="004C01BD"/>
    <w:rsid w:val="004D49B1"/>
    <w:rsid w:val="004E005A"/>
    <w:rsid w:val="004F37E3"/>
    <w:rsid w:val="00501A67"/>
    <w:rsid w:val="005362EF"/>
    <w:rsid w:val="0054193B"/>
    <w:rsid w:val="00541DB4"/>
    <w:rsid w:val="00551782"/>
    <w:rsid w:val="005560BD"/>
    <w:rsid w:val="00570A82"/>
    <w:rsid w:val="0058128E"/>
    <w:rsid w:val="00592DDB"/>
    <w:rsid w:val="00592FD1"/>
    <w:rsid w:val="005A594C"/>
    <w:rsid w:val="005B08EA"/>
    <w:rsid w:val="005C6F02"/>
    <w:rsid w:val="005D3CCC"/>
    <w:rsid w:val="005F74E7"/>
    <w:rsid w:val="00600508"/>
    <w:rsid w:val="00600867"/>
    <w:rsid w:val="00604988"/>
    <w:rsid w:val="0062652C"/>
    <w:rsid w:val="00634399"/>
    <w:rsid w:val="0064118B"/>
    <w:rsid w:val="006432C7"/>
    <w:rsid w:val="006448BD"/>
    <w:rsid w:val="00650ED2"/>
    <w:rsid w:val="00651633"/>
    <w:rsid w:val="00652A5A"/>
    <w:rsid w:val="00657306"/>
    <w:rsid w:val="0067271A"/>
    <w:rsid w:val="00673483"/>
    <w:rsid w:val="006772C2"/>
    <w:rsid w:val="00680FFA"/>
    <w:rsid w:val="006878EF"/>
    <w:rsid w:val="006F26C6"/>
    <w:rsid w:val="00701369"/>
    <w:rsid w:val="00703A87"/>
    <w:rsid w:val="0070788C"/>
    <w:rsid w:val="007122C7"/>
    <w:rsid w:val="00721C2F"/>
    <w:rsid w:val="00723A2F"/>
    <w:rsid w:val="00736368"/>
    <w:rsid w:val="00754392"/>
    <w:rsid w:val="007617CE"/>
    <w:rsid w:val="00765813"/>
    <w:rsid w:val="00770E74"/>
    <w:rsid w:val="007758DC"/>
    <w:rsid w:val="007807CC"/>
    <w:rsid w:val="00787EDC"/>
    <w:rsid w:val="007B0F2F"/>
    <w:rsid w:val="007B21FC"/>
    <w:rsid w:val="007B4B37"/>
    <w:rsid w:val="007B5666"/>
    <w:rsid w:val="007C609D"/>
    <w:rsid w:val="007F3563"/>
    <w:rsid w:val="007F4B66"/>
    <w:rsid w:val="00801532"/>
    <w:rsid w:val="00801C82"/>
    <w:rsid w:val="00817BAE"/>
    <w:rsid w:val="00821618"/>
    <w:rsid w:val="008551B6"/>
    <w:rsid w:val="00857A14"/>
    <w:rsid w:val="00870784"/>
    <w:rsid w:val="00890B4C"/>
    <w:rsid w:val="00893BBA"/>
    <w:rsid w:val="00897465"/>
    <w:rsid w:val="008A2A63"/>
    <w:rsid w:val="008B74C6"/>
    <w:rsid w:val="008D3EF7"/>
    <w:rsid w:val="008E74F9"/>
    <w:rsid w:val="008F7DE2"/>
    <w:rsid w:val="009132C0"/>
    <w:rsid w:val="00915C98"/>
    <w:rsid w:val="00920670"/>
    <w:rsid w:val="009249EA"/>
    <w:rsid w:val="00947602"/>
    <w:rsid w:val="00951A40"/>
    <w:rsid w:val="009611D3"/>
    <w:rsid w:val="00963E58"/>
    <w:rsid w:val="00982F6A"/>
    <w:rsid w:val="00984D0A"/>
    <w:rsid w:val="009859E3"/>
    <w:rsid w:val="009A1E0F"/>
    <w:rsid w:val="009A5DFD"/>
    <w:rsid w:val="009B1832"/>
    <w:rsid w:val="009B6C25"/>
    <w:rsid w:val="009C2BCC"/>
    <w:rsid w:val="009C363C"/>
    <w:rsid w:val="009C5712"/>
    <w:rsid w:val="009D567B"/>
    <w:rsid w:val="009E0A8F"/>
    <w:rsid w:val="009E4258"/>
    <w:rsid w:val="009E4DC5"/>
    <w:rsid w:val="009E5693"/>
    <w:rsid w:val="009F78EB"/>
    <w:rsid w:val="00A358F9"/>
    <w:rsid w:val="00A433A7"/>
    <w:rsid w:val="00A52D3C"/>
    <w:rsid w:val="00A5368E"/>
    <w:rsid w:val="00A564EA"/>
    <w:rsid w:val="00A66AA7"/>
    <w:rsid w:val="00A7085C"/>
    <w:rsid w:val="00A74DEC"/>
    <w:rsid w:val="00A77327"/>
    <w:rsid w:val="00A80796"/>
    <w:rsid w:val="00A873B2"/>
    <w:rsid w:val="00AC0CBB"/>
    <w:rsid w:val="00AC4381"/>
    <w:rsid w:val="00AD5888"/>
    <w:rsid w:val="00AD641B"/>
    <w:rsid w:val="00AE0425"/>
    <w:rsid w:val="00AE1BFA"/>
    <w:rsid w:val="00AE5BE2"/>
    <w:rsid w:val="00AE76F3"/>
    <w:rsid w:val="00AF3C35"/>
    <w:rsid w:val="00B0165F"/>
    <w:rsid w:val="00B04856"/>
    <w:rsid w:val="00B054C3"/>
    <w:rsid w:val="00B11909"/>
    <w:rsid w:val="00B265FC"/>
    <w:rsid w:val="00B33841"/>
    <w:rsid w:val="00B34D11"/>
    <w:rsid w:val="00B42A1E"/>
    <w:rsid w:val="00B51458"/>
    <w:rsid w:val="00B71D43"/>
    <w:rsid w:val="00B82149"/>
    <w:rsid w:val="00B85BB4"/>
    <w:rsid w:val="00B9550D"/>
    <w:rsid w:val="00B9651F"/>
    <w:rsid w:val="00BA27DD"/>
    <w:rsid w:val="00BA435B"/>
    <w:rsid w:val="00BA750A"/>
    <w:rsid w:val="00BC0CB2"/>
    <w:rsid w:val="00BC7D95"/>
    <w:rsid w:val="00BD0845"/>
    <w:rsid w:val="00BE682B"/>
    <w:rsid w:val="00BF143F"/>
    <w:rsid w:val="00BF21FD"/>
    <w:rsid w:val="00BF7469"/>
    <w:rsid w:val="00C05FD9"/>
    <w:rsid w:val="00C0757E"/>
    <w:rsid w:val="00C31C60"/>
    <w:rsid w:val="00C32033"/>
    <w:rsid w:val="00C3647F"/>
    <w:rsid w:val="00C428AB"/>
    <w:rsid w:val="00C42E14"/>
    <w:rsid w:val="00C44421"/>
    <w:rsid w:val="00C4685A"/>
    <w:rsid w:val="00C56D62"/>
    <w:rsid w:val="00C622A5"/>
    <w:rsid w:val="00C651CF"/>
    <w:rsid w:val="00C73ED2"/>
    <w:rsid w:val="00C84C04"/>
    <w:rsid w:val="00C92B19"/>
    <w:rsid w:val="00CC090E"/>
    <w:rsid w:val="00CC0ADD"/>
    <w:rsid w:val="00CC710D"/>
    <w:rsid w:val="00CD192F"/>
    <w:rsid w:val="00CD509F"/>
    <w:rsid w:val="00CF09B2"/>
    <w:rsid w:val="00CF1EE7"/>
    <w:rsid w:val="00CF6211"/>
    <w:rsid w:val="00D271B3"/>
    <w:rsid w:val="00D82C8F"/>
    <w:rsid w:val="00D84967"/>
    <w:rsid w:val="00DB171A"/>
    <w:rsid w:val="00DB64E4"/>
    <w:rsid w:val="00DB7FAF"/>
    <w:rsid w:val="00DC072E"/>
    <w:rsid w:val="00DC110B"/>
    <w:rsid w:val="00DC1664"/>
    <w:rsid w:val="00DD306F"/>
    <w:rsid w:val="00DE2FF4"/>
    <w:rsid w:val="00DE5F2C"/>
    <w:rsid w:val="00DF0A13"/>
    <w:rsid w:val="00DF7774"/>
    <w:rsid w:val="00E05B5C"/>
    <w:rsid w:val="00E170AE"/>
    <w:rsid w:val="00E17D62"/>
    <w:rsid w:val="00E225C5"/>
    <w:rsid w:val="00E27506"/>
    <w:rsid w:val="00E47DC0"/>
    <w:rsid w:val="00E574A7"/>
    <w:rsid w:val="00E5779F"/>
    <w:rsid w:val="00E667E2"/>
    <w:rsid w:val="00E7280E"/>
    <w:rsid w:val="00E80564"/>
    <w:rsid w:val="00E83299"/>
    <w:rsid w:val="00E840B4"/>
    <w:rsid w:val="00E863FC"/>
    <w:rsid w:val="00E917D4"/>
    <w:rsid w:val="00E91B23"/>
    <w:rsid w:val="00EB59C5"/>
    <w:rsid w:val="00EC0587"/>
    <w:rsid w:val="00EC4B7B"/>
    <w:rsid w:val="00EC6DBA"/>
    <w:rsid w:val="00EC6F42"/>
    <w:rsid w:val="00ED2BCE"/>
    <w:rsid w:val="00EE59FE"/>
    <w:rsid w:val="00EF0FC7"/>
    <w:rsid w:val="00F2026A"/>
    <w:rsid w:val="00F202C6"/>
    <w:rsid w:val="00F32B78"/>
    <w:rsid w:val="00F33176"/>
    <w:rsid w:val="00F42011"/>
    <w:rsid w:val="00F53219"/>
    <w:rsid w:val="00F53538"/>
    <w:rsid w:val="00F55EA9"/>
    <w:rsid w:val="00F66604"/>
    <w:rsid w:val="00F817F8"/>
    <w:rsid w:val="00F83FD2"/>
    <w:rsid w:val="00F84192"/>
    <w:rsid w:val="00F87F87"/>
    <w:rsid w:val="00F939F2"/>
    <w:rsid w:val="00FA4670"/>
    <w:rsid w:val="00FC1EA9"/>
    <w:rsid w:val="00FE4B03"/>
    <w:rsid w:val="00FE6BBA"/>
    <w:rsid w:val="00FE7688"/>
    <w:rsid w:val="00FF44A9"/>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4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ard">
    <w:name w:val="Normal"/>
    <w:qFormat/>
    <w:rsid w:val="00BF21FD"/>
    <w:rPr>
      <w:rFonts w:ascii="Myriad Pro" w:hAnsi="Myriad Pro"/>
      <w:color w:val="auto"/>
    </w:rPr>
  </w:style>
  <w:style w:type="paragraph" w:styleId="Kop1">
    <w:name w:val="heading 1"/>
    <w:basedOn w:val="Standaard"/>
    <w:next w:val="Standaard"/>
    <w:link w:val="Kop1Char"/>
    <w:uiPriority w:val="9"/>
    <w:qFormat/>
    <w:rsid w:val="00E170AE"/>
    <w:pPr>
      <w:keepNext/>
      <w:keepLines/>
      <w:pBdr>
        <w:bottom w:val="single" w:sz="8" w:space="0" w:color="FCDBDB" w:themeColor="accent1" w:themeTint="33"/>
      </w:pBdr>
      <w:spacing w:before="320" w:after="200" w:line="240" w:lineRule="auto"/>
      <w:outlineLvl w:val="0"/>
    </w:pPr>
    <w:rPr>
      <w:rFonts w:ascii="ADAM.CG PRO" w:eastAsiaTheme="majorEastAsia" w:hAnsi="ADAM.CG PRO" w:cstheme="majorBidi"/>
      <w:color w:val="E74C3C"/>
      <w:sz w:val="24"/>
      <w:szCs w:val="36"/>
    </w:rPr>
  </w:style>
  <w:style w:type="paragraph" w:styleId="Kop2">
    <w:name w:val="heading 2"/>
    <w:basedOn w:val="Geenafstand"/>
    <w:next w:val="Standaard"/>
    <w:link w:val="Kop2Char"/>
    <w:uiPriority w:val="9"/>
    <w:unhideWhenUsed/>
    <w:qFormat/>
    <w:rsid w:val="00E863FC"/>
    <w:pPr>
      <w:spacing w:before="180" w:after="120"/>
      <w:outlineLvl w:val="1"/>
    </w:pPr>
    <w:rPr>
      <w:b/>
      <w:i/>
      <w:color w:val="2D3E50"/>
    </w:rPr>
  </w:style>
  <w:style w:type="paragraph" w:styleId="Kop3">
    <w:name w:val="heading 3"/>
    <w:basedOn w:val="Standaard"/>
    <w:next w:val="Standaard"/>
    <w:link w:val="Kop3Char"/>
    <w:uiPriority w:val="9"/>
    <w:unhideWhenUsed/>
    <w:qFormat/>
    <w:rsid w:val="00E863FC"/>
    <w:pPr>
      <w:keepNext/>
      <w:keepLines/>
      <w:spacing w:before="40" w:after="0"/>
      <w:outlineLvl w:val="2"/>
    </w:pPr>
    <w:rPr>
      <w:bCs/>
      <w:iCs/>
      <w:szCs w:val="24"/>
      <w:u w:val="single"/>
    </w:rPr>
  </w:style>
  <w:style w:type="paragraph" w:styleId="Kop4">
    <w:name w:val="heading 4"/>
    <w:basedOn w:val="Standaard"/>
    <w:next w:val="Standaard"/>
    <w:link w:val="Kop4Char"/>
    <w:uiPriority w:val="9"/>
    <w:semiHidden/>
    <w:unhideWhenUsed/>
    <w:qFormat/>
    <w:rsid w:val="00E170AE"/>
    <w:pPr>
      <w:keepNext/>
      <w:keepLines/>
      <w:spacing w:before="40" w:after="0"/>
      <w:outlineLvl w:val="3"/>
    </w:pPr>
    <w:rPr>
      <w:rFonts w:asciiTheme="majorHAnsi" w:eastAsiaTheme="majorEastAsia" w:hAnsiTheme="majorHAnsi" w:cstheme="majorBidi"/>
      <w:i/>
      <w:iCs/>
      <w:color w:val="E74C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ogo">
    <w:name w:val="Logo"/>
    <w:basedOn w:val="Standaard"/>
    <w:uiPriority w:val="99"/>
    <w:semiHidden/>
    <w:unhideWhenUsed/>
    <w:pPr>
      <w:spacing w:before="600"/>
    </w:pPr>
  </w:style>
  <w:style w:type="character" w:styleId="Tekstvantijdelijkeaanduiding">
    <w:name w:val="Placeholder Text"/>
    <w:basedOn w:val="Standaardalinea-lettertype"/>
    <w:uiPriority w:val="99"/>
    <w:semiHidden/>
    <w:rPr>
      <w:color w:val="F24F4F" w:themeColor="accent1"/>
    </w:rPr>
  </w:style>
  <w:style w:type="paragraph" w:styleId="Titel">
    <w:name w:val="Title"/>
    <w:basedOn w:val="Standaard"/>
    <w:next w:val="Standaard"/>
    <w:link w:val="TitelChar"/>
    <w:uiPriority w:val="2"/>
    <w:qFormat/>
    <w:rsid w:val="00F2026A"/>
    <w:pPr>
      <w:spacing w:after="0" w:line="240" w:lineRule="auto"/>
      <w:jc w:val="right"/>
    </w:pPr>
    <w:rPr>
      <w:rFonts w:asciiTheme="majorHAnsi" w:eastAsiaTheme="majorEastAsia" w:hAnsiTheme="majorHAnsi" w:cstheme="majorBidi"/>
      <w:color w:val="2D3E50"/>
      <w:kern w:val="28"/>
      <w:sz w:val="62"/>
      <w:szCs w:val="62"/>
    </w:rPr>
  </w:style>
  <w:style w:type="character" w:customStyle="1" w:styleId="TitelChar">
    <w:name w:val="Titel Char"/>
    <w:basedOn w:val="Standaardalinea-lettertype"/>
    <w:link w:val="Titel"/>
    <w:uiPriority w:val="2"/>
    <w:rsid w:val="00F2026A"/>
    <w:rPr>
      <w:rFonts w:asciiTheme="majorHAnsi" w:eastAsiaTheme="majorEastAsia" w:hAnsiTheme="majorHAnsi" w:cstheme="majorBidi"/>
      <w:color w:val="2D3E50"/>
      <w:kern w:val="28"/>
      <w:sz w:val="62"/>
      <w:szCs w:val="62"/>
    </w:rPr>
  </w:style>
  <w:style w:type="paragraph" w:styleId="Ondertitel">
    <w:name w:val="Subtitle"/>
    <w:basedOn w:val="Standaard"/>
    <w:next w:val="Standaard"/>
    <w:link w:val="OndertitelChar"/>
    <w:uiPriority w:val="3"/>
    <w:qFormat/>
    <w:rsid w:val="00F2026A"/>
    <w:pPr>
      <w:numPr>
        <w:ilvl w:val="1"/>
      </w:numPr>
      <w:spacing w:before="320" w:line="240" w:lineRule="auto"/>
    </w:pPr>
    <w:rPr>
      <w:bCs/>
      <w:color w:val="2D3E50"/>
      <w:sz w:val="28"/>
      <w:szCs w:val="28"/>
    </w:rPr>
  </w:style>
  <w:style w:type="character" w:customStyle="1" w:styleId="OndertitelChar">
    <w:name w:val="Ondertitel Char"/>
    <w:basedOn w:val="Standaardalinea-lettertype"/>
    <w:link w:val="Ondertitel"/>
    <w:uiPriority w:val="3"/>
    <w:rsid w:val="00F2026A"/>
    <w:rPr>
      <w:rFonts w:ascii="Myriad Pro" w:hAnsi="Myriad Pro"/>
      <w:bCs/>
      <w:color w:val="2D3E50"/>
      <w:sz w:val="28"/>
      <w:szCs w:val="28"/>
    </w:rPr>
  </w:style>
  <w:style w:type="paragraph" w:styleId="Geenafstand">
    <w:name w:val="No Spacing"/>
    <w:uiPriority w:val="1"/>
    <w:qFormat/>
    <w:rsid w:val="00BF21FD"/>
    <w:pPr>
      <w:spacing w:before="60" w:after="0" w:line="240" w:lineRule="auto"/>
    </w:pPr>
    <w:rPr>
      <w:rFonts w:ascii="Myriad Pro" w:hAnsi="Myriad Pro"/>
      <w:color w:val="000000" w:themeColor="text1"/>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170AE"/>
    <w:rPr>
      <w:rFonts w:ascii="ADAM.CG PRO" w:eastAsiaTheme="majorEastAsia" w:hAnsi="ADAM.CG PRO" w:cstheme="majorBidi"/>
      <w:color w:val="E74C3C"/>
      <w:sz w:val="24"/>
      <w:szCs w:val="36"/>
    </w:rPr>
  </w:style>
  <w:style w:type="character" w:customStyle="1" w:styleId="Kop2Char">
    <w:name w:val="Kop 2 Char"/>
    <w:basedOn w:val="Standaardalinea-lettertype"/>
    <w:link w:val="Kop2"/>
    <w:uiPriority w:val="9"/>
    <w:rsid w:val="00E863FC"/>
    <w:rPr>
      <w:rFonts w:ascii="Myriad Pro" w:hAnsi="Myriad Pro"/>
      <w:b/>
      <w:i/>
      <w:color w:val="2D3E50"/>
    </w:rPr>
  </w:style>
  <w:style w:type="character" w:customStyle="1" w:styleId="Kop3Char">
    <w:name w:val="Kop 3 Char"/>
    <w:basedOn w:val="Standaardalinea-lettertype"/>
    <w:link w:val="Kop3"/>
    <w:uiPriority w:val="9"/>
    <w:rsid w:val="00E863FC"/>
    <w:rPr>
      <w:rFonts w:ascii="Myriad Pro" w:hAnsi="Myriad Pro"/>
      <w:bCs/>
      <w:iCs/>
      <w:color w:val="auto"/>
      <w:szCs w:val="24"/>
      <w:u w:val="single"/>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table" w:customStyle="1" w:styleId="TipTable">
    <w:name w:val="Tip Table"/>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ard"/>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Standaard"/>
    <w:uiPriority w:val="99"/>
    <w:semiHidden/>
    <w:qFormat/>
    <w:pPr>
      <w:spacing w:before="160" w:after="160" w:line="240" w:lineRule="auto"/>
      <w:jc w:val="center"/>
    </w:pPr>
  </w:style>
  <w:style w:type="character" w:customStyle="1" w:styleId="Kop4Char">
    <w:name w:val="Kop 4 Char"/>
    <w:basedOn w:val="Standaardalinea-lettertype"/>
    <w:link w:val="Kop4"/>
    <w:uiPriority w:val="9"/>
    <w:semiHidden/>
    <w:rsid w:val="00E170AE"/>
    <w:rPr>
      <w:rFonts w:asciiTheme="majorHAnsi" w:eastAsiaTheme="majorEastAsia" w:hAnsiTheme="majorHAnsi" w:cstheme="majorBidi"/>
      <w:i/>
      <w:iCs/>
      <w:color w:val="E74C3C"/>
    </w:rPr>
  </w:style>
  <w:style w:type="table" w:customStyle="1" w:styleId="PATable">
    <w:name w:val="PA Table"/>
    <w:basedOn w:val="Professioneletabel"/>
    <w:uiPriority w:val="99"/>
    <w:rsid w:val="009611D3"/>
    <w:pPr>
      <w:spacing w:before="60" w:after="60" w:line="240" w:lineRule="auto"/>
    </w:pPr>
    <w:rPr>
      <w:rFonts w:ascii="ADAM.CG PRO" w:hAnsi="ADAM.CG PRO"/>
      <w:color w:val="FFFFFF" w:themeColor="background1"/>
      <w:lang w:val="en-GB" w:eastAsia="en-US"/>
    </w:r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H w:val="none" w:sz="0" w:space="0" w:color="auto"/>
        <w:insideV w:val="single" w:sz="4" w:space="0" w:color="BCB8AC" w:themeColor="text2" w:themeTint="66"/>
      </w:tblBorders>
    </w:tblPr>
    <w:tcPr>
      <w:shd w:val="clear" w:color="auto" w:fill="auto"/>
    </w:tcPr>
    <w:tblStylePr w:type="firstRow">
      <w:rPr>
        <w:rFonts w:ascii="ADAM.CG PRO" w:hAnsi="ADAM.CG PRO"/>
        <w:b/>
        <w:bCs/>
        <w:color w:val="FFFFFF" w:themeColor="background1"/>
        <w:sz w:val="16"/>
      </w:rPr>
      <w:tblPr/>
      <w:tcPr>
        <w:tcBorders>
          <w:tl2br w:val="none" w:sz="0" w:space="0" w:color="auto"/>
          <w:tr2bl w:val="none" w:sz="0" w:space="0" w:color="auto"/>
        </w:tcBorders>
        <w:shd w:val="clear" w:color="auto" w:fill="E74C3C"/>
      </w:tcPr>
    </w:tblStylePr>
    <w:tblStylePr w:type="lastRow">
      <w:rPr>
        <w:rFonts w:ascii="ADAM.CG PRO" w:hAnsi="ADAM.CG PRO"/>
        <w:b/>
        <w:caps/>
        <w:smallCaps w:val="0"/>
        <w:color w:val="F24F4F" w:themeColor="accent1"/>
        <w:sz w:val="16"/>
      </w:rPr>
      <w:tblPr/>
      <w:tcPr>
        <w:tcBorders>
          <w:top w:val="nil"/>
        </w:tcBorders>
      </w:tcPr>
    </w:tblStylePr>
    <w:tblStylePr w:type="firstCol">
      <w:rPr>
        <w:rFonts w:ascii="Myriad Pro" w:hAnsi="Myriad Pro"/>
        <w:sz w:val="16"/>
      </w:rPr>
    </w:tblStylePr>
    <w:tblStylePr w:type="band2Horz">
      <w:tblPr/>
      <w:tcPr>
        <w:shd w:val="clear" w:color="auto" w:fill="E4E4E4"/>
      </w:tcPr>
    </w:tblStylePr>
  </w:style>
  <w:style w:type="paragraph" w:styleId="Inhopg3">
    <w:name w:val="toc 3"/>
    <w:basedOn w:val="Standaard"/>
    <w:next w:val="Standaard"/>
    <w:autoRedefine/>
    <w:uiPriority w:val="39"/>
    <w:semiHidden/>
    <w:unhideWhenUsed/>
    <w:pPr>
      <w:spacing w:after="100"/>
      <w:ind w:left="720" w:right="3240"/>
    </w:pPr>
  </w:style>
  <w:style w:type="paragraph" w:styleId="Inhopg4">
    <w:name w:val="toc 4"/>
    <w:basedOn w:val="Standaard"/>
    <w:next w:val="Standaard"/>
    <w:autoRedefine/>
    <w:uiPriority w:val="39"/>
    <w:semiHidden/>
    <w:unhideWhenUsed/>
    <w:pPr>
      <w:spacing w:after="100"/>
      <w:ind w:left="720" w:right="3240"/>
    </w:pPr>
  </w:style>
  <w:style w:type="table" w:customStyle="1" w:styleId="LayoutTable">
    <w:name w:val="Layout Table"/>
    <w:basedOn w:val="Standaardtabe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Standaard"/>
    <w:next w:val="Standaard"/>
    <w:uiPriority w:val="2"/>
    <w:qFormat/>
    <w:rsid w:val="008A2A63"/>
    <w:pPr>
      <w:spacing w:before="80" w:after="60" w:line="240" w:lineRule="auto"/>
    </w:pPr>
    <w:rPr>
      <w:rFonts w:ascii="ADAM.CG PRO" w:eastAsiaTheme="majorEastAsia" w:hAnsi="ADAM.CG PRO" w:cstheme="majorBidi"/>
      <w:color w:val="E74C3C"/>
    </w:rPr>
  </w:style>
  <w:style w:type="paragraph" w:customStyle="1" w:styleId="Name">
    <w:name w:val="Name"/>
    <w:basedOn w:val="Standaard"/>
    <w:uiPriority w:val="2"/>
    <w:qFormat/>
    <w:rsid w:val="00E170AE"/>
    <w:pPr>
      <w:spacing w:before="60" w:after="60" w:line="240" w:lineRule="auto"/>
    </w:pPr>
    <w:rPr>
      <w:rFonts w:ascii="ADAM.CG PRO" w:eastAsiaTheme="majorEastAsia" w:hAnsi="ADAM.CG PRO" w:cstheme="majorBidi"/>
      <w:color w:val="E74C3C"/>
      <w:sz w:val="36"/>
      <w:szCs w:val="36"/>
    </w:rPr>
  </w:style>
  <w:style w:type="paragraph" w:styleId="Plattetekstinspringen">
    <w:name w:val="Body Text Indent"/>
    <w:basedOn w:val="Standaard"/>
    <w:link w:val="PlattetekstinspringenChar"/>
    <w:uiPriority w:val="99"/>
    <w:semiHidden/>
    <w:unhideWhenUsed/>
    <w:pPr>
      <w:spacing w:after="120"/>
      <w:ind w:left="360"/>
    </w:pPr>
  </w:style>
  <w:style w:type="character" w:customStyle="1" w:styleId="PlattetekstinspringenChar">
    <w:name w:val="Platte tekst inspringen Char"/>
    <w:basedOn w:val="Standaardalinea-lettertype"/>
    <w:link w:val="Plattetekstinspringen"/>
    <w:uiPriority w:val="99"/>
    <w:semiHidden/>
  </w:style>
  <w:style w:type="character" w:styleId="Zwaar">
    <w:name w:val="Strong"/>
    <w:basedOn w:val="Standaardalinea-lettertype"/>
    <w:uiPriority w:val="10"/>
    <w:unhideWhenUsed/>
    <w:qFormat/>
    <w:rsid w:val="00F2026A"/>
    <w:rPr>
      <w:b/>
      <w:bCs/>
      <w:color w:val="2D3E50"/>
    </w:rPr>
  </w:style>
  <w:style w:type="paragraph" w:styleId="Afsluiting">
    <w:name w:val="Closing"/>
    <w:basedOn w:val="Standaard"/>
    <w:link w:val="AfsluitingChar"/>
    <w:uiPriority w:val="11"/>
    <w:unhideWhenUsed/>
    <w:qFormat/>
    <w:pPr>
      <w:spacing w:before="720" w:after="0" w:line="240" w:lineRule="auto"/>
    </w:pPr>
  </w:style>
  <w:style w:type="character" w:customStyle="1" w:styleId="AfsluitingChar">
    <w:name w:val="Afsluiting Char"/>
    <w:basedOn w:val="Standaardalinea-lettertype"/>
    <w:link w:val="Afsluiting"/>
    <w:uiPriority w:val="11"/>
  </w:style>
  <w:style w:type="table" w:customStyle="1" w:styleId="SignatureTable">
    <w:name w:val="Signature Table"/>
    <w:basedOn w:val="Standaardtabel"/>
    <w:uiPriority w:val="99"/>
    <w:pPr>
      <w:spacing w:after="0" w:line="240" w:lineRule="auto"/>
    </w:pPr>
    <w:tblPr/>
  </w:style>
  <w:style w:type="paragraph" w:styleId="Lijstopsomteken">
    <w:name w:val="List Bullet"/>
    <w:basedOn w:val="Standaard"/>
    <w:uiPriority w:val="4"/>
    <w:unhideWhenUsed/>
    <w:qFormat/>
    <w:rsid w:val="00501A67"/>
    <w:pPr>
      <w:numPr>
        <w:numId w:val="4"/>
      </w:numPr>
      <w:contextualSpacing/>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qFormat/>
    <w:rsid w:val="000054C9"/>
    <w:pPr>
      <w:spacing w:after="0" w:line="240" w:lineRule="auto"/>
    </w:pPr>
    <w:rPr>
      <w:i/>
      <w:iCs/>
      <w:sz w:val="16"/>
      <w:szCs w:val="18"/>
    </w:rPr>
  </w:style>
  <w:style w:type="character" w:customStyle="1" w:styleId="VoettekstChar">
    <w:name w:val="Voettekst Char"/>
    <w:basedOn w:val="Standaardalinea-lettertype"/>
    <w:link w:val="Voettekst"/>
    <w:uiPriority w:val="99"/>
    <w:rsid w:val="000054C9"/>
    <w:rPr>
      <w:rFonts w:ascii="Myriad Pro" w:hAnsi="Myriad Pro"/>
      <w:i/>
      <w:iCs/>
      <w:sz w:val="16"/>
      <w:szCs w:val="18"/>
    </w:rPr>
  </w:style>
  <w:style w:type="paragraph" w:styleId="Lijstalinea">
    <w:name w:val="List Paragraph"/>
    <w:basedOn w:val="Standaard"/>
    <w:uiPriority w:val="34"/>
    <w:unhideWhenUsed/>
    <w:qFormat/>
    <w:rsid w:val="00EF0FC7"/>
    <w:pPr>
      <w:ind w:left="720"/>
      <w:contextualSpacing/>
    </w:pPr>
  </w:style>
  <w:style w:type="table" w:styleId="Professioneletabel">
    <w:name w:val="Table Professional"/>
    <w:basedOn w:val="Standaardtabel"/>
    <w:uiPriority w:val="99"/>
    <w:semiHidden/>
    <w:unhideWhenUsed/>
    <w:rsid w:val="009611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uiPriority w:val="99"/>
    <w:semiHidden/>
    <w:unhideWhenUsed/>
    <w:rsid w:val="0013103D"/>
    <w:rPr>
      <w:sz w:val="16"/>
      <w:szCs w:val="16"/>
    </w:rPr>
  </w:style>
  <w:style w:type="paragraph" w:styleId="Tekstopmerking">
    <w:name w:val="annotation text"/>
    <w:basedOn w:val="Standaard"/>
    <w:link w:val="TekstopmerkingChar"/>
    <w:uiPriority w:val="99"/>
    <w:semiHidden/>
    <w:unhideWhenUsed/>
    <w:rsid w:val="0013103D"/>
    <w:pPr>
      <w:spacing w:line="240" w:lineRule="auto"/>
    </w:pPr>
  </w:style>
  <w:style w:type="character" w:customStyle="1" w:styleId="TekstopmerkingChar">
    <w:name w:val="Tekst opmerking Char"/>
    <w:basedOn w:val="Standaardalinea-lettertype"/>
    <w:link w:val="Tekstopmerking"/>
    <w:uiPriority w:val="99"/>
    <w:semiHidden/>
    <w:rsid w:val="0013103D"/>
    <w:rPr>
      <w:rFonts w:ascii="Myriad Pro" w:hAnsi="Myriad Pro"/>
      <w:color w:val="auto"/>
    </w:rPr>
  </w:style>
  <w:style w:type="paragraph" w:styleId="Onderwerpvanopmerking">
    <w:name w:val="annotation subject"/>
    <w:basedOn w:val="Tekstopmerking"/>
    <w:next w:val="Tekstopmerking"/>
    <w:link w:val="OnderwerpvanopmerkingChar"/>
    <w:uiPriority w:val="99"/>
    <w:semiHidden/>
    <w:unhideWhenUsed/>
    <w:rsid w:val="0013103D"/>
    <w:rPr>
      <w:b/>
      <w:bCs/>
    </w:rPr>
  </w:style>
  <w:style w:type="character" w:customStyle="1" w:styleId="OnderwerpvanopmerkingChar">
    <w:name w:val="Onderwerp van opmerking Char"/>
    <w:basedOn w:val="TekstopmerkingChar"/>
    <w:link w:val="Onderwerpvanopmerking"/>
    <w:uiPriority w:val="99"/>
    <w:semiHidden/>
    <w:rsid w:val="0013103D"/>
    <w:rPr>
      <w:rFonts w:ascii="Myriad Pro" w:hAnsi="Myriad Pro"/>
      <w:b/>
      <w:bCs/>
      <w:color w:val="auto"/>
    </w:rPr>
  </w:style>
  <w:style w:type="paragraph" w:styleId="Ballontekst">
    <w:name w:val="Balloon Text"/>
    <w:basedOn w:val="Standaard"/>
    <w:link w:val="BallontekstChar"/>
    <w:uiPriority w:val="99"/>
    <w:semiHidden/>
    <w:unhideWhenUsed/>
    <w:rsid w:val="0013103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3103D"/>
    <w:rPr>
      <w:rFonts w:ascii="Segoe UI" w:hAnsi="Segoe UI" w:cs="Segoe UI"/>
      <w:color w:val="auto"/>
      <w:sz w:val="18"/>
      <w:szCs w:val="18"/>
    </w:rPr>
  </w:style>
  <w:style w:type="character" w:styleId="Hyperlink">
    <w:name w:val="Hyperlink"/>
    <w:basedOn w:val="Standaardalinea-lettertype"/>
    <w:uiPriority w:val="99"/>
    <w:unhideWhenUsed/>
    <w:rsid w:val="003D6BCA"/>
    <w:rPr>
      <w:color w:val="4C483D"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ard">
    <w:name w:val="Normal"/>
    <w:qFormat/>
    <w:rsid w:val="00BF21FD"/>
    <w:rPr>
      <w:rFonts w:ascii="Myriad Pro" w:hAnsi="Myriad Pro"/>
      <w:color w:val="auto"/>
    </w:rPr>
  </w:style>
  <w:style w:type="paragraph" w:styleId="Kop1">
    <w:name w:val="heading 1"/>
    <w:basedOn w:val="Standaard"/>
    <w:next w:val="Standaard"/>
    <w:link w:val="Kop1Char"/>
    <w:uiPriority w:val="9"/>
    <w:qFormat/>
    <w:rsid w:val="00E170AE"/>
    <w:pPr>
      <w:keepNext/>
      <w:keepLines/>
      <w:pBdr>
        <w:bottom w:val="single" w:sz="8" w:space="0" w:color="FCDBDB" w:themeColor="accent1" w:themeTint="33"/>
      </w:pBdr>
      <w:spacing w:before="320" w:after="200" w:line="240" w:lineRule="auto"/>
      <w:outlineLvl w:val="0"/>
    </w:pPr>
    <w:rPr>
      <w:rFonts w:ascii="ADAM.CG PRO" w:eastAsiaTheme="majorEastAsia" w:hAnsi="ADAM.CG PRO" w:cstheme="majorBidi"/>
      <w:color w:val="E74C3C"/>
      <w:sz w:val="24"/>
      <w:szCs w:val="36"/>
    </w:rPr>
  </w:style>
  <w:style w:type="paragraph" w:styleId="Kop2">
    <w:name w:val="heading 2"/>
    <w:basedOn w:val="Geenafstand"/>
    <w:next w:val="Standaard"/>
    <w:link w:val="Kop2Char"/>
    <w:uiPriority w:val="9"/>
    <w:unhideWhenUsed/>
    <w:qFormat/>
    <w:rsid w:val="00E863FC"/>
    <w:pPr>
      <w:spacing w:before="180" w:after="120"/>
      <w:outlineLvl w:val="1"/>
    </w:pPr>
    <w:rPr>
      <w:b/>
      <w:i/>
      <w:color w:val="2D3E50"/>
    </w:rPr>
  </w:style>
  <w:style w:type="paragraph" w:styleId="Kop3">
    <w:name w:val="heading 3"/>
    <w:basedOn w:val="Standaard"/>
    <w:next w:val="Standaard"/>
    <w:link w:val="Kop3Char"/>
    <w:uiPriority w:val="9"/>
    <w:unhideWhenUsed/>
    <w:qFormat/>
    <w:rsid w:val="00E863FC"/>
    <w:pPr>
      <w:keepNext/>
      <w:keepLines/>
      <w:spacing w:before="40" w:after="0"/>
      <w:outlineLvl w:val="2"/>
    </w:pPr>
    <w:rPr>
      <w:bCs/>
      <w:iCs/>
      <w:szCs w:val="24"/>
      <w:u w:val="single"/>
    </w:rPr>
  </w:style>
  <w:style w:type="paragraph" w:styleId="Kop4">
    <w:name w:val="heading 4"/>
    <w:basedOn w:val="Standaard"/>
    <w:next w:val="Standaard"/>
    <w:link w:val="Kop4Char"/>
    <w:uiPriority w:val="9"/>
    <w:semiHidden/>
    <w:unhideWhenUsed/>
    <w:qFormat/>
    <w:rsid w:val="00E170AE"/>
    <w:pPr>
      <w:keepNext/>
      <w:keepLines/>
      <w:spacing w:before="40" w:after="0"/>
      <w:outlineLvl w:val="3"/>
    </w:pPr>
    <w:rPr>
      <w:rFonts w:asciiTheme="majorHAnsi" w:eastAsiaTheme="majorEastAsia" w:hAnsiTheme="majorHAnsi" w:cstheme="majorBidi"/>
      <w:i/>
      <w:iCs/>
      <w:color w:val="E74C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ogo">
    <w:name w:val="Logo"/>
    <w:basedOn w:val="Standaard"/>
    <w:uiPriority w:val="99"/>
    <w:semiHidden/>
    <w:unhideWhenUsed/>
    <w:pPr>
      <w:spacing w:before="600"/>
    </w:pPr>
  </w:style>
  <w:style w:type="character" w:styleId="Tekstvantijdelijkeaanduiding">
    <w:name w:val="Placeholder Text"/>
    <w:basedOn w:val="Standaardalinea-lettertype"/>
    <w:uiPriority w:val="99"/>
    <w:semiHidden/>
    <w:rPr>
      <w:color w:val="F24F4F" w:themeColor="accent1"/>
    </w:rPr>
  </w:style>
  <w:style w:type="paragraph" w:styleId="Titel">
    <w:name w:val="Title"/>
    <w:basedOn w:val="Standaard"/>
    <w:next w:val="Standaard"/>
    <w:link w:val="TitelChar"/>
    <w:uiPriority w:val="2"/>
    <w:qFormat/>
    <w:rsid w:val="00F2026A"/>
    <w:pPr>
      <w:spacing w:after="0" w:line="240" w:lineRule="auto"/>
      <w:jc w:val="right"/>
    </w:pPr>
    <w:rPr>
      <w:rFonts w:asciiTheme="majorHAnsi" w:eastAsiaTheme="majorEastAsia" w:hAnsiTheme="majorHAnsi" w:cstheme="majorBidi"/>
      <w:color w:val="2D3E50"/>
      <w:kern w:val="28"/>
      <w:sz w:val="62"/>
      <w:szCs w:val="62"/>
    </w:rPr>
  </w:style>
  <w:style w:type="character" w:customStyle="1" w:styleId="TitelChar">
    <w:name w:val="Titel Char"/>
    <w:basedOn w:val="Standaardalinea-lettertype"/>
    <w:link w:val="Titel"/>
    <w:uiPriority w:val="2"/>
    <w:rsid w:val="00F2026A"/>
    <w:rPr>
      <w:rFonts w:asciiTheme="majorHAnsi" w:eastAsiaTheme="majorEastAsia" w:hAnsiTheme="majorHAnsi" w:cstheme="majorBidi"/>
      <w:color w:val="2D3E50"/>
      <w:kern w:val="28"/>
      <w:sz w:val="62"/>
      <w:szCs w:val="62"/>
    </w:rPr>
  </w:style>
  <w:style w:type="paragraph" w:styleId="Ondertitel">
    <w:name w:val="Subtitle"/>
    <w:basedOn w:val="Standaard"/>
    <w:next w:val="Standaard"/>
    <w:link w:val="OndertitelChar"/>
    <w:uiPriority w:val="3"/>
    <w:qFormat/>
    <w:rsid w:val="00F2026A"/>
    <w:pPr>
      <w:numPr>
        <w:ilvl w:val="1"/>
      </w:numPr>
      <w:spacing w:before="320" w:line="240" w:lineRule="auto"/>
    </w:pPr>
    <w:rPr>
      <w:bCs/>
      <w:color w:val="2D3E50"/>
      <w:sz w:val="28"/>
      <w:szCs w:val="28"/>
    </w:rPr>
  </w:style>
  <w:style w:type="character" w:customStyle="1" w:styleId="OndertitelChar">
    <w:name w:val="Ondertitel Char"/>
    <w:basedOn w:val="Standaardalinea-lettertype"/>
    <w:link w:val="Ondertitel"/>
    <w:uiPriority w:val="3"/>
    <w:rsid w:val="00F2026A"/>
    <w:rPr>
      <w:rFonts w:ascii="Myriad Pro" w:hAnsi="Myriad Pro"/>
      <w:bCs/>
      <w:color w:val="2D3E50"/>
      <w:sz w:val="28"/>
      <w:szCs w:val="28"/>
    </w:rPr>
  </w:style>
  <w:style w:type="paragraph" w:styleId="Geenafstand">
    <w:name w:val="No Spacing"/>
    <w:uiPriority w:val="1"/>
    <w:qFormat/>
    <w:rsid w:val="00BF21FD"/>
    <w:pPr>
      <w:spacing w:before="60" w:after="0" w:line="240" w:lineRule="auto"/>
    </w:pPr>
    <w:rPr>
      <w:rFonts w:ascii="Myriad Pro" w:hAnsi="Myriad Pro"/>
      <w:color w:val="000000" w:themeColor="text1"/>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170AE"/>
    <w:rPr>
      <w:rFonts w:ascii="ADAM.CG PRO" w:eastAsiaTheme="majorEastAsia" w:hAnsi="ADAM.CG PRO" w:cstheme="majorBidi"/>
      <w:color w:val="E74C3C"/>
      <w:sz w:val="24"/>
      <w:szCs w:val="36"/>
    </w:rPr>
  </w:style>
  <w:style w:type="character" w:customStyle="1" w:styleId="Kop2Char">
    <w:name w:val="Kop 2 Char"/>
    <w:basedOn w:val="Standaardalinea-lettertype"/>
    <w:link w:val="Kop2"/>
    <w:uiPriority w:val="9"/>
    <w:rsid w:val="00E863FC"/>
    <w:rPr>
      <w:rFonts w:ascii="Myriad Pro" w:hAnsi="Myriad Pro"/>
      <w:b/>
      <w:i/>
      <w:color w:val="2D3E50"/>
    </w:rPr>
  </w:style>
  <w:style w:type="character" w:customStyle="1" w:styleId="Kop3Char">
    <w:name w:val="Kop 3 Char"/>
    <w:basedOn w:val="Standaardalinea-lettertype"/>
    <w:link w:val="Kop3"/>
    <w:uiPriority w:val="9"/>
    <w:rsid w:val="00E863FC"/>
    <w:rPr>
      <w:rFonts w:ascii="Myriad Pro" w:hAnsi="Myriad Pro"/>
      <w:bCs/>
      <w:iCs/>
      <w:color w:val="auto"/>
      <w:szCs w:val="24"/>
      <w:u w:val="single"/>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table" w:customStyle="1" w:styleId="TipTable">
    <w:name w:val="Tip Table"/>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ard"/>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Standaard"/>
    <w:uiPriority w:val="99"/>
    <w:semiHidden/>
    <w:qFormat/>
    <w:pPr>
      <w:spacing w:before="160" w:after="160" w:line="240" w:lineRule="auto"/>
      <w:jc w:val="center"/>
    </w:pPr>
  </w:style>
  <w:style w:type="character" w:customStyle="1" w:styleId="Kop4Char">
    <w:name w:val="Kop 4 Char"/>
    <w:basedOn w:val="Standaardalinea-lettertype"/>
    <w:link w:val="Kop4"/>
    <w:uiPriority w:val="9"/>
    <w:semiHidden/>
    <w:rsid w:val="00E170AE"/>
    <w:rPr>
      <w:rFonts w:asciiTheme="majorHAnsi" w:eastAsiaTheme="majorEastAsia" w:hAnsiTheme="majorHAnsi" w:cstheme="majorBidi"/>
      <w:i/>
      <w:iCs/>
      <w:color w:val="E74C3C"/>
    </w:rPr>
  </w:style>
  <w:style w:type="table" w:customStyle="1" w:styleId="PATable">
    <w:name w:val="PA Table"/>
    <w:basedOn w:val="Professioneletabel"/>
    <w:uiPriority w:val="99"/>
    <w:rsid w:val="009611D3"/>
    <w:pPr>
      <w:spacing w:before="60" w:after="60" w:line="240" w:lineRule="auto"/>
    </w:pPr>
    <w:rPr>
      <w:rFonts w:ascii="ADAM.CG PRO" w:hAnsi="ADAM.CG PRO"/>
      <w:color w:val="FFFFFF" w:themeColor="background1"/>
      <w:lang w:val="en-GB" w:eastAsia="en-US"/>
    </w:r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H w:val="none" w:sz="0" w:space="0" w:color="auto"/>
        <w:insideV w:val="single" w:sz="4" w:space="0" w:color="BCB8AC" w:themeColor="text2" w:themeTint="66"/>
      </w:tblBorders>
    </w:tblPr>
    <w:tcPr>
      <w:shd w:val="clear" w:color="auto" w:fill="auto"/>
    </w:tcPr>
    <w:tblStylePr w:type="firstRow">
      <w:rPr>
        <w:rFonts w:ascii="ADAM.CG PRO" w:hAnsi="ADAM.CG PRO"/>
        <w:b/>
        <w:bCs/>
        <w:color w:val="FFFFFF" w:themeColor="background1"/>
        <w:sz w:val="16"/>
      </w:rPr>
      <w:tblPr/>
      <w:tcPr>
        <w:tcBorders>
          <w:tl2br w:val="none" w:sz="0" w:space="0" w:color="auto"/>
          <w:tr2bl w:val="none" w:sz="0" w:space="0" w:color="auto"/>
        </w:tcBorders>
        <w:shd w:val="clear" w:color="auto" w:fill="E74C3C"/>
      </w:tcPr>
    </w:tblStylePr>
    <w:tblStylePr w:type="lastRow">
      <w:rPr>
        <w:rFonts w:ascii="ADAM.CG PRO" w:hAnsi="ADAM.CG PRO"/>
        <w:b/>
        <w:caps/>
        <w:smallCaps w:val="0"/>
        <w:color w:val="F24F4F" w:themeColor="accent1"/>
        <w:sz w:val="16"/>
      </w:rPr>
      <w:tblPr/>
      <w:tcPr>
        <w:tcBorders>
          <w:top w:val="nil"/>
        </w:tcBorders>
      </w:tcPr>
    </w:tblStylePr>
    <w:tblStylePr w:type="firstCol">
      <w:rPr>
        <w:rFonts w:ascii="Myriad Pro" w:hAnsi="Myriad Pro"/>
        <w:sz w:val="16"/>
      </w:rPr>
    </w:tblStylePr>
    <w:tblStylePr w:type="band2Horz">
      <w:tblPr/>
      <w:tcPr>
        <w:shd w:val="clear" w:color="auto" w:fill="E4E4E4"/>
      </w:tcPr>
    </w:tblStylePr>
  </w:style>
  <w:style w:type="paragraph" w:styleId="Inhopg3">
    <w:name w:val="toc 3"/>
    <w:basedOn w:val="Standaard"/>
    <w:next w:val="Standaard"/>
    <w:autoRedefine/>
    <w:uiPriority w:val="39"/>
    <w:semiHidden/>
    <w:unhideWhenUsed/>
    <w:pPr>
      <w:spacing w:after="100"/>
      <w:ind w:left="720" w:right="3240"/>
    </w:pPr>
  </w:style>
  <w:style w:type="paragraph" w:styleId="Inhopg4">
    <w:name w:val="toc 4"/>
    <w:basedOn w:val="Standaard"/>
    <w:next w:val="Standaard"/>
    <w:autoRedefine/>
    <w:uiPriority w:val="39"/>
    <w:semiHidden/>
    <w:unhideWhenUsed/>
    <w:pPr>
      <w:spacing w:after="100"/>
      <w:ind w:left="720" w:right="3240"/>
    </w:pPr>
  </w:style>
  <w:style w:type="table" w:customStyle="1" w:styleId="LayoutTable">
    <w:name w:val="Layout Table"/>
    <w:basedOn w:val="Standaardtabe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Standaard"/>
    <w:next w:val="Standaard"/>
    <w:uiPriority w:val="2"/>
    <w:qFormat/>
    <w:rsid w:val="008A2A63"/>
    <w:pPr>
      <w:spacing w:before="80" w:after="60" w:line="240" w:lineRule="auto"/>
    </w:pPr>
    <w:rPr>
      <w:rFonts w:ascii="ADAM.CG PRO" w:eastAsiaTheme="majorEastAsia" w:hAnsi="ADAM.CG PRO" w:cstheme="majorBidi"/>
      <w:color w:val="E74C3C"/>
    </w:rPr>
  </w:style>
  <w:style w:type="paragraph" w:customStyle="1" w:styleId="Name">
    <w:name w:val="Name"/>
    <w:basedOn w:val="Standaard"/>
    <w:uiPriority w:val="2"/>
    <w:qFormat/>
    <w:rsid w:val="00E170AE"/>
    <w:pPr>
      <w:spacing w:before="60" w:after="60" w:line="240" w:lineRule="auto"/>
    </w:pPr>
    <w:rPr>
      <w:rFonts w:ascii="ADAM.CG PRO" w:eastAsiaTheme="majorEastAsia" w:hAnsi="ADAM.CG PRO" w:cstheme="majorBidi"/>
      <w:color w:val="E74C3C"/>
      <w:sz w:val="36"/>
      <w:szCs w:val="36"/>
    </w:rPr>
  </w:style>
  <w:style w:type="paragraph" w:styleId="Plattetekstinspringen">
    <w:name w:val="Body Text Indent"/>
    <w:basedOn w:val="Standaard"/>
    <w:link w:val="PlattetekstinspringenChar"/>
    <w:uiPriority w:val="99"/>
    <w:semiHidden/>
    <w:unhideWhenUsed/>
    <w:pPr>
      <w:spacing w:after="120"/>
      <w:ind w:left="360"/>
    </w:pPr>
  </w:style>
  <w:style w:type="character" w:customStyle="1" w:styleId="PlattetekstinspringenChar">
    <w:name w:val="Platte tekst inspringen Char"/>
    <w:basedOn w:val="Standaardalinea-lettertype"/>
    <w:link w:val="Plattetekstinspringen"/>
    <w:uiPriority w:val="99"/>
    <w:semiHidden/>
  </w:style>
  <w:style w:type="character" w:styleId="Zwaar">
    <w:name w:val="Strong"/>
    <w:basedOn w:val="Standaardalinea-lettertype"/>
    <w:uiPriority w:val="10"/>
    <w:unhideWhenUsed/>
    <w:qFormat/>
    <w:rsid w:val="00F2026A"/>
    <w:rPr>
      <w:b/>
      <w:bCs/>
      <w:color w:val="2D3E50"/>
    </w:rPr>
  </w:style>
  <w:style w:type="paragraph" w:styleId="Afsluiting">
    <w:name w:val="Closing"/>
    <w:basedOn w:val="Standaard"/>
    <w:link w:val="AfsluitingChar"/>
    <w:uiPriority w:val="11"/>
    <w:unhideWhenUsed/>
    <w:qFormat/>
    <w:pPr>
      <w:spacing w:before="720" w:after="0" w:line="240" w:lineRule="auto"/>
    </w:pPr>
  </w:style>
  <w:style w:type="character" w:customStyle="1" w:styleId="AfsluitingChar">
    <w:name w:val="Afsluiting Char"/>
    <w:basedOn w:val="Standaardalinea-lettertype"/>
    <w:link w:val="Afsluiting"/>
    <w:uiPriority w:val="11"/>
  </w:style>
  <w:style w:type="table" w:customStyle="1" w:styleId="SignatureTable">
    <w:name w:val="Signature Table"/>
    <w:basedOn w:val="Standaardtabel"/>
    <w:uiPriority w:val="99"/>
    <w:pPr>
      <w:spacing w:after="0" w:line="240" w:lineRule="auto"/>
    </w:pPr>
    <w:tblPr/>
  </w:style>
  <w:style w:type="paragraph" w:styleId="Lijstopsomteken">
    <w:name w:val="List Bullet"/>
    <w:basedOn w:val="Standaard"/>
    <w:uiPriority w:val="4"/>
    <w:unhideWhenUsed/>
    <w:qFormat/>
    <w:rsid w:val="00501A67"/>
    <w:pPr>
      <w:numPr>
        <w:numId w:val="4"/>
      </w:numPr>
      <w:contextualSpacing/>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qFormat/>
    <w:rsid w:val="000054C9"/>
    <w:pPr>
      <w:spacing w:after="0" w:line="240" w:lineRule="auto"/>
    </w:pPr>
    <w:rPr>
      <w:i/>
      <w:iCs/>
      <w:sz w:val="16"/>
      <w:szCs w:val="18"/>
    </w:rPr>
  </w:style>
  <w:style w:type="character" w:customStyle="1" w:styleId="VoettekstChar">
    <w:name w:val="Voettekst Char"/>
    <w:basedOn w:val="Standaardalinea-lettertype"/>
    <w:link w:val="Voettekst"/>
    <w:uiPriority w:val="99"/>
    <w:rsid w:val="000054C9"/>
    <w:rPr>
      <w:rFonts w:ascii="Myriad Pro" w:hAnsi="Myriad Pro"/>
      <w:i/>
      <w:iCs/>
      <w:sz w:val="16"/>
      <w:szCs w:val="18"/>
    </w:rPr>
  </w:style>
  <w:style w:type="paragraph" w:styleId="Lijstalinea">
    <w:name w:val="List Paragraph"/>
    <w:basedOn w:val="Standaard"/>
    <w:uiPriority w:val="34"/>
    <w:unhideWhenUsed/>
    <w:qFormat/>
    <w:rsid w:val="00EF0FC7"/>
    <w:pPr>
      <w:ind w:left="720"/>
      <w:contextualSpacing/>
    </w:pPr>
  </w:style>
  <w:style w:type="table" w:styleId="Professioneletabel">
    <w:name w:val="Table Professional"/>
    <w:basedOn w:val="Standaardtabel"/>
    <w:uiPriority w:val="99"/>
    <w:semiHidden/>
    <w:unhideWhenUsed/>
    <w:rsid w:val="009611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uiPriority w:val="99"/>
    <w:semiHidden/>
    <w:unhideWhenUsed/>
    <w:rsid w:val="0013103D"/>
    <w:rPr>
      <w:sz w:val="16"/>
      <w:szCs w:val="16"/>
    </w:rPr>
  </w:style>
  <w:style w:type="paragraph" w:styleId="Tekstopmerking">
    <w:name w:val="annotation text"/>
    <w:basedOn w:val="Standaard"/>
    <w:link w:val="TekstopmerkingChar"/>
    <w:uiPriority w:val="99"/>
    <w:semiHidden/>
    <w:unhideWhenUsed/>
    <w:rsid w:val="0013103D"/>
    <w:pPr>
      <w:spacing w:line="240" w:lineRule="auto"/>
    </w:pPr>
  </w:style>
  <w:style w:type="character" w:customStyle="1" w:styleId="TekstopmerkingChar">
    <w:name w:val="Tekst opmerking Char"/>
    <w:basedOn w:val="Standaardalinea-lettertype"/>
    <w:link w:val="Tekstopmerking"/>
    <w:uiPriority w:val="99"/>
    <w:semiHidden/>
    <w:rsid w:val="0013103D"/>
    <w:rPr>
      <w:rFonts w:ascii="Myriad Pro" w:hAnsi="Myriad Pro"/>
      <w:color w:val="auto"/>
    </w:rPr>
  </w:style>
  <w:style w:type="paragraph" w:styleId="Onderwerpvanopmerking">
    <w:name w:val="annotation subject"/>
    <w:basedOn w:val="Tekstopmerking"/>
    <w:next w:val="Tekstopmerking"/>
    <w:link w:val="OnderwerpvanopmerkingChar"/>
    <w:uiPriority w:val="99"/>
    <w:semiHidden/>
    <w:unhideWhenUsed/>
    <w:rsid w:val="0013103D"/>
    <w:rPr>
      <w:b/>
      <w:bCs/>
    </w:rPr>
  </w:style>
  <w:style w:type="character" w:customStyle="1" w:styleId="OnderwerpvanopmerkingChar">
    <w:name w:val="Onderwerp van opmerking Char"/>
    <w:basedOn w:val="TekstopmerkingChar"/>
    <w:link w:val="Onderwerpvanopmerking"/>
    <w:uiPriority w:val="99"/>
    <w:semiHidden/>
    <w:rsid w:val="0013103D"/>
    <w:rPr>
      <w:rFonts w:ascii="Myriad Pro" w:hAnsi="Myriad Pro"/>
      <w:b/>
      <w:bCs/>
      <w:color w:val="auto"/>
    </w:rPr>
  </w:style>
  <w:style w:type="paragraph" w:styleId="Ballontekst">
    <w:name w:val="Balloon Text"/>
    <w:basedOn w:val="Standaard"/>
    <w:link w:val="BallontekstChar"/>
    <w:uiPriority w:val="99"/>
    <w:semiHidden/>
    <w:unhideWhenUsed/>
    <w:rsid w:val="0013103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3103D"/>
    <w:rPr>
      <w:rFonts w:ascii="Segoe UI" w:hAnsi="Segoe UI" w:cs="Segoe UI"/>
      <w:color w:val="auto"/>
      <w:sz w:val="18"/>
      <w:szCs w:val="18"/>
    </w:rPr>
  </w:style>
  <w:style w:type="character" w:styleId="Hyperlink">
    <w:name w:val="Hyperlink"/>
    <w:basedOn w:val="Standaardalinea-lettertype"/>
    <w:uiPriority w:val="99"/>
    <w:unhideWhenUsed/>
    <w:rsid w:val="003D6BCA"/>
    <w:rPr>
      <w:color w:val="4C483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89455">
      <w:bodyDiv w:val="1"/>
      <w:marLeft w:val="0"/>
      <w:marRight w:val="0"/>
      <w:marTop w:val="0"/>
      <w:marBottom w:val="0"/>
      <w:divBdr>
        <w:top w:val="none" w:sz="0" w:space="0" w:color="auto"/>
        <w:left w:val="none" w:sz="0" w:space="0" w:color="auto"/>
        <w:bottom w:val="none" w:sz="0" w:space="0" w:color="auto"/>
        <w:right w:val="none" w:sz="0" w:space="0" w:color="auto"/>
      </w:divBdr>
    </w:div>
    <w:div w:id="135029984">
      <w:bodyDiv w:val="1"/>
      <w:marLeft w:val="0"/>
      <w:marRight w:val="0"/>
      <w:marTop w:val="0"/>
      <w:marBottom w:val="0"/>
      <w:divBdr>
        <w:top w:val="none" w:sz="0" w:space="0" w:color="auto"/>
        <w:left w:val="none" w:sz="0" w:space="0" w:color="auto"/>
        <w:bottom w:val="none" w:sz="0" w:space="0" w:color="auto"/>
        <w:right w:val="none" w:sz="0" w:space="0" w:color="auto"/>
      </w:divBdr>
    </w:div>
    <w:div w:id="143590556">
      <w:bodyDiv w:val="1"/>
      <w:marLeft w:val="0"/>
      <w:marRight w:val="0"/>
      <w:marTop w:val="0"/>
      <w:marBottom w:val="0"/>
      <w:divBdr>
        <w:top w:val="none" w:sz="0" w:space="0" w:color="auto"/>
        <w:left w:val="none" w:sz="0" w:space="0" w:color="auto"/>
        <w:bottom w:val="none" w:sz="0" w:space="0" w:color="auto"/>
        <w:right w:val="none" w:sz="0" w:space="0" w:color="auto"/>
      </w:divBdr>
    </w:div>
    <w:div w:id="194735395">
      <w:bodyDiv w:val="1"/>
      <w:marLeft w:val="0"/>
      <w:marRight w:val="0"/>
      <w:marTop w:val="0"/>
      <w:marBottom w:val="0"/>
      <w:divBdr>
        <w:top w:val="none" w:sz="0" w:space="0" w:color="auto"/>
        <w:left w:val="none" w:sz="0" w:space="0" w:color="auto"/>
        <w:bottom w:val="none" w:sz="0" w:space="0" w:color="auto"/>
        <w:right w:val="none" w:sz="0" w:space="0" w:color="auto"/>
      </w:divBdr>
    </w:div>
    <w:div w:id="304699814">
      <w:bodyDiv w:val="1"/>
      <w:marLeft w:val="0"/>
      <w:marRight w:val="0"/>
      <w:marTop w:val="0"/>
      <w:marBottom w:val="0"/>
      <w:divBdr>
        <w:top w:val="none" w:sz="0" w:space="0" w:color="auto"/>
        <w:left w:val="none" w:sz="0" w:space="0" w:color="auto"/>
        <w:bottom w:val="none" w:sz="0" w:space="0" w:color="auto"/>
        <w:right w:val="none" w:sz="0" w:space="0" w:color="auto"/>
      </w:divBdr>
      <w:divsChild>
        <w:div w:id="667103253">
          <w:marLeft w:val="0"/>
          <w:marRight w:val="0"/>
          <w:marTop w:val="0"/>
          <w:marBottom w:val="0"/>
          <w:divBdr>
            <w:top w:val="none" w:sz="0" w:space="0" w:color="auto"/>
            <w:left w:val="none" w:sz="0" w:space="0" w:color="auto"/>
            <w:bottom w:val="none" w:sz="0" w:space="0" w:color="auto"/>
            <w:right w:val="none" w:sz="0" w:space="0" w:color="auto"/>
          </w:divBdr>
          <w:divsChild>
            <w:div w:id="613173471">
              <w:marLeft w:val="0"/>
              <w:marRight w:val="0"/>
              <w:marTop w:val="0"/>
              <w:marBottom w:val="0"/>
              <w:divBdr>
                <w:top w:val="none" w:sz="0" w:space="0" w:color="auto"/>
                <w:left w:val="none" w:sz="0" w:space="0" w:color="auto"/>
                <w:bottom w:val="none" w:sz="0" w:space="0" w:color="auto"/>
                <w:right w:val="none" w:sz="0" w:space="0" w:color="auto"/>
              </w:divBdr>
              <w:divsChild>
                <w:div w:id="10626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2229">
          <w:marLeft w:val="0"/>
          <w:marRight w:val="0"/>
          <w:marTop w:val="0"/>
          <w:marBottom w:val="0"/>
          <w:divBdr>
            <w:top w:val="none" w:sz="0" w:space="0" w:color="auto"/>
            <w:left w:val="none" w:sz="0" w:space="0" w:color="auto"/>
            <w:bottom w:val="none" w:sz="0" w:space="0" w:color="auto"/>
            <w:right w:val="none" w:sz="0" w:space="0" w:color="auto"/>
          </w:divBdr>
          <w:divsChild>
            <w:div w:id="1074593991">
              <w:marLeft w:val="0"/>
              <w:marRight w:val="0"/>
              <w:marTop w:val="0"/>
              <w:marBottom w:val="0"/>
              <w:divBdr>
                <w:top w:val="none" w:sz="0" w:space="0" w:color="auto"/>
                <w:left w:val="none" w:sz="0" w:space="0" w:color="auto"/>
                <w:bottom w:val="none" w:sz="0" w:space="0" w:color="auto"/>
                <w:right w:val="none" w:sz="0" w:space="0" w:color="auto"/>
              </w:divBdr>
              <w:divsChild>
                <w:div w:id="9325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11015">
      <w:bodyDiv w:val="1"/>
      <w:marLeft w:val="0"/>
      <w:marRight w:val="0"/>
      <w:marTop w:val="0"/>
      <w:marBottom w:val="0"/>
      <w:divBdr>
        <w:top w:val="none" w:sz="0" w:space="0" w:color="auto"/>
        <w:left w:val="none" w:sz="0" w:space="0" w:color="auto"/>
        <w:bottom w:val="none" w:sz="0" w:space="0" w:color="auto"/>
        <w:right w:val="none" w:sz="0" w:space="0" w:color="auto"/>
      </w:divBdr>
    </w:div>
    <w:div w:id="594094951">
      <w:bodyDiv w:val="1"/>
      <w:marLeft w:val="0"/>
      <w:marRight w:val="0"/>
      <w:marTop w:val="0"/>
      <w:marBottom w:val="0"/>
      <w:divBdr>
        <w:top w:val="none" w:sz="0" w:space="0" w:color="auto"/>
        <w:left w:val="none" w:sz="0" w:space="0" w:color="auto"/>
        <w:bottom w:val="none" w:sz="0" w:space="0" w:color="auto"/>
        <w:right w:val="none" w:sz="0" w:space="0" w:color="auto"/>
      </w:divBdr>
    </w:div>
    <w:div w:id="718671750">
      <w:bodyDiv w:val="1"/>
      <w:marLeft w:val="0"/>
      <w:marRight w:val="0"/>
      <w:marTop w:val="0"/>
      <w:marBottom w:val="0"/>
      <w:divBdr>
        <w:top w:val="none" w:sz="0" w:space="0" w:color="auto"/>
        <w:left w:val="none" w:sz="0" w:space="0" w:color="auto"/>
        <w:bottom w:val="none" w:sz="0" w:space="0" w:color="auto"/>
        <w:right w:val="none" w:sz="0" w:space="0" w:color="auto"/>
      </w:divBdr>
    </w:div>
    <w:div w:id="819492947">
      <w:bodyDiv w:val="1"/>
      <w:marLeft w:val="0"/>
      <w:marRight w:val="0"/>
      <w:marTop w:val="0"/>
      <w:marBottom w:val="0"/>
      <w:divBdr>
        <w:top w:val="none" w:sz="0" w:space="0" w:color="auto"/>
        <w:left w:val="none" w:sz="0" w:space="0" w:color="auto"/>
        <w:bottom w:val="none" w:sz="0" w:space="0" w:color="auto"/>
        <w:right w:val="none" w:sz="0" w:space="0" w:color="auto"/>
      </w:divBdr>
    </w:div>
    <w:div w:id="948514323">
      <w:bodyDiv w:val="1"/>
      <w:marLeft w:val="0"/>
      <w:marRight w:val="0"/>
      <w:marTop w:val="0"/>
      <w:marBottom w:val="0"/>
      <w:divBdr>
        <w:top w:val="none" w:sz="0" w:space="0" w:color="auto"/>
        <w:left w:val="none" w:sz="0" w:space="0" w:color="auto"/>
        <w:bottom w:val="none" w:sz="0" w:space="0" w:color="auto"/>
        <w:right w:val="none" w:sz="0" w:space="0" w:color="auto"/>
      </w:divBdr>
    </w:div>
    <w:div w:id="100278364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1021569">
      <w:bodyDiv w:val="1"/>
      <w:marLeft w:val="0"/>
      <w:marRight w:val="0"/>
      <w:marTop w:val="0"/>
      <w:marBottom w:val="0"/>
      <w:divBdr>
        <w:top w:val="none" w:sz="0" w:space="0" w:color="auto"/>
        <w:left w:val="none" w:sz="0" w:space="0" w:color="auto"/>
        <w:bottom w:val="none" w:sz="0" w:space="0" w:color="auto"/>
        <w:right w:val="none" w:sz="0" w:space="0" w:color="auto"/>
      </w:divBdr>
    </w:div>
    <w:div w:id="1331249193">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0289323">
      <w:bodyDiv w:val="1"/>
      <w:marLeft w:val="0"/>
      <w:marRight w:val="0"/>
      <w:marTop w:val="0"/>
      <w:marBottom w:val="0"/>
      <w:divBdr>
        <w:top w:val="none" w:sz="0" w:space="0" w:color="auto"/>
        <w:left w:val="none" w:sz="0" w:space="0" w:color="auto"/>
        <w:bottom w:val="none" w:sz="0" w:space="0" w:color="auto"/>
        <w:right w:val="none" w:sz="0" w:space="0" w:color="auto"/>
      </w:divBdr>
    </w:div>
    <w:div w:id="1579316666">
      <w:bodyDiv w:val="1"/>
      <w:marLeft w:val="0"/>
      <w:marRight w:val="0"/>
      <w:marTop w:val="0"/>
      <w:marBottom w:val="0"/>
      <w:divBdr>
        <w:top w:val="none" w:sz="0" w:space="0" w:color="auto"/>
        <w:left w:val="none" w:sz="0" w:space="0" w:color="auto"/>
        <w:bottom w:val="none" w:sz="0" w:space="0" w:color="auto"/>
        <w:right w:val="none" w:sz="0" w:space="0" w:color="auto"/>
      </w:divBdr>
    </w:div>
    <w:div w:id="18442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6.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233;\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3874783D3A423682B33EAA00ACD8E6"/>
        <w:category>
          <w:name w:val="General"/>
          <w:gallery w:val="placeholder"/>
        </w:category>
        <w:types>
          <w:type w:val="bbPlcHdr"/>
        </w:types>
        <w:behaviors>
          <w:behavior w:val="content"/>
        </w:behaviors>
        <w:guid w:val="{78F73E62-091E-416F-9FA6-C6EE05EADED7}"/>
      </w:docPartPr>
      <w:docPartBody>
        <w:p w:rsidR="008D1E72" w:rsidRDefault="00EE0E6A">
          <w:pPr>
            <w:pStyle w:val="003874783D3A423682B33EAA00ACD8E6"/>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DAM.CG PRO">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452F1"/>
    <w:multiLevelType w:val="multilevel"/>
    <w:tmpl w:val="6ABAC124"/>
    <w:lvl w:ilvl="0">
      <w:start w:val="1"/>
      <w:numFmt w:val="decimal"/>
      <w:pStyle w:val="8C27AB61E28B4ACCB102D66137A059C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9366C3"/>
    <w:multiLevelType w:val="multilevel"/>
    <w:tmpl w:val="037AA226"/>
    <w:lvl w:ilvl="0">
      <w:start w:val="1"/>
      <w:numFmt w:val="decimal"/>
      <w:pStyle w:val="932218D0FC6C4BE99E431DD52A0D6DEA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C286CEB"/>
    <w:multiLevelType w:val="multilevel"/>
    <w:tmpl w:val="7B8AEC10"/>
    <w:lvl w:ilvl="0">
      <w:start w:val="1"/>
      <w:numFmt w:val="decimal"/>
      <w:pStyle w:val="932218D0FC6C4BE99E431DD52A0D6DE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322388E"/>
    <w:multiLevelType w:val="multilevel"/>
    <w:tmpl w:val="B2A63706"/>
    <w:lvl w:ilvl="0">
      <w:start w:val="1"/>
      <w:numFmt w:val="decimal"/>
      <w:pStyle w:val="932218D0FC6C4BE99E431DD52A0D6DEA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6A"/>
    <w:rsid w:val="001215C0"/>
    <w:rsid w:val="00375E14"/>
    <w:rsid w:val="003A45E1"/>
    <w:rsid w:val="00421B84"/>
    <w:rsid w:val="00477BB3"/>
    <w:rsid w:val="004D6F46"/>
    <w:rsid w:val="005827D5"/>
    <w:rsid w:val="006A5418"/>
    <w:rsid w:val="0085676E"/>
    <w:rsid w:val="008D1E72"/>
    <w:rsid w:val="008F57AA"/>
    <w:rsid w:val="0094728D"/>
    <w:rsid w:val="00993CD2"/>
    <w:rsid w:val="009B091C"/>
    <w:rsid w:val="009C3F24"/>
    <w:rsid w:val="00A66124"/>
    <w:rsid w:val="00B26E1C"/>
    <w:rsid w:val="00B73B09"/>
    <w:rsid w:val="00B76EDB"/>
    <w:rsid w:val="00E93C0E"/>
    <w:rsid w:val="00EB1252"/>
    <w:rsid w:val="00EC1C9B"/>
    <w:rsid w:val="00ED3BA2"/>
    <w:rsid w:val="00EE0E6A"/>
    <w:rsid w:val="00F459D8"/>
    <w:rsid w:val="00F7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03874783D3A423682B33EAA00ACD8E6">
    <w:name w:val="003874783D3A423682B33EAA00ACD8E6"/>
  </w:style>
  <w:style w:type="paragraph" w:customStyle="1" w:styleId="E0EB9977EFEE407780038E4BCB3E6CDE">
    <w:name w:val="E0EB9977EFEE407780038E4BCB3E6CDE"/>
  </w:style>
  <w:style w:type="character" w:styleId="Tekstvantijdelijkeaanduiding">
    <w:name w:val="Placeholder Text"/>
    <w:basedOn w:val="Standaardalinea-lettertype"/>
    <w:uiPriority w:val="99"/>
    <w:semiHidden/>
    <w:rsid w:val="00B73B09"/>
    <w:rPr>
      <w:color w:val="4F81BD" w:themeColor="accent1"/>
    </w:rPr>
  </w:style>
  <w:style w:type="paragraph" w:customStyle="1" w:styleId="3EEDA5F9863D43EAAC6FB7B4F959B067">
    <w:name w:val="3EEDA5F9863D43EAAC6FB7B4F959B067"/>
  </w:style>
  <w:style w:type="paragraph" w:customStyle="1" w:styleId="C3802FD44C8C404998D53BAFB0B46896">
    <w:name w:val="C3802FD44C8C404998D53BAFB0B46896"/>
  </w:style>
  <w:style w:type="paragraph" w:customStyle="1" w:styleId="05936E7690844FA7B9CE7E5A90ECC27D">
    <w:name w:val="05936E7690844FA7B9CE7E5A90ECC27D"/>
  </w:style>
  <w:style w:type="paragraph" w:customStyle="1" w:styleId="205D3C0EA8714C8C921E3F5541AE1681">
    <w:name w:val="205D3C0EA8714C8C921E3F5541AE1681"/>
  </w:style>
  <w:style w:type="paragraph" w:customStyle="1" w:styleId="699ADC94AE084263AB7149AF5684778D">
    <w:name w:val="699ADC94AE084263AB7149AF5684778D"/>
  </w:style>
  <w:style w:type="paragraph" w:customStyle="1" w:styleId="77B55710510F4C52BCE0B620169429BB">
    <w:name w:val="77B55710510F4C52BCE0B620169429BB"/>
  </w:style>
  <w:style w:type="paragraph" w:customStyle="1" w:styleId="A9A4997B8E9843E39404677473A455BF">
    <w:name w:val="A9A4997B8E9843E39404677473A455BF"/>
  </w:style>
  <w:style w:type="paragraph" w:customStyle="1" w:styleId="C59B68B62988434B9817A336EE1362E7">
    <w:name w:val="C59B68B62988434B9817A336EE1362E7"/>
  </w:style>
  <w:style w:type="paragraph" w:customStyle="1" w:styleId="60E13FAC58AE4FC2A95F5FE6A32DB83C">
    <w:name w:val="60E13FAC58AE4FC2A95F5FE6A32DB83C"/>
  </w:style>
  <w:style w:type="paragraph" w:customStyle="1" w:styleId="50EE0E7AA22A4C629605734C459F4753">
    <w:name w:val="50EE0E7AA22A4C629605734C459F4753"/>
  </w:style>
  <w:style w:type="paragraph" w:customStyle="1" w:styleId="C5504E00A0864278B9C1C28EA5F0D89E">
    <w:name w:val="C5504E00A0864278B9C1C28EA5F0D89E"/>
  </w:style>
  <w:style w:type="paragraph" w:customStyle="1" w:styleId="B5BD9C578EDF4FC28F00050B945B6B25">
    <w:name w:val="B5BD9C578EDF4FC28F00050B945B6B25"/>
  </w:style>
  <w:style w:type="paragraph" w:customStyle="1" w:styleId="8C27AB61E28B4ACCB102D66137A059C7">
    <w:name w:val="8C27AB61E28B4ACCB102D66137A059C7"/>
  </w:style>
  <w:style w:type="paragraph" w:customStyle="1" w:styleId="F7C2FA42D781484A914A6BFF68B8E005">
    <w:name w:val="F7C2FA42D781484A914A6BFF68B8E005"/>
    <w:rsid w:val="008D1E72"/>
  </w:style>
  <w:style w:type="paragraph" w:customStyle="1" w:styleId="7B1A4459A31746D6AF4E3DFAFBFBD2AA">
    <w:name w:val="7B1A4459A31746D6AF4E3DFAFBFBD2AA"/>
    <w:rsid w:val="008D1E72"/>
  </w:style>
  <w:style w:type="paragraph" w:customStyle="1" w:styleId="6CB6901FC7D84558B06B19A18DFD32B6">
    <w:name w:val="6CB6901FC7D84558B06B19A18DFD32B6"/>
    <w:rsid w:val="008D1E72"/>
  </w:style>
  <w:style w:type="paragraph" w:customStyle="1" w:styleId="FE58B74F079F4941A6E4AB6BDB081E0B">
    <w:name w:val="FE58B74F079F4941A6E4AB6BDB081E0B"/>
    <w:rsid w:val="008D1E72"/>
  </w:style>
  <w:style w:type="paragraph" w:customStyle="1" w:styleId="851B42DAC8F34A98B8A635503FD2FA55">
    <w:name w:val="851B42DAC8F34A98B8A635503FD2FA55"/>
    <w:rsid w:val="008D1E72"/>
  </w:style>
  <w:style w:type="paragraph" w:customStyle="1" w:styleId="27B716F0604744ADA38683A60845CECF">
    <w:name w:val="27B716F0604744ADA38683A60845CECF"/>
    <w:rsid w:val="008D1E72"/>
  </w:style>
  <w:style w:type="paragraph" w:customStyle="1" w:styleId="0426A189FB4343B2BAE334C88B4AC4BE">
    <w:name w:val="0426A189FB4343B2BAE334C88B4AC4BE"/>
    <w:rsid w:val="008D1E72"/>
  </w:style>
  <w:style w:type="paragraph" w:customStyle="1" w:styleId="27A855F42C0D451D9411926C4D8C210D">
    <w:name w:val="27A855F42C0D451D9411926C4D8C210D"/>
    <w:rsid w:val="008D1E72"/>
  </w:style>
  <w:style w:type="paragraph" w:customStyle="1" w:styleId="FFD92F91D3D94DE09EB933591E91955F">
    <w:name w:val="FFD92F91D3D94DE09EB933591E91955F"/>
    <w:rsid w:val="008D1E72"/>
  </w:style>
  <w:style w:type="paragraph" w:customStyle="1" w:styleId="0A2ECE411F4F4F18A4B9C6A2361EF99D">
    <w:name w:val="0A2ECE411F4F4F18A4B9C6A2361EF99D"/>
    <w:rsid w:val="008D1E72"/>
  </w:style>
  <w:style w:type="paragraph" w:customStyle="1" w:styleId="B5DE844236F3414D90CBDD9C8BC3765C">
    <w:name w:val="B5DE844236F3414D90CBDD9C8BC3765C"/>
    <w:rsid w:val="008D1E72"/>
  </w:style>
  <w:style w:type="paragraph" w:customStyle="1" w:styleId="8A8569D1CED0420F8EB465825E1755AC">
    <w:name w:val="8A8569D1CED0420F8EB465825E1755AC"/>
    <w:rsid w:val="008D1E72"/>
  </w:style>
  <w:style w:type="paragraph" w:customStyle="1" w:styleId="C3802FD44C8C404998D53BAFB0B468961">
    <w:name w:val="C3802FD44C8C404998D53BAFB0B468961"/>
    <w:rsid w:val="00B76EDB"/>
    <w:pPr>
      <w:spacing w:after="320" w:line="300" w:lineRule="auto"/>
    </w:pPr>
    <w:rPr>
      <w:rFonts w:ascii="Myriad Pro" w:hAnsi="Myriad Pro"/>
      <w:color w:val="1F497D" w:themeColor="text2"/>
      <w:sz w:val="20"/>
      <w:szCs w:val="20"/>
      <w:lang w:eastAsia="ja-JP"/>
    </w:rPr>
  </w:style>
  <w:style w:type="paragraph" w:customStyle="1" w:styleId="C59B68B62988434B9817A336EE1362E71">
    <w:name w:val="C59B68B62988434B9817A336EE1362E71"/>
    <w:rsid w:val="00B76EDB"/>
    <w:pPr>
      <w:spacing w:after="320" w:line="300" w:lineRule="auto"/>
    </w:pPr>
    <w:rPr>
      <w:rFonts w:ascii="Myriad Pro" w:hAnsi="Myriad Pro"/>
      <w:color w:val="1F497D" w:themeColor="text2"/>
      <w:sz w:val="20"/>
      <w:szCs w:val="20"/>
      <w:lang w:eastAsia="ja-JP"/>
    </w:rPr>
  </w:style>
  <w:style w:type="paragraph" w:customStyle="1" w:styleId="C3802FD44C8C404998D53BAFB0B468962">
    <w:name w:val="C3802FD44C8C404998D53BAFB0B468962"/>
    <w:rsid w:val="00B76EDB"/>
    <w:pPr>
      <w:spacing w:after="320" w:line="300" w:lineRule="auto"/>
    </w:pPr>
    <w:rPr>
      <w:rFonts w:ascii="Myriad Pro" w:hAnsi="Myriad Pro"/>
      <w:color w:val="1F497D" w:themeColor="text2"/>
      <w:sz w:val="20"/>
      <w:szCs w:val="20"/>
      <w:lang w:eastAsia="ja-JP"/>
    </w:rPr>
  </w:style>
  <w:style w:type="paragraph" w:customStyle="1" w:styleId="C59B68B62988434B9817A336EE1362E72">
    <w:name w:val="C59B68B62988434B9817A336EE1362E72"/>
    <w:rsid w:val="00B76EDB"/>
    <w:pPr>
      <w:spacing w:after="320" w:line="300" w:lineRule="auto"/>
    </w:pPr>
    <w:rPr>
      <w:rFonts w:ascii="Myriad Pro" w:hAnsi="Myriad Pro"/>
      <w:color w:val="1F497D" w:themeColor="text2"/>
      <w:sz w:val="20"/>
      <w:szCs w:val="20"/>
      <w:lang w:eastAsia="ja-JP"/>
    </w:rPr>
  </w:style>
  <w:style w:type="paragraph" w:customStyle="1" w:styleId="60E13FAC58AE4FC2A95F5FE6A32DB83C1">
    <w:name w:val="60E13FAC58AE4FC2A95F5FE6A32DB83C1"/>
    <w:rsid w:val="00B76EDB"/>
    <w:pPr>
      <w:spacing w:after="320" w:line="300" w:lineRule="auto"/>
    </w:pPr>
    <w:rPr>
      <w:rFonts w:ascii="Myriad Pro" w:hAnsi="Myriad Pro"/>
      <w:color w:val="1F497D" w:themeColor="text2"/>
      <w:sz w:val="20"/>
      <w:szCs w:val="20"/>
      <w:lang w:eastAsia="ja-JP"/>
    </w:rPr>
  </w:style>
  <w:style w:type="paragraph" w:customStyle="1" w:styleId="3EEDA5F9863D43EAAC6FB7B4F959B0671">
    <w:name w:val="3EEDA5F9863D43EAAC6FB7B4F959B0671"/>
    <w:rsid w:val="00B76EDB"/>
    <w:pPr>
      <w:spacing w:after="320" w:line="300" w:lineRule="auto"/>
    </w:pPr>
    <w:rPr>
      <w:rFonts w:ascii="Myriad Pro" w:hAnsi="Myriad Pro"/>
      <w:color w:val="1F497D" w:themeColor="text2"/>
      <w:sz w:val="20"/>
      <w:szCs w:val="20"/>
      <w:lang w:eastAsia="ja-JP"/>
    </w:rPr>
  </w:style>
  <w:style w:type="paragraph" w:customStyle="1" w:styleId="50EE0E7AA22A4C629605734C459F47531">
    <w:name w:val="50EE0E7AA22A4C629605734C459F47531"/>
    <w:rsid w:val="00B76EDB"/>
    <w:pPr>
      <w:spacing w:after="320" w:line="300" w:lineRule="auto"/>
    </w:pPr>
    <w:rPr>
      <w:rFonts w:ascii="Myriad Pro" w:hAnsi="Myriad Pro"/>
      <w:color w:val="1F497D" w:themeColor="text2"/>
      <w:sz w:val="20"/>
      <w:szCs w:val="20"/>
      <w:lang w:eastAsia="ja-JP"/>
    </w:rPr>
  </w:style>
  <w:style w:type="paragraph" w:customStyle="1" w:styleId="8C27AB61E28B4ACCB102D66137A059C71">
    <w:name w:val="8C27AB61E28B4ACCB102D66137A059C71"/>
    <w:rsid w:val="00B76EDB"/>
    <w:pPr>
      <w:numPr>
        <w:numId w:val="1"/>
      </w:numPr>
      <w:spacing w:after="320" w:line="300" w:lineRule="auto"/>
      <w:ind w:left="360" w:hanging="360"/>
      <w:contextualSpacing/>
    </w:pPr>
    <w:rPr>
      <w:rFonts w:ascii="Myriad Pro" w:hAnsi="Myriad Pro"/>
      <w:color w:val="1F497D" w:themeColor="text2"/>
      <w:sz w:val="20"/>
      <w:szCs w:val="20"/>
      <w:lang w:eastAsia="ja-JP"/>
    </w:rPr>
  </w:style>
  <w:style w:type="paragraph" w:customStyle="1" w:styleId="FD704C3996F547D1837FC99E96EDFAFC">
    <w:name w:val="FD704C3996F547D1837FC99E96EDFAFC"/>
    <w:rsid w:val="00B76EDB"/>
    <w:pPr>
      <w:numPr>
        <w:ilvl w:val="1"/>
      </w:numPr>
      <w:spacing w:before="320" w:after="320" w:line="240" w:lineRule="auto"/>
    </w:pPr>
    <w:rPr>
      <w:rFonts w:ascii="Myriad Pro" w:hAnsi="Myriad Pro"/>
      <w:bCs/>
      <w:color w:val="1F497D" w:themeColor="text2"/>
      <w:sz w:val="28"/>
      <w:szCs w:val="28"/>
      <w:lang w:eastAsia="ja-JP"/>
    </w:rPr>
  </w:style>
  <w:style w:type="paragraph" w:customStyle="1" w:styleId="C3802FD44C8C404998D53BAFB0B468963">
    <w:name w:val="C3802FD44C8C404998D53BAFB0B468963"/>
    <w:rsid w:val="00B76EDB"/>
    <w:pPr>
      <w:spacing w:after="320" w:line="300" w:lineRule="auto"/>
    </w:pPr>
    <w:rPr>
      <w:rFonts w:ascii="Myriad Pro" w:hAnsi="Myriad Pro"/>
      <w:color w:val="1F497D" w:themeColor="text2"/>
      <w:sz w:val="20"/>
      <w:szCs w:val="20"/>
      <w:lang w:eastAsia="ja-JP"/>
    </w:rPr>
  </w:style>
  <w:style w:type="paragraph" w:customStyle="1" w:styleId="C59B68B62988434B9817A336EE1362E73">
    <w:name w:val="C59B68B62988434B9817A336EE1362E73"/>
    <w:rsid w:val="00B76EDB"/>
    <w:pPr>
      <w:spacing w:after="320" w:line="300" w:lineRule="auto"/>
    </w:pPr>
    <w:rPr>
      <w:rFonts w:ascii="Myriad Pro" w:hAnsi="Myriad Pro"/>
      <w:color w:val="1F497D" w:themeColor="text2"/>
      <w:sz w:val="20"/>
      <w:szCs w:val="20"/>
      <w:lang w:eastAsia="ja-JP"/>
    </w:rPr>
  </w:style>
  <w:style w:type="paragraph" w:customStyle="1" w:styleId="60E13FAC58AE4FC2A95F5FE6A32DB83C2">
    <w:name w:val="60E13FAC58AE4FC2A95F5FE6A32DB83C2"/>
    <w:rsid w:val="00B76EDB"/>
    <w:pPr>
      <w:spacing w:after="320" w:line="300" w:lineRule="auto"/>
    </w:pPr>
    <w:rPr>
      <w:rFonts w:ascii="Myriad Pro" w:hAnsi="Myriad Pro"/>
      <w:color w:val="1F497D" w:themeColor="text2"/>
      <w:sz w:val="20"/>
      <w:szCs w:val="20"/>
      <w:lang w:eastAsia="ja-JP"/>
    </w:rPr>
  </w:style>
  <w:style w:type="paragraph" w:customStyle="1" w:styleId="3EEDA5F9863D43EAAC6FB7B4F959B0672">
    <w:name w:val="3EEDA5F9863D43EAAC6FB7B4F959B0672"/>
    <w:rsid w:val="00B76EDB"/>
    <w:pPr>
      <w:spacing w:after="320" w:line="300" w:lineRule="auto"/>
    </w:pPr>
    <w:rPr>
      <w:rFonts w:ascii="Myriad Pro" w:hAnsi="Myriad Pro"/>
      <w:color w:val="1F497D" w:themeColor="text2"/>
      <w:sz w:val="20"/>
      <w:szCs w:val="20"/>
      <w:lang w:eastAsia="ja-JP"/>
    </w:rPr>
  </w:style>
  <w:style w:type="paragraph" w:customStyle="1" w:styleId="50EE0E7AA22A4C629605734C459F47532">
    <w:name w:val="50EE0E7AA22A4C629605734C459F47532"/>
    <w:rsid w:val="00B76EDB"/>
    <w:pPr>
      <w:spacing w:after="320" w:line="300" w:lineRule="auto"/>
    </w:pPr>
    <w:rPr>
      <w:rFonts w:ascii="Myriad Pro" w:hAnsi="Myriad Pro"/>
      <w:color w:val="1F497D" w:themeColor="text2"/>
      <w:sz w:val="20"/>
      <w:szCs w:val="20"/>
      <w:lang w:eastAsia="ja-JP"/>
    </w:rPr>
  </w:style>
  <w:style w:type="paragraph" w:customStyle="1" w:styleId="8C27AB61E28B4ACCB102D66137A059C72">
    <w:name w:val="8C27AB61E28B4ACCB102D66137A059C72"/>
    <w:rsid w:val="00B76EDB"/>
    <w:pPr>
      <w:tabs>
        <w:tab w:val="num" w:pos="720"/>
      </w:tabs>
      <w:spacing w:after="320" w:line="300" w:lineRule="auto"/>
      <w:ind w:left="360" w:hanging="360"/>
      <w:contextualSpacing/>
    </w:pPr>
    <w:rPr>
      <w:rFonts w:ascii="Myriad Pro" w:hAnsi="Myriad Pro"/>
      <w:color w:val="1F497D" w:themeColor="text2"/>
      <w:sz w:val="20"/>
      <w:szCs w:val="20"/>
      <w:lang w:eastAsia="ja-JP"/>
    </w:rPr>
  </w:style>
  <w:style w:type="paragraph" w:customStyle="1" w:styleId="CC080733D4BA4054A2615EA126FD4B79">
    <w:name w:val="CC080733D4BA4054A2615EA126FD4B79"/>
    <w:rsid w:val="00B76EDB"/>
  </w:style>
  <w:style w:type="paragraph" w:customStyle="1" w:styleId="B717CFE5059E40BDA9700329F3412E80">
    <w:name w:val="B717CFE5059E40BDA9700329F3412E80"/>
    <w:rsid w:val="00B76EDB"/>
  </w:style>
  <w:style w:type="paragraph" w:customStyle="1" w:styleId="542CCB7195FB4DCB9D0C17EFA3C0DA64">
    <w:name w:val="542CCB7195FB4DCB9D0C17EFA3C0DA64"/>
    <w:rsid w:val="00B76EDB"/>
  </w:style>
  <w:style w:type="paragraph" w:customStyle="1" w:styleId="0F21CB13399F4BA6A1172184609544D3">
    <w:name w:val="0F21CB13399F4BA6A1172184609544D3"/>
    <w:rsid w:val="00B76EDB"/>
  </w:style>
  <w:style w:type="paragraph" w:customStyle="1" w:styleId="FD704C3996F547D1837FC99E96EDFAFC1">
    <w:name w:val="FD704C3996F547D1837FC99E96EDFAFC1"/>
    <w:rsid w:val="00B76EDB"/>
    <w:pPr>
      <w:numPr>
        <w:ilvl w:val="1"/>
      </w:numPr>
      <w:spacing w:before="320" w:after="320" w:line="240" w:lineRule="auto"/>
    </w:pPr>
    <w:rPr>
      <w:rFonts w:ascii="Myriad Pro" w:hAnsi="Myriad Pro"/>
      <w:bCs/>
      <w:color w:val="2D3E50"/>
      <w:sz w:val="28"/>
      <w:szCs w:val="28"/>
      <w:lang w:eastAsia="ja-JP"/>
    </w:rPr>
  </w:style>
  <w:style w:type="paragraph" w:customStyle="1" w:styleId="C3802FD44C8C404998D53BAFB0B468964">
    <w:name w:val="C3802FD44C8C404998D53BAFB0B468964"/>
    <w:rsid w:val="00B76EDB"/>
    <w:pPr>
      <w:spacing w:after="320" w:line="300" w:lineRule="auto"/>
    </w:pPr>
    <w:rPr>
      <w:rFonts w:ascii="Myriad Pro" w:hAnsi="Myriad Pro"/>
      <w:sz w:val="20"/>
      <w:szCs w:val="20"/>
      <w:lang w:eastAsia="ja-JP"/>
    </w:rPr>
  </w:style>
  <w:style w:type="paragraph" w:customStyle="1" w:styleId="C59B68B62988434B9817A336EE1362E74">
    <w:name w:val="C59B68B62988434B9817A336EE1362E74"/>
    <w:rsid w:val="00B76EDB"/>
    <w:pPr>
      <w:spacing w:after="320" w:line="300" w:lineRule="auto"/>
    </w:pPr>
    <w:rPr>
      <w:rFonts w:ascii="Myriad Pro" w:hAnsi="Myriad Pro"/>
      <w:sz w:val="20"/>
      <w:szCs w:val="20"/>
      <w:lang w:eastAsia="ja-JP"/>
    </w:rPr>
  </w:style>
  <w:style w:type="paragraph" w:customStyle="1" w:styleId="60E13FAC58AE4FC2A95F5FE6A32DB83C3">
    <w:name w:val="60E13FAC58AE4FC2A95F5FE6A32DB83C3"/>
    <w:rsid w:val="00B76EDB"/>
    <w:pPr>
      <w:spacing w:after="320" w:line="300" w:lineRule="auto"/>
    </w:pPr>
    <w:rPr>
      <w:rFonts w:ascii="Myriad Pro" w:hAnsi="Myriad Pro"/>
      <w:sz w:val="20"/>
      <w:szCs w:val="20"/>
      <w:lang w:eastAsia="ja-JP"/>
    </w:rPr>
  </w:style>
  <w:style w:type="paragraph" w:customStyle="1" w:styleId="3EEDA5F9863D43EAAC6FB7B4F959B0673">
    <w:name w:val="3EEDA5F9863D43EAAC6FB7B4F959B0673"/>
    <w:rsid w:val="00B76EDB"/>
    <w:pPr>
      <w:spacing w:after="320" w:line="300" w:lineRule="auto"/>
    </w:pPr>
    <w:rPr>
      <w:rFonts w:ascii="Myriad Pro" w:hAnsi="Myriad Pro"/>
      <w:sz w:val="20"/>
      <w:szCs w:val="20"/>
      <w:lang w:eastAsia="ja-JP"/>
    </w:rPr>
  </w:style>
  <w:style w:type="paragraph" w:customStyle="1" w:styleId="50EE0E7AA22A4C629605734C459F47533">
    <w:name w:val="50EE0E7AA22A4C629605734C459F47533"/>
    <w:rsid w:val="00B76EDB"/>
    <w:pPr>
      <w:spacing w:after="320" w:line="300" w:lineRule="auto"/>
    </w:pPr>
    <w:rPr>
      <w:rFonts w:ascii="Myriad Pro" w:hAnsi="Myriad Pro"/>
      <w:sz w:val="20"/>
      <w:szCs w:val="20"/>
      <w:lang w:eastAsia="ja-JP"/>
    </w:rPr>
  </w:style>
  <w:style w:type="paragraph" w:customStyle="1" w:styleId="8C27AB61E28B4ACCB102D66137A059C73">
    <w:name w:val="8C27AB61E28B4ACCB102D66137A059C73"/>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D4FF6AB9B5B94B9DBBC9294713F0A5A2">
    <w:name w:val="D4FF6AB9B5B94B9DBBC9294713F0A5A2"/>
    <w:rsid w:val="00B76EDB"/>
  </w:style>
  <w:style w:type="paragraph" w:customStyle="1" w:styleId="FD704C3996F547D1837FC99E96EDFAFC2">
    <w:name w:val="FD704C3996F547D1837FC99E96EDFAFC2"/>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1">
    <w:name w:val="0426A189FB4343B2BAE334C88B4AC4BE1"/>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1">
    <w:name w:val="05936E7690844FA7B9CE7E5A90ECC27D1"/>
    <w:rsid w:val="00B76EDB"/>
    <w:pPr>
      <w:spacing w:before="60" w:after="0" w:line="240" w:lineRule="auto"/>
    </w:pPr>
    <w:rPr>
      <w:rFonts w:ascii="Myriad Pro" w:hAnsi="Myriad Pro"/>
      <w:color w:val="000000" w:themeColor="text1"/>
      <w:sz w:val="20"/>
      <w:szCs w:val="20"/>
      <w:lang w:eastAsia="ja-JP"/>
    </w:rPr>
  </w:style>
  <w:style w:type="paragraph" w:customStyle="1" w:styleId="205D3C0EA8714C8C921E3F5541AE16811">
    <w:name w:val="205D3C0EA8714C8C921E3F5541AE16811"/>
    <w:rsid w:val="00B76EDB"/>
    <w:pPr>
      <w:spacing w:before="60" w:after="0" w:line="240" w:lineRule="auto"/>
    </w:pPr>
    <w:rPr>
      <w:rFonts w:ascii="Myriad Pro" w:hAnsi="Myriad Pro"/>
      <w:color w:val="000000" w:themeColor="text1"/>
      <w:sz w:val="20"/>
      <w:szCs w:val="20"/>
      <w:lang w:eastAsia="ja-JP"/>
    </w:rPr>
  </w:style>
  <w:style w:type="paragraph" w:customStyle="1" w:styleId="699ADC94AE084263AB7149AF5684778D1">
    <w:name w:val="699ADC94AE084263AB7149AF5684778D1"/>
    <w:rsid w:val="00B76EDB"/>
    <w:pPr>
      <w:spacing w:before="60" w:after="0" w:line="240" w:lineRule="auto"/>
    </w:pPr>
    <w:rPr>
      <w:rFonts w:ascii="Myriad Pro" w:hAnsi="Myriad Pro"/>
      <w:color w:val="000000" w:themeColor="text1"/>
      <w:sz w:val="20"/>
      <w:szCs w:val="20"/>
      <w:lang w:eastAsia="ja-JP"/>
    </w:rPr>
  </w:style>
  <w:style w:type="paragraph" w:customStyle="1" w:styleId="C3802FD44C8C404998D53BAFB0B468965">
    <w:name w:val="C3802FD44C8C404998D53BAFB0B468965"/>
    <w:rsid w:val="00B76EDB"/>
    <w:pPr>
      <w:spacing w:after="320" w:line="300" w:lineRule="auto"/>
    </w:pPr>
    <w:rPr>
      <w:rFonts w:ascii="Myriad Pro" w:hAnsi="Myriad Pro"/>
      <w:sz w:val="20"/>
      <w:szCs w:val="20"/>
      <w:lang w:eastAsia="ja-JP"/>
    </w:rPr>
  </w:style>
  <w:style w:type="paragraph" w:customStyle="1" w:styleId="C59B68B62988434B9817A336EE1362E75">
    <w:name w:val="C59B68B62988434B9817A336EE1362E75"/>
    <w:rsid w:val="00B76EDB"/>
    <w:pPr>
      <w:spacing w:after="320" w:line="300" w:lineRule="auto"/>
    </w:pPr>
    <w:rPr>
      <w:rFonts w:ascii="Myriad Pro" w:hAnsi="Myriad Pro"/>
      <w:sz w:val="20"/>
      <w:szCs w:val="20"/>
      <w:lang w:eastAsia="ja-JP"/>
    </w:rPr>
  </w:style>
  <w:style w:type="paragraph" w:customStyle="1" w:styleId="60E13FAC58AE4FC2A95F5FE6A32DB83C4">
    <w:name w:val="60E13FAC58AE4FC2A95F5FE6A32DB83C4"/>
    <w:rsid w:val="00B76EDB"/>
    <w:pPr>
      <w:spacing w:after="320" w:line="300" w:lineRule="auto"/>
    </w:pPr>
    <w:rPr>
      <w:rFonts w:ascii="Myriad Pro" w:hAnsi="Myriad Pro"/>
      <w:sz w:val="20"/>
      <w:szCs w:val="20"/>
      <w:lang w:eastAsia="ja-JP"/>
    </w:rPr>
  </w:style>
  <w:style w:type="paragraph" w:customStyle="1" w:styleId="3EEDA5F9863D43EAAC6FB7B4F959B0674">
    <w:name w:val="3EEDA5F9863D43EAAC6FB7B4F959B0674"/>
    <w:rsid w:val="00B76EDB"/>
    <w:pPr>
      <w:spacing w:after="320" w:line="300" w:lineRule="auto"/>
    </w:pPr>
    <w:rPr>
      <w:rFonts w:ascii="Myriad Pro" w:hAnsi="Myriad Pro"/>
      <w:sz w:val="20"/>
      <w:szCs w:val="20"/>
      <w:lang w:eastAsia="ja-JP"/>
    </w:rPr>
  </w:style>
  <w:style w:type="paragraph" w:customStyle="1" w:styleId="50EE0E7AA22A4C629605734C459F47534">
    <w:name w:val="50EE0E7AA22A4C629605734C459F47534"/>
    <w:rsid w:val="00B76EDB"/>
    <w:pPr>
      <w:spacing w:after="320" w:line="300" w:lineRule="auto"/>
    </w:pPr>
    <w:rPr>
      <w:rFonts w:ascii="Myriad Pro" w:hAnsi="Myriad Pro"/>
      <w:sz w:val="20"/>
      <w:szCs w:val="20"/>
      <w:lang w:eastAsia="ja-JP"/>
    </w:rPr>
  </w:style>
  <w:style w:type="paragraph" w:customStyle="1" w:styleId="8C27AB61E28B4ACCB102D66137A059C74">
    <w:name w:val="8C27AB61E28B4ACCB102D66137A059C74"/>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86B66EBED3F542858DBC6855383968DF">
    <w:name w:val="86B66EBED3F542858DBC6855383968DF"/>
    <w:rsid w:val="00B76EDB"/>
  </w:style>
  <w:style w:type="paragraph" w:customStyle="1" w:styleId="DAE8B270A77B436ABF3DB1403C0DF71F">
    <w:name w:val="DAE8B270A77B436ABF3DB1403C0DF71F"/>
    <w:rsid w:val="00B76EDB"/>
  </w:style>
  <w:style w:type="paragraph" w:customStyle="1" w:styleId="0DBAE577A5CA4F539BE9CE1A8498BE4A">
    <w:name w:val="0DBAE577A5CA4F539BE9CE1A8498BE4A"/>
    <w:rsid w:val="00B76EDB"/>
  </w:style>
  <w:style w:type="paragraph" w:customStyle="1" w:styleId="754D94E1F6B848FCB316B25B5948449B">
    <w:name w:val="754D94E1F6B848FCB316B25B5948449B"/>
    <w:rsid w:val="00B76EDB"/>
  </w:style>
  <w:style w:type="paragraph" w:customStyle="1" w:styleId="5F385313FF6A47D6803C3CA0E9CE8820">
    <w:name w:val="5F385313FF6A47D6803C3CA0E9CE8820"/>
    <w:rsid w:val="00B76EDB"/>
  </w:style>
  <w:style w:type="paragraph" w:customStyle="1" w:styleId="AC482FCB94524FA9BE71E8F443E3D53D">
    <w:name w:val="AC482FCB94524FA9BE71E8F443E3D53D"/>
    <w:rsid w:val="00B76EDB"/>
  </w:style>
  <w:style w:type="paragraph" w:customStyle="1" w:styleId="15C8AE5AE1C14B1E929136592E2EE4EA">
    <w:name w:val="15C8AE5AE1C14B1E929136592E2EE4EA"/>
    <w:rsid w:val="00B76EDB"/>
  </w:style>
  <w:style w:type="paragraph" w:customStyle="1" w:styleId="1F1FC3BF2EF64097967CD6E5B3458B8B">
    <w:name w:val="1F1FC3BF2EF64097967CD6E5B3458B8B"/>
    <w:rsid w:val="00B76EDB"/>
  </w:style>
  <w:style w:type="paragraph" w:customStyle="1" w:styleId="AA95C867BFD24AA1B06A283D9D0924F4">
    <w:name w:val="AA95C867BFD24AA1B06A283D9D0924F4"/>
    <w:rsid w:val="00B76EDB"/>
  </w:style>
  <w:style w:type="paragraph" w:customStyle="1" w:styleId="2FAC3A01339A4EB8959399251B85A099">
    <w:name w:val="2FAC3A01339A4EB8959399251B85A099"/>
    <w:rsid w:val="00B76EDB"/>
  </w:style>
  <w:style w:type="paragraph" w:customStyle="1" w:styleId="222402B890844719B7F3C530009BA1AD">
    <w:name w:val="222402B890844719B7F3C530009BA1AD"/>
    <w:rsid w:val="00B76EDB"/>
  </w:style>
  <w:style w:type="paragraph" w:customStyle="1" w:styleId="07AF32EC7A544524821177E22AF8418C">
    <w:name w:val="07AF32EC7A544524821177E22AF8418C"/>
    <w:rsid w:val="00B76EDB"/>
  </w:style>
  <w:style w:type="paragraph" w:customStyle="1" w:styleId="F09D626B858D43DB8F120AB5211554B1">
    <w:name w:val="F09D626B858D43DB8F120AB5211554B1"/>
    <w:rsid w:val="00B76EDB"/>
  </w:style>
  <w:style w:type="paragraph" w:customStyle="1" w:styleId="836C930DE3B74CF28B6BC06DE00E00F1">
    <w:name w:val="836C930DE3B74CF28B6BC06DE00E00F1"/>
    <w:rsid w:val="00B76EDB"/>
  </w:style>
  <w:style w:type="paragraph" w:customStyle="1" w:styleId="CD1C7D4369864C2AA36223067CF08F39">
    <w:name w:val="CD1C7D4369864C2AA36223067CF08F39"/>
    <w:rsid w:val="00B76EDB"/>
  </w:style>
  <w:style w:type="paragraph" w:customStyle="1" w:styleId="3E4B876647744D3680D34A57B0FAEDBE">
    <w:name w:val="3E4B876647744D3680D34A57B0FAEDBE"/>
    <w:rsid w:val="00B76EDB"/>
  </w:style>
  <w:style w:type="paragraph" w:customStyle="1" w:styleId="E1EF5A604A724CE2B85E2232D74D5A7E">
    <w:name w:val="E1EF5A604A724CE2B85E2232D74D5A7E"/>
    <w:rsid w:val="00B76EDB"/>
  </w:style>
  <w:style w:type="paragraph" w:customStyle="1" w:styleId="248DECCA10A64B118D0D2F4FC82BA3AD">
    <w:name w:val="248DECCA10A64B118D0D2F4FC82BA3AD"/>
    <w:rsid w:val="00B76EDB"/>
  </w:style>
  <w:style w:type="paragraph" w:customStyle="1" w:styleId="84000DB0771C472F815B3577833A93DB">
    <w:name w:val="84000DB0771C472F815B3577833A93DB"/>
    <w:rsid w:val="00B76EDB"/>
  </w:style>
  <w:style w:type="paragraph" w:customStyle="1" w:styleId="49EBB4C00B8E43ECACC7C90F5EEC8E87">
    <w:name w:val="49EBB4C00B8E43ECACC7C90F5EEC8E87"/>
    <w:rsid w:val="00B76EDB"/>
  </w:style>
  <w:style w:type="paragraph" w:customStyle="1" w:styleId="51EF230BA92B4A5593772784694BD95E">
    <w:name w:val="51EF230BA92B4A5593772784694BD95E"/>
    <w:rsid w:val="00B76EDB"/>
  </w:style>
  <w:style w:type="paragraph" w:customStyle="1" w:styleId="C88F0500E3DD4230BC2C73B1014A3523">
    <w:name w:val="C88F0500E3DD4230BC2C73B1014A3523"/>
    <w:rsid w:val="00B76EDB"/>
  </w:style>
  <w:style w:type="paragraph" w:customStyle="1" w:styleId="96DCCF2A34894938BE386B838776063A">
    <w:name w:val="96DCCF2A34894938BE386B838776063A"/>
    <w:rsid w:val="00B76EDB"/>
  </w:style>
  <w:style w:type="paragraph" w:customStyle="1" w:styleId="01A8BA5DCC3F4E3DA887B64F2274251F">
    <w:name w:val="01A8BA5DCC3F4E3DA887B64F2274251F"/>
    <w:rsid w:val="00B76EDB"/>
  </w:style>
  <w:style w:type="paragraph" w:customStyle="1" w:styleId="A18B9958244D4B13AD0246A892CBCB23">
    <w:name w:val="A18B9958244D4B13AD0246A892CBCB23"/>
    <w:rsid w:val="00B76EDB"/>
  </w:style>
  <w:style w:type="paragraph" w:customStyle="1" w:styleId="7904D08DEAC342D2A698443418CCFF62">
    <w:name w:val="7904D08DEAC342D2A698443418CCFF62"/>
    <w:rsid w:val="00B76EDB"/>
  </w:style>
  <w:style w:type="paragraph" w:customStyle="1" w:styleId="FD704C3996F547D1837FC99E96EDFAFC3">
    <w:name w:val="FD704C3996F547D1837FC99E96EDFAFC3"/>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2">
    <w:name w:val="0426A189FB4343B2BAE334C88B4AC4BE2"/>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2">
    <w:name w:val="05936E7690844FA7B9CE7E5A90ECC27D2"/>
    <w:rsid w:val="00B76EDB"/>
    <w:pPr>
      <w:spacing w:before="60" w:after="0" w:line="240" w:lineRule="auto"/>
    </w:pPr>
    <w:rPr>
      <w:rFonts w:ascii="Myriad Pro" w:hAnsi="Myriad Pro"/>
      <w:color w:val="000000" w:themeColor="text1"/>
      <w:sz w:val="20"/>
      <w:szCs w:val="20"/>
      <w:lang w:eastAsia="ja-JP"/>
    </w:rPr>
  </w:style>
  <w:style w:type="paragraph" w:customStyle="1" w:styleId="205D3C0EA8714C8C921E3F5541AE16812">
    <w:name w:val="205D3C0EA8714C8C921E3F5541AE16812"/>
    <w:rsid w:val="00B76EDB"/>
    <w:pPr>
      <w:spacing w:before="60" w:after="0" w:line="240" w:lineRule="auto"/>
    </w:pPr>
    <w:rPr>
      <w:rFonts w:ascii="Myriad Pro" w:hAnsi="Myriad Pro"/>
      <w:color w:val="000000" w:themeColor="text1"/>
      <w:sz w:val="20"/>
      <w:szCs w:val="20"/>
      <w:lang w:eastAsia="ja-JP"/>
    </w:rPr>
  </w:style>
  <w:style w:type="paragraph" w:customStyle="1" w:styleId="699ADC94AE084263AB7149AF5684778D2">
    <w:name w:val="699ADC94AE084263AB7149AF5684778D2"/>
    <w:rsid w:val="00B76EDB"/>
    <w:pPr>
      <w:spacing w:before="60" w:after="0" w:line="240" w:lineRule="auto"/>
    </w:pPr>
    <w:rPr>
      <w:rFonts w:ascii="Myriad Pro" w:hAnsi="Myriad Pro"/>
      <w:color w:val="000000" w:themeColor="text1"/>
      <w:sz w:val="20"/>
      <w:szCs w:val="20"/>
      <w:lang w:eastAsia="ja-JP"/>
    </w:rPr>
  </w:style>
  <w:style w:type="paragraph" w:customStyle="1" w:styleId="86B66EBED3F542858DBC6855383968DF1">
    <w:name w:val="86B66EBED3F542858DBC6855383968DF1"/>
    <w:rsid w:val="00B76EDB"/>
    <w:pPr>
      <w:spacing w:before="60" w:after="0" w:line="240" w:lineRule="auto"/>
    </w:pPr>
    <w:rPr>
      <w:rFonts w:ascii="Myriad Pro" w:hAnsi="Myriad Pro"/>
      <w:color w:val="000000" w:themeColor="text1"/>
      <w:sz w:val="20"/>
      <w:szCs w:val="20"/>
      <w:lang w:eastAsia="ja-JP"/>
    </w:rPr>
  </w:style>
  <w:style w:type="paragraph" w:customStyle="1" w:styleId="754D94E1F6B848FCB316B25B5948449B1">
    <w:name w:val="754D94E1F6B848FCB316B25B5948449B1"/>
    <w:rsid w:val="00B76EDB"/>
    <w:pPr>
      <w:spacing w:before="60" w:after="0" w:line="240" w:lineRule="auto"/>
    </w:pPr>
    <w:rPr>
      <w:rFonts w:ascii="Myriad Pro" w:hAnsi="Myriad Pro"/>
      <w:color w:val="000000" w:themeColor="text1"/>
      <w:sz w:val="20"/>
      <w:szCs w:val="20"/>
      <w:lang w:eastAsia="ja-JP"/>
    </w:rPr>
  </w:style>
  <w:style w:type="paragraph" w:customStyle="1" w:styleId="F09D626B858D43DB8F120AB5211554B11">
    <w:name w:val="F09D626B858D43DB8F120AB5211554B1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3E4B876647744D3680D34A57B0FAEDBE1">
    <w:name w:val="3E4B876647744D3680D34A57B0FAEDBE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84000DB0771C472F815B3577833A93DB1">
    <w:name w:val="84000DB0771C472F815B3577833A93DB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C88F0500E3DD4230BC2C73B1014A35231">
    <w:name w:val="C88F0500E3DD4230BC2C73B1014A3523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96DCCF2A34894938BE386B838776063A1">
    <w:name w:val="96DCCF2A34894938BE386B838776063A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7904D08DEAC342D2A698443418CCFF621">
    <w:name w:val="7904D08DEAC342D2A698443418CCFF621"/>
    <w:rsid w:val="00B76EDB"/>
    <w:pPr>
      <w:spacing w:after="320" w:line="300" w:lineRule="auto"/>
    </w:pPr>
    <w:rPr>
      <w:rFonts w:ascii="Myriad Pro" w:hAnsi="Myriad Pro"/>
      <w:sz w:val="20"/>
      <w:szCs w:val="20"/>
      <w:lang w:eastAsia="ja-JP"/>
    </w:rPr>
  </w:style>
  <w:style w:type="paragraph" w:customStyle="1" w:styleId="6A3D8E7B2D9F4A9FBA3D81307503521A">
    <w:name w:val="6A3D8E7B2D9F4A9FBA3D81307503521A"/>
    <w:rsid w:val="00B76EDB"/>
  </w:style>
  <w:style w:type="paragraph" w:customStyle="1" w:styleId="6EA7CDAF8B684563A3071E05534C8163">
    <w:name w:val="6EA7CDAF8B684563A3071E05534C8163"/>
    <w:rsid w:val="00B76EDB"/>
  </w:style>
  <w:style w:type="paragraph" w:customStyle="1" w:styleId="F3424D8DD5B94578B1BF717C653CD9D1">
    <w:name w:val="F3424D8DD5B94578B1BF717C653CD9D1"/>
    <w:rsid w:val="00B76EDB"/>
  </w:style>
  <w:style w:type="paragraph" w:customStyle="1" w:styleId="21C148B36BAB4F0896B40266AF72DE4B">
    <w:name w:val="21C148B36BAB4F0896B40266AF72DE4B"/>
    <w:rsid w:val="00B76EDB"/>
  </w:style>
  <w:style w:type="paragraph" w:customStyle="1" w:styleId="4B06D98594384D12A8DA65E8372485FC">
    <w:name w:val="4B06D98594384D12A8DA65E8372485FC"/>
    <w:rsid w:val="00B76EDB"/>
  </w:style>
  <w:style w:type="paragraph" w:customStyle="1" w:styleId="F1F0FAEEEBC240209CECA048A214D3F4">
    <w:name w:val="F1F0FAEEEBC240209CECA048A214D3F4"/>
    <w:rsid w:val="00B76EDB"/>
  </w:style>
  <w:style w:type="paragraph" w:customStyle="1" w:styleId="A7DB2FB3AD114401AEE194FA561A4234">
    <w:name w:val="A7DB2FB3AD114401AEE194FA561A4234"/>
    <w:rsid w:val="00B76EDB"/>
  </w:style>
  <w:style w:type="paragraph" w:customStyle="1" w:styleId="BD4243BA380D4523BFAD1D572C9F601C">
    <w:name w:val="BD4243BA380D4523BFAD1D572C9F601C"/>
    <w:rsid w:val="00B76EDB"/>
  </w:style>
  <w:style w:type="paragraph" w:customStyle="1" w:styleId="EB350CDF856F46B580C11E7978BA3494">
    <w:name w:val="EB350CDF856F46B580C11E7978BA3494"/>
    <w:rsid w:val="00B76EDB"/>
  </w:style>
  <w:style w:type="paragraph" w:customStyle="1" w:styleId="A2A84BD500D240E6907221012D7127BB">
    <w:name w:val="A2A84BD500D240E6907221012D7127BB"/>
    <w:rsid w:val="00B76EDB"/>
  </w:style>
  <w:style w:type="paragraph" w:customStyle="1" w:styleId="B36F10FB987F4C55A59CB74A18C6571C">
    <w:name w:val="B36F10FB987F4C55A59CB74A18C6571C"/>
    <w:rsid w:val="00B76EDB"/>
  </w:style>
  <w:style w:type="paragraph" w:customStyle="1" w:styleId="26013E6CF0374E6AA542A43115E0D0A5">
    <w:name w:val="26013E6CF0374E6AA542A43115E0D0A5"/>
    <w:rsid w:val="00B76EDB"/>
  </w:style>
  <w:style w:type="paragraph" w:customStyle="1" w:styleId="69AE50F1769F4191A4827CE5E02F66F5">
    <w:name w:val="69AE50F1769F4191A4827CE5E02F66F5"/>
    <w:rsid w:val="00B76EDB"/>
  </w:style>
  <w:style w:type="paragraph" w:customStyle="1" w:styleId="FD704C3996F547D1837FC99E96EDFAFC4">
    <w:name w:val="FD704C3996F547D1837FC99E96EDFAFC4"/>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3">
    <w:name w:val="0426A189FB4343B2BAE334C88B4AC4BE3"/>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3">
    <w:name w:val="05936E7690844FA7B9CE7E5A90ECC27D3"/>
    <w:rsid w:val="00B76EDB"/>
    <w:pPr>
      <w:spacing w:before="60" w:after="0" w:line="240" w:lineRule="auto"/>
    </w:pPr>
    <w:rPr>
      <w:rFonts w:ascii="Myriad Pro" w:hAnsi="Myriad Pro"/>
      <w:color w:val="000000" w:themeColor="text1"/>
      <w:sz w:val="20"/>
      <w:szCs w:val="20"/>
      <w:lang w:eastAsia="ja-JP"/>
    </w:rPr>
  </w:style>
  <w:style w:type="paragraph" w:customStyle="1" w:styleId="205D3C0EA8714C8C921E3F5541AE16813">
    <w:name w:val="205D3C0EA8714C8C921E3F5541AE16813"/>
    <w:rsid w:val="00B76EDB"/>
    <w:pPr>
      <w:spacing w:before="60" w:after="0" w:line="240" w:lineRule="auto"/>
    </w:pPr>
    <w:rPr>
      <w:rFonts w:ascii="Myriad Pro" w:hAnsi="Myriad Pro"/>
      <w:color w:val="000000" w:themeColor="text1"/>
      <w:sz w:val="20"/>
      <w:szCs w:val="20"/>
      <w:lang w:eastAsia="ja-JP"/>
    </w:rPr>
  </w:style>
  <w:style w:type="paragraph" w:customStyle="1" w:styleId="699ADC94AE084263AB7149AF5684778D3">
    <w:name w:val="699ADC94AE084263AB7149AF5684778D3"/>
    <w:rsid w:val="00B76EDB"/>
    <w:pPr>
      <w:spacing w:before="60" w:after="0" w:line="240" w:lineRule="auto"/>
    </w:pPr>
    <w:rPr>
      <w:rFonts w:ascii="Myriad Pro" w:hAnsi="Myriad Pro"/>
      <w:color w:val="000000" w:themeColor="text1"/>
      <w:sz w:val="20"/>
      <w:szCs w:val="20"/>
      <w:lang w:eastAsia="ja-JP"/>
    </w:rPr>
  </w:style>
  <w:style w:type="paragraph" w:customStyle="1" w:styleId="86B66EBED3F542858DBC6855383968DF2">
    <w:name w:val="86B66EBED3F542858DBC6855383968DF2"/>
    <w:rsid w:val="00B76EDB"/>
    <w:pPr>
      <w:spacing w:after="320" w:line="300" w:lineRule="auto"/>
    </w:pPr>
    <w:rPr>
      <w:rFonts w:ascii="Myriad Pro" w:hAnsi="Myriad Pro"/>
      <w:sz w:val="20"/>
      <w:szCs w:val="20"/>
      <w:lang w:eastAsia="ja-JP"/>
    </w:rPr>
  </w:style>
  <w:style w:type="paragraph" w:customStyle="1" w:styleId="754D94E1F6B848FCB316B25B5948449B2">
    <w:name w:val="754D94E1F6B848FCB316B25B5948449B2"/>
    <w:rsid w:val="00B76EDB"/>
    <w:pPr>
      <w:spacing w:after="320" w:line="300" w:lineRule="auto"/>
    </w:pPr>
    <w:rPr>
      <w:rFonts w:ascii="Myriad Pro" w:hAnsi="Myriad Pro"/>
      <w:sz w:val="20"/>
      <w:szCs w:val="20"/>
      <w:lang w:eastAsia="ja-JP"/>
    </w:rPr>
  </w:style>
  <w:style w:type="paragraph" w:customStyle="1" w:styleId="F09D626B858D43DB8F120AB5211554B12">
    <w:name w:val="F09D626B858D43DB8F120AB5211554B12"/>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3E4B876647744D3680D34A57B0FAEDBE2">
    <w:name w:val="3E4B876647744D3680D34A57B0FAEDBE2"/>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84000DB0771C472F815B3577833A93DB2">
    <w:name w:val="84000DB0771C472F815B3577833A93DB2"/>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C88F0500E3DD4230BC2C73B1014A35232">
    <w:name w:val="C88F0500E3DD4230BC2C73B1014A35232"/>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96DCCF2A34894938BE386B838776063A2">
    <w:name w:val="96DCCF2A34894938BE386B838776063A2"/>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6A3D8E7B2D9F4A9FBA3D81307503521A1">
    <w:name w:val="6A3D8E7B2D9F4A9FBA3D81307503521A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6EA7CDAF8B684563A3071E05534C81631">
    <w:name w:val="6EA7CDAF8B684563A3071E05534C8163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F3424D8DD5B94578B1BF717C653CD9D11">
    <w:name w:val="F3424D8DD5B94578B1BF717C653CD9D1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F1F0FAEEEBC240209CECA048A214D3F41">
    <w:name w:val="F1F0FAEEEBC240209CECA048A214D3F4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21C148B36BAB4F0896B40266AF72DE4B1">
    <w:name w:val="21C148B36BAB4F0896B40266AF72DE4B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A7DB2FB3AD114401AEE194FA561A42341">
    <w:name w:val="A7DB2FB3AD114401AEE194FA561A4234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A2A84BD500D240E6907221012D7127BB1">
    <w:name w:val="A2A84BD500D240E6907221012D7127BB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26013E6CF0374E6AA542A43115E0D0A51">
    <w:name w:val="26013E6CF0374E6AA542A43115E0D0A5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69AE50F1769F4191A4827CE5E02F66F51">
    <w:name w:val="69AE50F1769F4191A4827CE5E02F66F5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7904D08DEAC342D2A698443418CCFF622">
    <w:name w:val="7904D08DEAC342D2A698443418CCFF622"/>
    <w:rsid w:val="00B76EDB"/>
    <w:pPr>
      <w:spacing w:after="320" w:line="300" w:lineRule="auto"/>
    </w:pPr>
    <w:rPr>
      <w:rFonts w:ascii="Myriad Pro" w:hAnsi="Myriad Pro"/>
      <w:sz w:val="20"/>
      <w:szCs w:val="20"/>
      <w:lang w:eastAsia="ja-JP"/>
    </w:rPr>
  </w:style>
  <w:style w:type="paragraph" w:customStyle="1" w:styleId="8E907703B4F64D659AAE29E4FBE4CB52">
    <w:name w:val="8E907703B4F64D659AAE29E4FBE4CB52"/>
    <w:rsid w:val="00B76EDB"/>
  </w:style>
  <w:style w:type="paragraph" w:customStyle="1" w:styleId="F9167F88F0F84169A214B885F3767969">
    <w:name w:val="F9167F88F0F84169A214B885F3767969"/>
    <w:rsid w:val="00B76EDB"/>
  </w:style>
  <w:style w:type="paragraph" w:customStyle="1" w:styleId="932218D0FC6C4BE99E431DD52A0D6DEA">
    <w:name w:val="932218D0FC6C4BE99E431DD52A0D6DEA"/>
    <w:rsid w:val="00B76EDB"/>
  </w:style>
  <w:style w:type="paragraph" w:customStyle="1" w:styleId="B15FBEE688464023BBC698F78CC19D00">
    <w:name w:val="B15FBEE688464023BBC698F78CC19D00"/>
    <w:rsid w:val="00B76EDB"/>
  </w:style>
  <w:style w:type="paragraph" w:customStyle="1" w:styleId="B02C07A143834676BE79A7D1BFFE0E55">
    <w:name w:val="B02C07A143834676BE79A7D1BFFE0E55"/>
    <w:rsid w:val="00B76EDB"/>
  </w:style>
  <w:style w:type="paragraph" w:customStyle="1" w:styleId="7C473745D2854FE4A80703C1E80B9BD5">
    <w:name w:val="7C473745D2854FE4A80703C1E80B9BD5"/>
    <w:rsid w:val="00B76EDB"/>
  </w:style>
  <w:style w:type="paragraph" w:customStyle="1" w:styleId="7ECDEE8F68A8497286FA225B8CDA23DF">
    <w:name w:val="7ECDEE8F68A8497286FA225B8CDA23DF"/>
    <w:rsid w:val="00B76EDB"/>
  </w:style>
  <w:style w:type="paragraph" w:customStyle="1" w:styleId="3E9FA49733DB4BA9873687729A1ED32C">
    <w:name w:val="3E9FA49733DB4BA9873687729A1ED32C"/>
    <w:rsid w:val="00B76EDB"/>
  </w:style>
  <w:style w:type="paragraph" w:customStyle="1" w:styleId="7631147E04C34004A02F6ABACF685250">
    <w:name w:val="7631147E04C34004A02F6ABACF685250"/>
    <w:rsid w:val="00B76EDB"/>
  </w:style>
  <w:style w:type="paragraph" w:customStyle="1" w:styleId="5F2139426CF9403E8F61B2823764558E">
    <w:name w:val="5F2139426CF9403E8F61B2823764558E"/>
    <w:rsid w:val="00B76EDB"/>
  </w:style>
  <w:style w:type="paragraph" w:customStyle="1" w:styleId="1F2BF1B0DB28498781B1C947D5897F01">
    <w:name w:val="1F2BF1B0DB28498781B1C947D5897F01"/>
    <w:rsid w:val="00B76EDB"/>
  </w:style>
  <w:style w:type="paragraph" w:customStyle="1" w:styleId="DF310054F3DD447D855F8EDA7F1749E2">
    <w:name w:val="DF310054F3DD447D855F8EDA7F1749E2"/>
    <w:rsid w:val="00B76EDB"/>
  </w:style>
  <w:style w:type="paragraph" w:customStyle="1" w:styleId="9965CF7F2054446CA4CDED37D1E14864">
    <w:name w:val="9965CF7F2054446CA4CDED37D1E14864"/>
    <w:rsid w:val="00B76EDB"/>
  </w:style>
  <w:style w:type="paragraph" w:customStyle="1" w:styleId="18176F5117DD47AFB55329B1989184DC">
    <w:name w:val="18176F5117DD47AFB55329B1989184DC"/>
    <w:rsid w:val="00B76EDB"/>
  </w:style>
  <w:style w:type="paragraph" w:customStyle="1" w:styleId="D56CA04BCEE843B0A444A1F7E7360AB7">
    <w:name w:val="D56CA04BCEE843B0A444A1F7E7360AB7"/>
    <w:rsid w:val="00B76EDB"/>
  </w:style>
  <w:style w:type="paragraph" w:customStyle="1" w:styleId="9BEA3F65F15346C590D016449C027FD0">
    <w:name w:val="9BEA3F65F15346C590D016449C027FD0"/>
    <w:rsid w:val="00B76EDB"/>
  </w:style>
  <w:style w:type="paragraph" w:customStyle="1" w:styleId="A6D361ACE3CB4F4785F5FC1356DF6EB8">
    <w:name w:val="A6D361ACE3CB4F4785F5FC1356DF6EB8"/>
    <w:rsid w:val="00B76EDB"/>
  </w:style>
  <w:style w:type="paragraph" w:customStyle="1" w:styleId="2CA4798F72704F0B952E428D59C8D49B">
    <w:name w:val="2CA4798F72704F0B952E428D59C8D49B"/>
    <w:rsid w:val="00B76EDB"/>
  </w:style>
  <w:style w:type="paragraph" w:customStyle="1" w:styleId="8350CB352E744027A3CCDA168D9A14C3">
    <w:name w:val="8350CB352E744027A3CCDA168D9A14C3"/>
    <w:rsid w:val="00B76EDB"/>
  </w:style>
  <w:style w:type="paragraph" w:customStyle="1" w:styleId="E8F7FFFB9BFC44929A45D3D3266DFB31">
    <w:name w:val="E8F7FFFB9BFC44929A45D3D3266DFB31"/>
    <w:rsid w:val="00B76EDB"/>
  </w:style>
  <w:style w:type="paragraph" w:customStyle="1" w:styleId="B68B798224DC45DEAE7A0725E9F7555E">
    <w:name w:val="B68B798224DC45DEAE7A0725E9F7555E"/>
    <w:rsid w:val="00B76EDB"/>
  </w:style>
  <w:style w:type="paragraph" w:customStyle="1" w:styleId="F388E7CD2880403D9EA008129F1F56A4">
    <w:name w:val="F388E7CD2880403D9EA008129F1F56A4"/>
    <w:rsid w:val="00B76EDB"/>
  </w:style>
  <w:style w:type="paragraph" w:customStyle="1" w:styleId="C62D828CE3464011B081318313E2AD55">
    <w:name w:val="C62D828CE3464011B081318313E2AD55"/>
    <w:rsid w:val="00B76EDB"/>
  </w:style>
  <w:style w:type="paragraph" w:customStyle="1" w:styleId="53811F6AD770496EB387D0FA695EA90C">
    <w:name w:val="53811F6AD770496EB387D0FA695EA90C"/>
    <w:rsid w:val="00B76EDB"/>
  </w:style>
  <w:style w:type="paragraph" w:customStyle="1" w:styleId="0C4157695FC0404CAC1B809736044F93">
    <w:name w:val="0C4157695FC0404CAC1B809736044F93"/>
    <w:rsid w:val="00B76EDB"/>
  </w:style>
  <w:style w:type="paragraph" w:customStyle="1" w:styleId="03262D99B21648E5804521C5C0A99CDF">
    <w:name w:val="03262D99B21648E5804521C5C0A99CDF"/>
    <w:rsid w:val="00B76EDB"/>
  </w:style>
  <w:style w:type="paragraph" w:customStyle="1" w:styleId="D5A85AEDD23F47048D9F8BEB462AEC8A">
    <w:name w:val="D5A85AEDD23F47048D9F8BEB462AEC8A"/>
    <w:rsid w:val="00B76EDB"/>
  </w:style>
  <w:style w:type="paragraph" w:customStyle="1" w:styleId="4E246ADCB2A84BB28C9F75EFE045BB4B">
    <w:name w:val="4E246ADCB2A84BB28C9F75EFE045BB4B"/>
    <w:rsid w:val="00B76EDB"/>
  </w:style>
  <w:style w:type="paragraph" w:customStyle="1" w:styleId="2DBF552C7E6A48A6A8F4B2D24607E0B6">
    <w:name w:val="2DBF552C7E6A48A6A8F4B2D24607E0B6"/>
    <w:rsid w:val="00B76EDB"/>
  </w:style>
  <w:style w:type="paragraph" w:customStyle="1" w:styleId="1049BFEF51F646A9898C7F4FC58A16B1">
    <w:name w:val="1049BFEF51F646A9898C7F4FC58A16B1"/>
    <w:rsid w:val="00B76EDB"/>
  </w:style>
  <w:style w:type="paragraph" w:customStyle="1" w:styleId="6773731F598B428896BCDDAE33AD2F46">
    <w:name w:val="6773731F598B428896BCDDAE33AD2F46"/>
    <w:rsid w:val="00B76EDB"/>
  </w:style>
  <w:style w:type="paragraph" w:customStyle="1" w:styleId="93680438B4114B7B8D77ACB977BF12E0">
    <w:name w:val="93680438B4114B7B8D77ACB977BF12E0"/>
    <w:rsid w:val="00B76EDB"/>
  </w:style>
  <w:style w:type="paragraph" w:customStyle="1" w:styleId="C1FEDC37A53A4834AB422B2AC09D5958">
    <w:name w:val="C1FEDC37A53A4834AB422B2AC09D5958"/>
    <w:rsid w:val="00B76EDB"/>
  </w:style>
  <w:style w:type="paragraph" w:customStyle="1" w:styleId="4DA3D35BDB7F42E391C8DEED99D9CC6F">
    <w:name w:val="4DA3D35BDB7F42E391C8DEED99D9CC6F"/>
    <w:rsid w:val="00B76EDB"/>
  </w:style>
  <w:style w:type="paragraph" w:customStyle="1" w:styleId="82F19F63474C43D5A8E8365F629085E1">
    <w:name w:val="82F19F63474C43D5A8E8365F629085E1"/>
    <w:rsid w:val="00B76EDB"/>
  </w:style>
  <w:style w:type="paragraph" w:customStyle="1" w:styleId="22E8A9B3144447E5ACEFD6B3D30A0B98">
    <w:name w:val="22E8A9B3144447E5ACEFD6B3D30A0B98"/>
    <w:rsid w:val="00B76EDB"/>
  </w:style>
  <w:style w:type="paragraph" w:customStyle="1" w:styleId="5D3DBFF0D9C24C0B986AF62137FEDDB2">
    <w:name w:val="5D3DBFF0D9C24C0B986AF62137FEDDB2"/>
    <w:rsid w:val="00B76EDB"/>
  </w:style>
  <w:style w:type="paragraph" w:customStyle="1" w:styleId="6006F03C51A74FDEA6C0F1CAFBB14A99">
    <w:name w:val="6006F03C51A74FDEA6C0F1CAFBB14A99"/>
    <w:rsid w:val="00B76EDB"/>
  </w:style>
  <w:style w:type="paragraph" w:customStyle="1" w:styleId="40D61689BBEF40E08C5478D309D36E68">
    <w:name w:val="40D61689BBEF40E08C5478D309D36E68"/>
    <w:rsid w:val="00B76EDB"/>
  </w:style>
  <w:style w:type="paragraph" w:customStyle="1" w:styleId="2586E3386D0A426F906928CE40B34E15">
    <w:name w:val="2586E3386D0A426F906928CE40B34E15"/>
    <w:rsid w:val="00B76EDB"/>
  </w:style>
  <w:style w:type="paragraph" w:customStyle="1" w:styleId="FD704C3996F547D1837FC99E96EDFAFC5">
    <w:name w:val="FD704C3996F547D1837FC99E96EDFAFC5"/>
    <w:rsid w:val="00421B84"/>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4">
    <w:name w:val="0426A189FB4343B2BAE334C88B4AC4BE4"/>
    <w:rsid w:val="00421B84"/>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4">
    <w:name w:val="05936E7690844FA7B9CE7E5A90ECC27D4"/>
    <w:rsid w:val="00421B84"/>
    <w:pPr>
      <w:spacing w:before="60" w:after="0" w:line="240" w:lineRule="auto"/>
    </w:pPr>
    <w:rPr>
      <w:rFonts w:ascii="Myriad Pro" w:hAnsi="Myriad Pro"/>
      <w:color w:val="000000" w:themeColor="text1"/>
      <w:sz w:val="20"/>
      <w:szCs w:val="20"/>
      <w:lang w:eastAsia="ja-JP"/>
    </w:rPr>
  </w:style>
  <w:style w:type="paragraph" w:customStyle="1" w:styleId="205D3C0EA8714C8C921E3F5541AE16814">
    <w:name w:val="205D3C0EA8714C8C921E3F5541AE16814"/>
    <w:rsid w:val="00421B84"/>
    <w:pPr>
      <w:spacing w:before="60" w:after="0" w:line="240" w:lineRule="auto"/>
    </w:pPr>
    <w:rPr>
      <w:rFonts w:ascii="Myriad Pro" w:hAnsi="Myriad Pro"/>
      <w:color w:val="000000" w:themeColor="text1"/>
      <w:sz w:val="20"/>
      <w:szCs w:val="20"/>
      <w:lang w:eastAsia="ja-JP"/>
    </w:rPr>
  </w:style>
  <w:style w:type="paragraph" w:customStyle="1" w:styleId="699ADC94AE084263AB7149AF5684778D4">
    <w:name w:val="699ADC94AE084263AB7149AF5684778D4"/>
    <w:rsid w:val="00421B84"/>
    <w:pPr>
      <w:spacing w:before="60" w:after="0" w:line="240" w:lineRule="auto"/>
    </w:pPr>
    <w:rPr>
      <w:rFonts w:ascii="Myriad Pro" w:hAnsi="Myriad Pro"/>
      <w:color w:val="000000" w:themeColor="text1"/>
      <w:sz w:val="20"/>
      <w:szCs w:val="20"/>
      <w:lang w:eastAsia="ja-JP"/>
    </w:rPr>
  </w:style>
  <w:style w:type="paragraph" w:customStyle="1" w:styleId="86B66EBED3F542858DBC6855383968DF3">
    <w:name w:val="86B66EBED3F542858DBC6855383968DF3"/>
    <w:rsid w:val="00421B84"/>
    <w:pPr>
      <w:spacing w:after="320" w:line="300" w:lineRule="auto"/>
    </w:pPr>
    <w:rPr>
      <w:rFonts w:ascii="Myriad Pro" w:hAnsi="Myriad Pro"/>
      <w:sz w:val="20"/>
      <w:szCs w:val="20"/>
      <w:lang w:eastAsia="ja-JP"/>
    </w:rPr>
  </w:style>
  <w:style w:type="paragraph" w:customStyle="1" w:styleId="D4FF6AB9B5B94B9DBBC9294713F0A5A21">
    <w:name w:val="D4FF6AB9B5B94B9DBBC9294713F0A5A21"/>
    <w:rsid w:val="00421B84"/>
    <w:pPr>
      <w:spacing w:after="320" w:line="300" w:lineRule="auto"/>
    </w:pPr>
    <w:rPr>
      <w:rFonts w:ascii="Myriad Pro" w:hAnsi="Myriad Pro"/>
      <w:sz w:val="20"/>
      <w:szCs w:val="20"/>
      <w:lang w:eastAsia="ja-JP"/>
    </w:rPr>
  </w:style>
  <w:style w:type="paragraph" w:customStyle="1" w:styleId="754D94E1F6B848FCB316B25B5948449B3">
    <w:name w:val="754D94E1F6B848FCB316B25B5948449B3"/>
    <w:rsid w:val="00421B84"/>
    <w:pPr>
      <w:spacing w:after="320" w:line="300" w:lineRule="auto"/>
    </w:pPr>
    <w:rPr>
      <w:rFonts w:ascii="Myriad Pro" w:hAnsi="Myriad Pro"/>
      <w:sz w:val="20"/>
      <w:szCs w:val="20"/>
      <w:lang w:eastAsia="ja-JP"/>
    </w:rPr>
  </w:style>
  <w:style w:type="paragraph" w:customStyle="1" w:styleId="4DA3D35BDB7F42E391C8DEED99D9CC6F1">
    <w:name w:val="4DA3D35BDB7F42E391C8DEED99D9CC6F1"/>
    <w:rsid w:val="00421B84"/>
    <w:pPr>
      <w:spacing w:after="320" w:line="300" w:lineRule="auto"/>
    </w:pPr>
    <w:rPr>
      <w:rFonts w:ascii="Myriad Pro" w:hAnsi="Myriad Pro"/>
      <w:sz w:val="20"/>
      <w:szCs w:val="20"/>
      <w:lang w:eastAsia="ja-JP"/>
    </w:rPr>
  </w:style>
  <w:style w:type="paragraph" w:customStyle="1" w:styleId="3E4B876647744D3680D34A57B0FAEDBE3">
    <w:name w:val="3E4B876647744D3680D34A57B0FAEDBE3"/>
    <w:rsid w:val="00421B84"/>
    <w:pPr>
      <w:spacing w:after="320" w:line="300" w:lineRule="auto"/>
    </w:pPr>
    <w:rPr>
      <w:rFonts w:ascii="Myriad Pro" w:hAnsi="Myriad Pro"/>
      <w:sz w:val="20"/>
      <w:szCs w:val="20"/>
      <w:lang w:eastAsia="ja-JP"/>
    </w:rPr>
  </w:style>
  <w:style w:type="paragraph" w:customStyle="1" w:styleId="84000DB0771C472F815B3577833A93DB3">
    <w:name w:val="84000DB0771C472F815B3577833A93DB3"/>
    <w:rsid w:val="00421B84"/>
    <w:pPr>
      <w:spacing w:after="320" w:line="300" w:lineRule="auto"/>
    </w:pPr>
    <w:rPr>
      <w:rFonts w:ascii="Myriad Pro" w:hAnsi="Myriad Pro"/>
      <w:sz w:val="20"/>
      <w:szCs w:val="20"/>
      <w:lang w:eastAsia="ja-JP"/>
    </w:rPr>
  </w:style>
  <w:style w:type="paragraph" w:customStyle="1" w:styleId="C88F0500E3DD4230BC2C73B1014A35233">
    <w:name w:val="C88F0500E3DD4230BC2C73B1014A35233"/>
    <w:rsid w:val="00421B84"/>
    <w:pPr>
      <w:spacing w:after="320" w:line="300" w:lineRule="auto"/>
    </w:pPr>
    <w:rPr>
      <w:rFonts w:ascii="Myriad Pro" w:hAnsi="Myriad Pro"/>
      <w:sz w:val="20"/>
      <w:szCs w:val="20"/>
      <w:lang w:eastAsia="ja-JP"/>
    </w:rPr>
  </w:style>
  <w:style w:type="paragraph" w:customStyle="1" w:styleId="96DCCF2A34894938BE386B838776063A3">
    <w:name w:val="96DCCF2A34894938BE386B838776063A3"/>
    <w:rsid w:val="00421B84"/>
    <w:pPr>
      <w:spacing w:after="320" w:line="300" w:lineRule="auto"/>
    </w:pPr>
    <w:rPr>
      <w:rFonts w:ascii="Myriad Pro" w:hAnsi="Myriad Pro"/>
      <w:sz w:val="20"/>
      <w:szCs w:val="20"/>
      <w:lang w:eastAsia="ja-JP"/>
    </w:rPr>
  </w:style>
  <w:style w:type="paragraph" w:customStyle="1" w:styleId="6A3D8E7B2D9F4A9FBA3D81307503521A2">
    <w:name w:val="6A3D8E7B2D9F4A9FBA3D81307503521A2"/>
    <w:rsid w:val="00421B84"/>
    <w:pPr>
      <w:spacing w:after="320" w:line="300" w:lineRule="auto"/>
    </w:pPr>
    <w:rPr>
      <w:rFonts w:ascii="Myriad Pro" w:hAnsi="Myriad Pro"/>
      <w:sz w:val="20"/>
      <w:szCs w:val="20"/>
      <w:lang w:eastAsia="ja-JP"/>
    </w:rPr>
  </w:style>
  <w:style w:type="paragraph" w:customStyle="1" w:styleId="6EA7CDAF8B684563A3071E05534C81632">
    <w:name w:val="6EA7CDAF8B684563A3071E05534C81632"/>
    <w:rsid w:val="00421B84"/>
    <w:pPr>
      <w:spacing w:after="320" w:line="300" w:lineRule="auto"/>
    </w:pPr>
    <w:rPr>
      <w:rFonts w:ascii="Myriad Pro" w:hAnsi="Myriad Pro"/>
      <w:sz w:val="20"/>
      <w:szCs w:val="20"/>
      <w:lang w:eastAsia="ja-JP"/>
    </w:rPr>
  </w:style>
  <w:style w:type="paragraph" w:customStyle="1" w:styleId="F3424D8DD5B94578B1BF717C653CD9D12">
    <w:name w:val="F3424D8DD5B94578B1BF717C653CD9D12"/>
    <w:rsid w:val="00421B84"/>
    <w:pPr>
      <w:spacing w:after="320" w:line="300" w:lineRule="auto"/>
    </w:pPr>
    <w:rPr>
      <w:rFonts w:ascii="Myriad Pro" w:hAnsi="Myriad Pro"/>
      <w:sz w:val="20"/>
      <w:szCs w:val="20"/>
      <w:lang w:eastAsia="ja-JP"/>
    </w:rPr>
  </w:style>
  <w:style w:type="paragraph" w:customStyle="1" w:styleId="21C148B36BAB4F0896B40266AF72DE4B2">
    <w:name w:val="21C148B36BAB4F0896B40266AF72DE4B2"/>
    <w:rsid w:val="00421B84"/>
    <w:pPr>
      <w:spacing w:after="320" w:line="300" w:lineRule="auto"/>
    </w:pPr>
    <w:rPr>
      <w:rFonts w:ascii="Myriad Pro" w:hAnsi="Myriad Pro"/>
      <w:sz w:val="20"/>
      <w:szCs w:val="20"/>
      <w:lang w:eastAsia="ja-JP"/>
    </w:rPr>
  </w:style>
  <w:style w:type="paragraph" w:customStyle="1" w:styleId="2CA4798F72704F0B952E428D59C8D49B1">
    <w:name w:val="2CA4798F72704F0B952E428D59C8D49B1"/>
    <w:rsid w:val="00421B84"/>
    <w:pPr>
      <w:spacing w:after="320" w:line="300" w:lineRule="auto"/>
    </w:pPr>
    <w:rPr>
      <w:rFonts w:ascii="Myriad Pro" w:hAnsi="Myriad Pro"/>
      <w:sz w:val="20"/>
      <w:szCs w:val="20"/>
      <w:lang w:eastAsia="ja-JP"/>
    </w:rPr>
  </w:style>
  <w:style w:type="paragraph" w:customStyle="1" w:styleId="A7DB2FB3AD114401AEE194FA561A42342">
    <w:name w:val="A7DB2FB3AD114401AEE194FA561A42342"/>
    <w:rsid w:val="00421B84"/>
    <w:pPr>
      <w:spacing w:after="320" w:line="300" w:lineRule="auto"/>
    </w:pPr>
    <w:rPr>
      <w:rFonts w:ascii="Myriad Pro" w:hAnsi="Myriad Pro"/>
      <w:sz w:val="20"/>
      <w:szCs w:val="20"/>
      <w:lang w:eastAsia="ja-JP"/>
    </w:rPr>
  </w:style>
  <w:style w:type="paragraph" w:customStyle="1" w:styleId="A2A84BD500D240E6907221012D7127BB2">
    <w:name w:val="A2A84BD500D240E6907221012D7127BB2"/>
    <w:rsid w:val="00421B84"/>
    <w:pPr>
      <w:spacing w:after="320" w:line="300" w:lineRule="auto"/>
    </w:pPr>
    <w:rPr>
      <w:rFonts w:ascii="Myriad Pro" w:hAnsi="Myriad Pro"/>
      <w:sz w:val="20"/>
      <w:szCs w:val="20"/>
      <w:lang w:eastAsia="ja-JP"/>
    </w:rPr>
  </w:style>
  <w:style w:type="paragraph" w:customStyle="1" w:styleId="26013E6CF0374E6AA542A43115E0D0A52">
    <w:name w:val="26013E6CF0374E6AA542A43115E0D0A52"/>
    <w:rsid w:val="00421B84"/>
    <w:pPr>
      <w:spacing w:after="320" w:line="300" w:lineRule="auto"/>
    </w:pPr>
    <w:rPr>
      <w:rFonts w:ascii="Myriad Pro" w:hAnsi="Myriad Pro"/>
      <w:sz w:val="20"/>
      <w:szCs w:val="20"/>
      <w:lang w:eastAsia="ja-JP"/>
    </w:rPr>
  </w:style>
  <w:style w:type="paragraph" w:customStyle="1" w:styleId="69AE50F1769F4191A4827CE5E02F66F52">
    <w:name w:val="69AE50F1769F4191A4827CE5E02F66F52"/>
    <w:rsid w:val="00421B84"/>
    <w:pPr>
      <w:spacing w:after="320" w:line="300" w:lineRule="auto"/>
    </w:pPr>
    <w:rPr>
      <w:rFonts w:ascii="Myriad Pro" w:hAnsi="Myriad Pro"/>
      <w:sz w:val="20"/>
      <w:szCs w:val="20"/>
      <w:lang w:eastAsia="ja-JP"/>
    </w:rPr>
  </w:style>
  <w:style w:type="paragraph" w:customStyle="1" w:styleId="932218D0FC6C4BE99E431DD52A0D6DEA1">
    <w:name w:val="932218D0FC6C4BE99E431DD52A0D6DEA1"/>
    <w:rsid w:val="00421B84"/>
    <w:pPr>
      <w:numPr>
        <w:numId w:val="2"/>
      </w:numPr>
      <w:spacing w:after="320" w:line="300" w:lineRule="auto"/>
      <w:ind w:left="360" w:hanging="360"/>
      <w:contextualSpacing/>
    </w:pPr>
    <w:rPr>
      <w:rFonts w:ascii="Myriad Pro" w:hAnsi="Myriad Pro"/>
      <w:sz w:val="20"/>
      <w:szCs w:val="20"/>
      <w:lang w:eastAsia="ja-JP"/>
    </w:rPr>
  </w:style>
  <w:style w:type="paragraph" w:customStyle="1" w:styleId="9965CF7F2054446CA4CDED37D1E148641">
    <w:name w:val="9965CF7F2054446CA4CDED37D1E148641"/>
    <w:rsid w:val="00421B84"/>
    <w:pPr>
      <w:spacing w:after="320" w:line="300" w:lineRule="auto"/>
    </w:pPr>
    <w:rPr>
      <w:rFonts w:ascii="Myriad Pro" w:hAnsi="Myriad Pro"/>
      <w:sz w:val="20"/>
      <w:szCs w:val="20"/>
      <w:lang w:eastAsia="ja-JP"/>
    </w:rPr>
  </w:style>
  <w:style w:type="paragraph" w:customStyle="1" w:styleId="B02C07A143834676BE79A7D1BFFE0E551">
    <w:name w:val="B02C07A143834676BE79A7D1BFFE0E55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E8F7FFFB9BFC44929A45D3D3266DFB311">
    <w:name w:val="E8F7FFFB9BFC44929A45D3D3266DFB31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F388E7CD2880403D9EA008129F1F56A41">
    <w:name w:val="F388E7CD2880403D9EA008129F1F56A4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0C4157695FC0404CAC1B809736044F931">
    <w:name w:val="0C4157695FC0404CAC1B809736044F93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D5A85AEDD23F47048D9F8BEB462AEC8A1">
    <w:name w:val="D5A85AEDD23F47048D9F8BEB462AEC8A1"/>
    <w:rsid w:val="00421B84"/>
    <w:pPr>
      <w:spacing w:after="320" w:line="300" w:lineRule="auto"/>
    </w:pPr>
    <w:rPr>
      <w:rFonts w:ascii="Myriad Pro" w:hAnsi="Myriad Pro"/>
      <w:sz w:val="20"/>
      <w:szCs w:val="20"/>
      <w:lang w:eastAsia="ja-JP"/>
    </w:rPr>
  </w:style>
  <w:style w:type="paragraph" w:customStyle="1" w:styleId="B15FBEE688464023BBC698F78CC19D001">
    <w:name w:val="B15FBEE688464023BBC698F78CC19D00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4E246ADCB2A84BB28C9F75EFE045BB4B1">
    <w:name w:val="4E246ADCB2A84BB28C9F75EFE045BB4B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1049BFEF51F646A9898C7F4FC58A16B11">
    <w:name w:val="1049BFEF51F646A9898C7F4FC58A16B1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222402B890844719B7F3C530009BA1AD1">
    <w:name w:val="222402B890844719B7F3C530009BA1AD1"/>
    <w:rsid w:val="00421B84"/>
    <w:pPr>
      <w:spacing w:after="320" w:line="300" w:lineRule="auto"/>
    </w:pPr>
    <w:rPr>
      <w:rFonts w:ascii="Myriad Pro" w:hAnsi="Myriad Pro"/>
      <w:sz w:val="20"/>
      <w:szCs w:val="20"/>
      <w:lang w:eastAsia="ja-JP"/>
    </w:rPr>
  </w:style>
  <w:style w:type="paragraph" w:customStyle="1" w:styleId="22E8A9B3144447E5ACEFD6B3D30A0B981">
    <w:name w:val="22E8A9B3144447E5ACEFD6B3D30A0B981"/>
    <w:rsid w:val="00421B84"/>
    <w:pPr>
      <w:spacing w:after="320" w:line="300" w:lineRule="auto"/>
    </w:pPr>
    <w:rPr>
      <w:rFonts w:ascii="Myriad Pro" w:hAnsi="Myriad Pro"/>
      <w:sz w:val="20"/>
      <w:szCs w:val="20"/>
      <w:lang w:eastAsia="ja-JP"/>
    </w:rPr>
  </w:style>
  <w:style w:type="paragraph" w:customStyle="1" w:styleId="A6D361ACE3CB4F4785F5FC1356DF6EB81">
    <w:name w:val="A6D361ACE3CB4F4785F5FC1356DF6EB81"/>
    <w:rsid w:val="00421B84"/>
    <w:pPr>
      <w:spacing w:after="320" w:line="300" w:lineRule="auto"/>
    </w:pPr>
    <w:rPr>
      <w:rFonts w:ascii="Myriad Pro" w:hAnsi="Myriad Pro"/>
      <w:sz w:val="20"/>
      <w:szCs w:val="20"/>
      <w:lang w:eastAsia="ja-JP"/>
    </w:rPr>
  </w:style>
  <w:style w:type="paragraph" w:customStyle="1" w:styleId="D56CA04BCEE843B0A444A1F7E7360AB71">
    <w:name w:val="D56CA04BCEE843B0A444A1F7E7360AB71"/>
    <w:rsid w:val="00421B84"/>
    <w:pPr>
      <w:spacing w:after="320" w:line="300" w:lineRule="auto"/>
    </w:pPr>
    <w:rPr>
      <w:rFonts w:ascii="Myriad Pro" w:hAnsi="Myriad Pro"/>
      <w:sz w:val="20"/>
      <w:szCs w:val="20"/>
      <w:lang w:eastAsia="ja-JP"/>
    </w:rPr>
  </w:style>
  <w:style w:type="paragraph" w:customStyle="1" w:styleId="5F2139426CF9403E8F61B2823764558E1">
    <w:name w:val="5F2139426CF9403E8F61B2823764558E1"/>
    <w:rsid w:val="00421B84"/>
    <w:pPr>
      <w:spacing w:after="320" w:line="300" w:lineRule="auto"/>
    </w:pPr>
    <w:rPr>
      <w:rFonts w:ascii="Myriad Pro" w:hAnsi="Myriad Pro"/>
      <w:sz w:val="20"/>
      <w:szCs w:val="20"/>
      <w:lang w:eastAsia="ja-JP"/>
    </w:rPr>
  </w:style>
  <w:style w:type="paragraph" w:customStyle="1" w:styleId="7631147E04C34004A02F6ABACF6852501">
    <w:name w:val="7631147E04C34004A02F6ABACF6852501"/>
    <w:rsid w:val="00421B84"/>
    <w:pPr>
      <w:spacing w:after="320" w:line="300" w:lineRule="auto"/>
    </w:pPr>
    <w:rPr>
      <w:rFonts w:ascii="Myriad Pro" w:hAnsi="Myriad Pro"/>
      <w:sz w:val="20"/>
      <w:szCs w:val="20"/>
      <w:lang w:eastAsia="ja-JP"/>
    </w:rPr>
  </w:style>
  <w:style w:type="paragraph" w:customStyle="1" w:styleId="0F21CB13399F4BA6A1172184609544D31">
    <w:name w:val="0F21CB13399F4BA6A1172184609544D31"/>
    <w:rsid w:val="00421B84"/>
    <w:pPr>
      <w:spacing w:after="0" w:line="240" w:lineRule="auto"/>
    </w:pPr>
    <w:rPr>
      <w:rFonts w:ascii="Myriad Pro" w:hAnsi="Myriad Pro"/>
      <w:i/>
      <w:iCs/>
      <w:sz w:val="16"/>
      <w:szCs w:val="18"/>
      <w:lang w:eastAsia="ja-JP"/>
    </w:rPr>
  </w:style>
  <w:style w:type="paragraph" w:customStyle="1" w:styleId="55BE52F60AFB4166810E98AB0B2AE8C9">
    <w:name w:val="55BE52F60AFB4166810E98AB0B2AE8C9"/>
    <w:rsid w:val="00421B84"/>
  </w:style>
  <w:style w:type="paragraph" w:customStyle="1" w:styleId="B436545BE80448BF815B53876ED80501">
    <w:name w:val="B436545BE80448BF815B53876ED80501"/>
    <w:rsid w:val="00421B84"/>
  </w:style>
  <w:style w:type="paragraph" w:customStyle="1" w:styleId="9FC97B7F4FCF493CB67A5309E0CC1332">
    <w:name w:val="9FC97B7F4FCF493CB67A5309E0CC1332"/>
    <w:rsid w:val="00421B84"/>
  </w:style>
  <w:style w:type="paragraph" w:customStyle="1" w:styleId="3C245B176C484CDD9F0427138A34E21C">
    <w:name w:val="3C245B176C484CDD9F0427138A34E21C"/>
    <w:rsid w:val="00421B84"/>
  </w:style>
  <w:style w:type="paragraph" w:customStyle="1" w:styleId="F3B2F5D512774603AB567CED91583B4C">
    <w:name w:val="F3B2F5D512774603AB567CED91583B4C"/>
    <w:rsid w:val="00421B84"/>
  </w:style>
  <w:style w:type="paragraph" w:customStyle="1" w:styleId="A179B3251974441D87EF4BC3EFEBC9F7">
    <w:name w:val="A179B3251974441D87EF4BC3EFEBC9F7"/>
    <w:rsid w:val="00421B84"/>
  </w:style>
  <w:style w:type="paragraph" w:customStyle="1" w:styleId="5265DAB059C74B9CA7483360D02A9F61">
    <w:name w:val="5265DAB059C74B9CA7483360D02A9F61"/>
    <w:rsid w:val="00375E14"/>
  </w:style>
  <w:style w:type="paragraph" w:customStyle="1" w:styleId="A21E949A9FAD48DA9E7B883FBDB8144B">
    <w:name w:val="A21E949A9FAD48DA9E7B883FBDB8144B"/>
    <w:rsid w:val="00375E14"/>
  </w:style>
  <w:style w:type="paragraph" w:customStyle="1" w:styleId="FD704C3996F547D1837FC99E96EDFAFC6">
    <w:name w:val="FD704C3996F547D1837FC99E96EDFAFC6"/>
    <w:rsid w:val="005827D5"/>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5">
    <w:name w:val="0426A189FB4343B2BAE334C88B4AC4BE5"/>
    <w:rsid w:val="005827D5"/>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5">
    <w:name w:val="05936E7690844FA7B9CE7E5A90ECC27D5"/>
    <w:rsid w:val="005827D5"/>
    <w:pPr>
      <w:spacing w:before="60" w:after="0" w:line="240" w:lineRule="auto"/>
    </w:pPr>
    <w:rPr>
      <w:rFonts w:ascii="Myriad Pro" w:hAnsi="Myriad Pro"/>
      <w:color w:val="000000" w:themeColor="text1"/>
      <w:sz w:val="20"/>
      <w:szCs w:val="20"/>
      <w:lang w:eastAsia="ja-JP"/>
    </w:rPr>
  </w:style>
  <w:style w:type="paragraph" w:customStyle="1" w:styleId="205D3C0EA8714C8C921E3F5541AE16815">
    <w:name w:val="205D3C0EA8714C8C921E3F5541AE16815"/>
    <w:rsid w:val="005827D5"/>
    <w:pPr>
      <w:spacing w:before="60" w:after="0" w:line="240" w:lineRule="auto"/>
    </w:pPr>
    <w:rPr>
      <w:rFonts w:ascii="Myriad Pro" w:hAnsi="Myriad Pro"/>
      <w:color w:val="000000" w:themeColor="text1"/>
      <w:sz w:val="20"/>
      <w:szCs w:val="20"/>
      <w:lang w:eastAsia="ja-JP"/>
    </w:rPr>
  </w:style>
  <w:style w:type="paragraph" w:customStyle="1" w:styleId="699ADC94AE084263AB7149AF5684778D5">
    <w:name w:val="699ADC94AE084263AB7149AF5684778D5"/>
    <w:rsid w:val="005827D5"/>
    <w:pPr>
      <w:spacing w:before="60" w:after="0" w:line="240" w:lineRule="auto"/>
    </w:pPr>
    <w:rPr>
      <w:rFonts w:ascii="Myriad Pro" w:hAnsi="Myriad Pro"/>
      <w:color w:val="000000" w:themeColor="text1"/>
      <w:sz w:val="20"/>
      <w:szCs w:val="20"/>
      <w:lang w:eastAsia="ja-JP"/>
    </w:rPr>
  </w:style>
  <w:style w:type="paragraph" w:customStyle="1" w:styleId="86B66EBED3F542858DBC6855383968DF4">
    <w:name w:val="86B66EBED3F542858DBC6855383968DF4"/>
    <w:rsid w:val="005827D5"/>
    <w:pPr>
      <w:spacing w:after="320" w:line="300" w:lineRule="auto"/>
    </w:pPr>
    <w:rPr>
      <w:rFonts w:ascii="Myriad Pro" w:hAnsi="Myriad Pro"/>
      <w:sz w:val="20"/>
      <w:szCs w:val="20"/>
      <w:lang w:eastAsia="ja-JP"/>
    </w:rPr>
  </w:style>
  <w:style w:type="paragraph" w:customStyle="1" w:styleId="D4FF6AB9B5B94B9DBBC9294713F0A5A22">
    <w:name w:val="D4FF6AB9B5B94B9DBBC9294713F0A5A22"/>
    <w:rsid w:val="005827D5"/>
    <w:pPr>
      <w:spacing w:after="320" w:line="300" w:lineRule="auto"/>
    </w:pPr>
    <w:rPr>
      <w:rFonts w:ascii="Myriad Pro" w:hAnsi="Myriad Pro"/>
      <w:sz w:val="20"/>
      <w:szCs w:val="20"/>
      <w:lang w:eastAsia="ja-JP"/>
    </w:rPr>
  </w:style>
  <w:style w:type="paragraph" w:customStyle="1" w:styleId="754D94E1F6B848FCB316B25B5948449B4">
    <w:name w:val="754D94E1F6B848FCB316B25B5948449B4"/>
    <w:rsid w:val="005827D5"/>
    <w:pPr>
      <w:spacing w:after="320" w:line="300" w:lineRule="auto"/>
    </w:pPr>
    <w:rPr>
      <w:rFonts w:ascii="Myriad Pro" w:hAnsi="Myriad Pro"/>
      <w:sz w:val="20"/>
      <w:szCs w:val="20"/>
      <w:lang w:eastAsia="ja-JP"/>
    </w:rPr>
  </w:style>
  <w:style w:type="paragraph" w:customStyle="1" w:styleId="4DA3D35BDB7F42E391C8DEED99D9CC6F2">
    <w:name w:val="4DA3D35BDB7F42E391C8DEED99D9CC6F2"/>
    <w:rsid w:val="005827D5"/>
    <w:pPr>
      <w:spacing w:after="320" w:line="300" w:lineRule="auto"/>
    </w:pPr>
    <w:rPr>
      <w:rFonts w:ascii="Myriad Pro" w:hAnsi="Myriad Pro"/>
      <w:sz w:val="20"/>
      <w:szCs w:val="20"/>
      <w:lang w:eastAsia="ja-JP"/>
    </w:rPr>
  </w:style>
  <w:style w:type="paragraph" w:customStyle="1" w:styleId="3E4B876647744D3680D34A57B0FAEDBE4">
    <w:name w:val="3E4B876647744D3680D34A57B0FAEDBE4"/>
    <w:rsid w:val="005827D5"/>
    <w:pPr>
      <w:spacing w:after="320" w:line="300" w:lineRule="auto"/>
    </w:pPr>
    <w:rPr>
      <w:rFonts w:ascii="Myriad Pro" w:hAnsi="Myriad Pro"/>
      <w:sz w:val="20"/>
      <w:szCs w:val="20"/>
      <w:lang w:eastAsia="ja-JP"/>
    </w:rPr>
  </w:style>
  <w:style w:type="paragraph" w:customStyle="1" w:styleId="B436545BE80448BF815B53876ED805011">
    <w:name w:val="B436545BE80448BF815B53876ED805011"/>
    <w:rsid w:val="005827D5"/>
    <w:pPr>
      <w:spacing w:after="320" w:line="300" w:lineRule="auto"/>
    </w:pPr>
    <w:rPr>
      <w:rFonts w:ascii="Myriad Pro" w:hAnsi="Myriad Pro"/>
      <w:sz w:val="20"/>
      <w:szCs w:val="20"/>
      <w:lang w:eastAsia="ja-JP"/>
    </w:rPr>
  </w:style>
  <w:style w:type="paragraph" w:customStyle="1" w:styleId="C88F0500E3DD4230BC2C73B1014A35234">
    <w:name w:val="C88F0500E3DD4230BC2C73B1014A35234"/>
    <w:rsid w:val="005827D5"/>
    <w:pPr>
      <w:spacing w:after="320" w:line="300" w:lineRule="auto"/>
    </w:pPr>
    <w:rPr>
      <w:rFonts w:ascii="Myriad Pro" w:hAnsi="Myriad Pro"/>
      <w:sz w:val="20"/>
      <w:szCs w:val="20"/>
      <w:lang w:eastAsia="ja-JP"/>
    </w:rPr>
  </w:style>
  <w:style w:type="paragraph" w:customStyle="1" w:styleId="96DCCF2A34894938BE386B838776063A4">
    <w:name w:val="96DCCF2A34894938BE386B838776063A4"/>
    <w:rsid w:val="005827D5"/>
    <w:pPr>
      <w:spacing w:after="320" w:line="300" w:lineRule="auto"/>
    </w:pPr>
    <w:rPr>
      <w:rFonts w:ascii="Myriad Pro" w:hAnsi="Myriad Pro"/>
      <w:sz w:val="20"/>
      <w:szCs w:val="20"/>
      <w:lang w:eastAsia="ja-JP"/>
    </w:rPr>
  </w:style>
  <w:style w:type="paragraph" w:customStyle="1" w:styleId="6A3D8E7B2D9F4A9FBA3D81307503521A3">
    <w:name w:val="6A3D8E7B2D9F4A9FBA3D81307503521A3"/>
    <w:rsid w:val="005827D5"/>
    <w:pPr>
      <w:spacing w:after="320" w:line="300" w:lineRule="auto"/>
    </w:pPr>
    <w:rPr>
      <w:rFonts w:ascii="Myriad Pro" w:hAnsi="Myriad Pro"/>
      <w:sz w:val="20"/>
      <w:szCs w:val="20"/>
      <w:lang w:eastAsia="ja-JP"/>
    </w:rPr>
  </w:style>
  <w:style w:type="paragraph" w:customStyle="1" w:styleId="6EA7CDAF8B684563A3071E05534C81633">
    <w:name w:val="6EA7CDAF8B684563A3071E05534C81633"/>
    <w:rsid w:val="005827D5"/>
    <w:pPr>
      <w:spacing w:after="320" w:line="300" w:lineRule="auto"/>
    </w:pPr>
    <w:rPr>
      <w:rFonts w:ascii="Myriad Pro" w:hAnsi="Myriad Pro"/>
      <w:sz w:val="20"/>
      <w:szCs w:val="20"/>
      <w:lang w:eastAsia="ja-JP"/>
    </w:rPr>
  </w:style>
  <w:style w:type="paragraph" w:customStyle="1" w:styleId="F3424D8DD5B94578B1BF717C653CD9D13">
    <w:name w:val="F3424D8DD5B94578B1BF717C653CD9D13"/>
    <w:rsid w:val="005827D5"/>
    <w:pPr>
      <w:spacing w:after="320" w:line="300" w:lineRule="auto"/>
    </w:pPr>
    <w:rPr>
      <w:rFonts w:ascii="Myriad Pro" w:hAnsi="Myriad Pro"/>
      <w:sz w:val="20"/>
      <w:szCs w:val="20"/>
      <w:lang w:eastAsia="ja-JP"/>
    </w:rPr>
  </w:style>
  <w:style w:type="paragraph" w:customStyle="1" w:styleId="21C148B36BAB4F0896B40266AF72DE4B3">
    <w:name w:val="21C148B36BAB4F0896B40266AF72DE4B3"/>
    <w:rsid w:val="005827D5"/>
    <w:pPr>
      <w:spacing w:after="320" w:line="300" w:lineRule="auto"/>
    </w:pPr>
    <w:rPr>
      <w:rFonts w:ascii="Myriad Pro" w:hAnsi="Myriad Pro"/>
      <w:sz w:val="20"/>
      <w:szCs w:val="20"/>
      <w:lang w:eastAsia="ja-JP"/>
    </w:rPr>
  </w:style>
  <w:style w:type="paragraph" w:customStyle="1" w:styleId="2CA4798F72704F0B952E428D59C8D49B2">
    <w:name w:val="2CA4798F72704F0B952E428D59C8D49B2"/>
    <w:rsid w:val="005827D5"/>
    <w:pPr>
      <w:spacing w:after="320" w:line="300" w:lineRule="auto"/>
    </w:pPr>
    <w:rPr>
      <w:rFonts w:ascii="Myriad Pro" w:hAnsi="Myriad Pro"/>
      <w:sz w:val="20"/>
      <w:szCs w:val="20"/>
      <w:lang w:eastAsia="ja-JP"/>
    </w:rPr>
  </w:style>
  <w:style w:type="paragraph" w:customStyle="1" w:styleId="A7DB2FB3AD114401AEE194FA561A42343">
    <w:name w:val="A7DB2FB3AD114401AEE194FA561A42343"/>
    <w:rsid w:val="005827D5"/>
    <w:pPr>
      <w:spacing w:after="320" w:line="300" w:lineRule="auto"/>
    </w:pPr>
    <w:rPr>
      <w:rFonts w:ascii="Myriad Pro" w:hAnsi="Myriad Pro"/>
      <w:sz w:val="20"/>
      <w:szCs w:val="20"/>
      <w:lang w:eastAsia="ja-JP"/>
    </w:rPr>
  </w:style>
  <w:style w:type="paragraph" w:customStyle="1" w:styleId="A2A84BD500D240E6907221012D7127BB3">
    <w:name w:val="A2A84BD500D240E6907221012D7127BB3"/>
    <w:rsid w:val="005827D5"/>
    <w:pPr>
      <w:spacing w:after="320" w:line="300" w:lineRule="auto"/>
    </w:pPr>
    <w:rPr>
      <w:rFonts w:ascii="Myriad Pro" w:hAnsi="Myriad Pro"/>
      <w:sz w:val="20"/>
      <w:szCs w:val="20"/>
      <w:lang w:eastAsia="ja-JP"/>
    </w:rPr>
  </w:style>
  <w:style w:type="paragraph" w:customStyle="1" w:styleId="26013E6CF0374E6AA542A43115E0D0A53">
    <w:name w:val="26013E6CF0374E6AA542A43115E0D0A53"/>
    <w:rsid w:val="005827D5"/>
    <w:pPr>
      <w:spacing w:after="320" w:line="300" w:lineRule="auto"/>
    </w:pPr>
    <w:rPr>
      <w:rFonts w:ascii="Myriad Pro" w:hAnsi="Myriad Pro"/>
      <w:sz w:val="20"/>
      <w:szCs w:val="20"/>
      <w:lang w:eastAsia="ja-JP"/>
    </w:rPr>
  </w:style>
  <w:style w:type="paragraph" w:customStyle="1" w:styleId="69AE50F1769F4191A4827CE5E02F66F53">
    <w:name w:val="69AE50F1769F4191A4827CE5E02F66F53"/>
    <w:rsid w:val="005827D5"/>
    <w:pPr>
      <w:spacing w:after="320" w:line="300" w:lineRule="auto"/>
    </w:pPr>
    <w:rPr>
      <w:rFonts w:ascii="Myriad Pro" w:hAnsi="Myriad Pro"/>
      <w:sz w:val="20"/>
      <w:szCs w:val="20"/>
      <w:lang w:eastAsia="ja-JP"/>
    </w:rPr>
  </w:style>
  <w:style w:type="paragraph" w:customStyle="1" w:styleId="3C245B176C484CDD9F0427138A34E21C1">
    <w:name w:val="3C245B176C484CDD9F0427138A34E21C1"/>
    <w:rsid w:val="005827D5"/>
    <w:pPr>
      <w:spacing w:after="320" w:line="300" w:lineRule="auto"/>
    </w:pPr>
    <w:rPr>
      <w:rFonts w:ascii="Myriad Pro" w:hAnsi="Myriad Pro"/>
      <w:sz w:val="20"/>
      <w:szCs w:val="20"/>
      <w:lang w:eastAsia="ja-JP"/>
    </w:rPr>
  </w:style>
  <w:style w:type="paragraph" w:customStyle="1" w:styleId="932218D0FC6C4BE99E431DD52A0D6DEA2">
    <w:name w:val="932218D0FC6C4BE99E431DD52A0D6DEA2"/>
    <w:rsid w:val="005827D5"/>
    <w:pPr>
      <w:numPr>
        <w:numId w:val="3"/>
      </w:numPr>
      <w:spacing w:after="320" w:line="300" w:lineRule="auto"/>
      <w:ind w:left="360" w:hanging="360"/>
      <w:contextualSpacing/>
    </w:pPr>
    <w:rPr>
      <w:rFonts w:ascii="Myriad Pro" w:hAnsi="Myriad Pro"/>
      <w:sz w:val="20"/>
      <w:szCs w:val="20"/>
      <w:lang w:eastAsia="ja-JP"/>
    </w:rPr>
  </w:style>
  <w:style w:type="paragraph" w:customStyle="1" w:styleId="9965CF7F2054446CA4CDED37D1E148642">
    <w:name w:val="9965CF7F2054446CA4CDED37D1E148642"/>
    <w:rsid w:val="005827D5"/>
    <w:pPr>
      <w:spacing w:after="320" w:line="300" w:lineRule="auto"/>
    </w:pPr>
    <w:rPr>
      <w:rFonts w:ascii="Myriad Pro" w:hAnsi="Myriad Pro"/>
      <w:sz w:val="20"/>
      <w:szCs w:val="20"/>
      <w:lang w:eastAsia="ja-JP"/>
    </w:rPr>
  </w:style>
  <w:style w:type="paragraph" w:customStyle="1" w:styleId="B02C07A143834676BE79A7D1BFFE0E552">
    <w:name w:val="B02C07A143834676BE79A7D1BFFE0E55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F3B2F5D512774603AB567CED91583B4C1">
    <w:name w:val="F3B2F5D512774603AB567CED91583B4C1"/>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A179B3251974441D87EF4BC3EFEBC9F71">
    <w:name w:val="A179B3251974441D87EF4BC3EFEBC9F71"/>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0C4157695FC0404CAC1B809736044F932">
    <w:name w:val="0C4157695FC0404CAC1B809736044F93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D5A85AEDD23F47048D9F8BEB462AEC8A2">
    <w:name w:val="D5A85AEDD23F47048D9F8BEB462AEC8A2"/>
    <w:rsid w:val="005827D5"/>
    <w:pPr>
      <w:spacing w:after="320" w:line="300" w:lineRule="auto"/>
    </w:pPr>
    <w:rPr>
      <w:rFonts w:ascii="Myriad Pro" w:hAnsi="Myriad Pro"/>
      <w:sz w:val="20"/>
      <w:szCs w:val="20"/>
      <w:lang w:eastAsia="ja-JP"/>
    </w:rPr>
  </w:style>
  <w:style w:type="paragraph" w:customStyle="1" w:styleId="B15FBEE688464023BBC698F78CC19D002">
    <w:name w:val="B15FBEE688464023BBC698F78CC19D00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4E246ADCB2A84BB28C9F75EFE045BB4B2">
    <w:name w:val="4E246ADCB2A84BB28C9F75EFE045BB4B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1049BFEF51F646A9898C7F4FC58A16B12">
    <w:name w:val="1049BFEF51F646A9898C7F4FC58A16B1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222402B890844719B7F3C530009BA1AD2">
    <w:name w:val="222402B890844719B7F3C530009BA1AD2"/>
    <w:rsid w:val="005827D5"/>
    <w:pPr>
      <w:spacing w:after="320" w:line="300" w:lineRule="auto"/>
    </w:pPr>
    <w:rPr>
      <w:rFonts w:ascii="Myriad Pro" w:hAnsi="Myriad Pro"/>
      <w:sz w:val="20"/>
      <w:szCs w:val="20"/>
      <w:lang w:eastAsia="ja-JP"/>
    </w:rPr>
  </w:style>
  <w:style w:type="paragraph" w:customStyle="1" w:styleId="22E8A9B3144447E5ACEFD6B3D30A0B982">
    <w:name w:val="22E8A9B3144447E5ACEFD6B3D30A0B982"/>
    <w:rsid w:val="005827D5"/>
    <w:pPr>
      <w:spacing w:after="320" w:line="300" w:lineRule="auto"/>
    </w:pPr>
    <w:rPr>
      <w:rFonts w:ascii="Myriad Pro" w:hAnsi="Myriad Pro"/>
      <w:sz w:val="20"/>
      <w:szCs w:val="20"/>
      <w:lang w:eastAsia="ja-JP"/>
    </w:rPr>
  </w:style>
  <w:style w:type="paragraph" w:customStyle="1" w:styleId="A6D361ACE3CB4F4785F5FC1356DF6EB82">
    <w:name w:val="A6D361ACE3CB4F4785F5FC1356DF6EB82"/>
    <w:rsid w:val="005827D5"/>
    <w:pPr>
      <w:spacing w:after="320" w:line="300" w:lineRule="auto"/>
    </w:pPr>
    <w:rPr>
      <w:rFonts w:ascii="Myriad Pro" w:hAnsi="Myriad Pro"/>
      <w:sz w:val="20"/>
      <w:szCs w:val="20"/>
      <w:lang w:eastAsia="ja-JP"/>
    </w:rPr>
  </w:style>
  <w:style w:type="paragraph" w:customStyle="1" w:styleId="D56CA04BCEE843B0A444A1F7E7360AB72">
    <w:name w:val="D56CA04BCEE843B0A444A1F7E7360AB72"/>
    <w:rsid w:val="005827D5"/>
    <w:pPr>
      <w:spacing w:after="320" w:line="300" w:lineRule="auto"/>
    </w:pPr>
    <w:rPr>
      <w:rFonts w:ascii="Myriad Pro" w:hAnsi="Myriad Pro"/>
      <w:sz w:val="20"/>
      <w:szCs w:val="20"/>
      <w:lang w:eastAsia="ja-JP"/>
    </w:rPr>
  </w:style>
  <w:style w:type="paragraph" w:customStyle="1" w:styleId="5F2139426CF9403E8F61B2823764558E2">
    <w:name w:val="5F2139426CF9403E8F61B2823764558E2"/>
    <w:rsid w:val="005827D5"/>
    <w:pPr>
      <w:spacing w:after="320" w:line="300" w:lineRule="auto"/>
    </w:pPr>
    <w:rPr>
      <w:rFonts w:ascii="Myriad Pro" w:hAnsi="Myriad Pro"/>
      <w:sz w:val="20"/>
      <w:szCs w:val="20"/>
      <w:lang w:eastAsia="ja-JP"/>
    </w:rPr>
  </w:style>
  <w:style w:type="paragraph" w:customStyle="1" w:styleId="7631147E04C34004A02F6ABACF6852502">
    <w:name w:val="7631147E04C34004A02F6ABACF6852502"/>
    <w:rsid w:val="005827D5"/>
    <w:pPr>
      <w:spacing w:after="320" w:line="300" w:lineRule="auto"/>
    </w:pPr>
    <w:rPr>
      <w:rFonts w:ascii="Myriad Pro" w:hAnsi="Myriad Pro"/>
      <w:sz w:val="20"/>
      <w:szCs w:val="20"/>
      <w:lang w:eastAsia="ja-JP"/>
    </w:rPr>
  </w:style>
  <w:style w:type="paragraph" w:customStyle="1" w:styleId="0F21CB13399F4BA6A1172184609544D32">
    <w:name w:val="0F21CB13399F4BA6A1172184609544D32"/>
    <w:rsid w:val="005827D5"/>
    <w:pPr>
      <w:spacing w:after="0" w:line="240" w:lineRule="auto"/>
    </w:pPr>
    <w:rPr>
      <w:rFonts w:ascii="Myriad Pro" w:hAnsi="Myriad Pro"/>
      <w:i/>
      <w:iCs/>
      <w:sz w:val="16"/>
      <w:szCs w:val="18"/>
      <w:lang w:eastAsia="ja-JP"/>
    </w:rPr>
  </w:style>
  <w:style w:type="paragraph" w:customStyle="1" w:styleId="D9042D07E9D647AAB8839344ACBD5C00">
    <w:name w:val="D9042D07E9D647AAB8839344ACBD5C00"/>
    <w:rsid w:val="005827D5"/>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6">
    <w:name w:val="0426A189FB4343B2BAE334C88B4AC4BE6"/>
    <w:rsid w:val="005827D5"/>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6">
    <w:name w:val="05936E7690844FA7B9CE7E5A90ECC27D6"/>
    <w:rsid w:val="005827D5"/>
    <w:pPr>
      <w:spacing w:before="60" w:after="0" w:line="240" w:lineRule="auto"/>
    </w:pPr>
    <w:rPr>
      <w:rFonts w:ascii="Myriad Pro" w:hAnsi="Myriad Pro"/>
      <w:color w:val="000000" w:themeColor="text1"/>
      <w:sz w:val="20"/>
      <w:szCs w:val="20"/>
      <w:lang w:eastAsia="ja-JP"/>
    </w:rPr>
  </w:style>
  <w:style w:type="paragraph" w:customStyle="1" w:styleId="205D3C0EA8714C8C921E3F5541AE16816">
    <w:name w:val="205D3C0EA8714C8C921E3F5541AE16816"/>
    <w:rsid w:val="005827D5"/>
    <w:pPr>
      <w:spacing w:before="60" w:after="0" w:line="240" w:lineRule="auto"/>
    </w:pPr>
    <w:rPr>
      <w:rFonts w:ascii="Myriad Pro" w:hAnsi="Myriad Pro"/>
      <w:color w:val="000000" w:themeColor="text1"/>
      <w:sz w:val="20"/>
      <w:szCs w:val="20"/>
      <w:lang w:eastAsia="ja-JP"/>
    </w:rPr>
  </w:style>
  <w:style w:type="paragraph" w:customStyle="1" w:styleId="699ADC94AE084263AB7149AF5684778D6">
    <w:name w:val="699ADC94AE084263AB7149AF5684778D6"/>
    <w:rsid w:val="005827D5"/>
    <w:pPr>
      <w:spacing w:before="60" w:after="0" w:line="240" w:lineRule="auto"/>
    </w:pPr>
    <w:rPr>
      <w:rFonts w:ascii="Myriad Pro" w:hAnsi="Myriad Pro"/>
      <w:color w:val="000000" w:themeColor="text1"/>
      <w:sz w:val="20"/>
      <w:szCs w:val="20"/>
      <w:lang w:eastAsia="ja-JP"/>
    </w:rPr>
  </w:style>
  <w:style w:type="paragraph" w:customStyle="1" w:styleId="86B66EBED3F542858DBC6855383968DF5">
    <w:name w:val="86B66EBED3F542858DBC6855383968DF5"/>
    <w:rsid w:val="005827D5"/>
    <w:pPr>
      <w:spacing w:after="320" w:line="300" w:lineRule="auto"/>
    </w:pPr>
    <w:rPr>
      <w:rFonts w:ascii="Myriad Pro" w:hAnsi="Myriad Pro"/>
      <w:sz w:val="20"/>
      <w:szCs w:val="20"/>
      <w:lang w:eastAsia="ja-JP"/>
    </w:rPr>
  </w:style>
  <w:style w:type="paragraph" w:customStyle="1" w:styleId="D4FF6AB9B5B94B9DBBC9294713F0A5A23">
    <w:name w:val="D4FF6AB9B5B94B9DBBC9294713F0A5A23"/>
    <w:rsid w:val="005827D5"/>
    <w:pPr>
      <w:spacing w:after="320" w:line="300" w:lineRule="auto"/>
    </w:pPr>
    <w:rPr>
      <w:rFonts w:ascii="Myriad Pro" w:hAnsi="Myriad Pro"/>
      <w:sz w:val="20"/>
      <w:szCs w:val="20"/>
      <w:lang w:eastAsia="ja-JP"/>
    </w:rPr>
  </w:style>
  <w:style w:type="paragraph" w:customStyle="1" w:styleId="754D94E1F6B848FCB316B25B5948449B5">
    <w:name w:val="754D94E1F6B848FCB316B25B5948449B5"/>
    <w:rsid w:val="005827D5"/>
    <w:pPr>
      <w:spacing w:after="320" w:line="300" w:lineRule="auto"/>
    </w:pPr>
    <w:rPr>
      <w:rFonts w:ascii="Myriad Pro" w:hAnsi="Myriad Pro"/>
      <w:sz w:val="20"/>
      <w:szCs w:val="20"/>
      <w:lang w:eastAsia="ja-JP"/>
    </w:rPr>
  </w:style>
  <w:style w:type="paragraph" w:customStyle="1" w:styleId="4DA3D35BDB7F42E391C8DEED99D9CC6F3">
    <w:name w:val="4DA3D35BDB7F42E391C8DEED99D9CC6F3"/>
    <w:rsid w:val="005827D5"/>
    <w:pPr>
      <w:spacing w:after="320" w:line="300" w:lineRule="auto"/>
    </w:pPr>
    <w:rPr>
      <w:rFonts w:ascii="Myriad Pro" w:hAnsi="Myriad Pro"/>
      <w:sz w:val="20"/>
      <w:szCs w:val="20"/>
      <w:lang w:eastAsia="ja-JP"/>
    </w:rPr>
  </w:style>
  <w:style w:type="paragraph" w:customStyle="1" w:styleId="3E4B876647744D3680D34A57B0FAEDBE5">
    <w:name w:val="3E4B876647744D3680D34A57B0FAEDBE5"/>
    <w:rsid w:val="005827D5"/>
    <w:pPr>
      <w:spacing w:after="320" w:line="300" w:lineRule="auto"/>
    </w:pPr>
    <w:rPr>
      <w:rFonts w:ascii="Myriad Pro" w:hAnsi="Myriad Pro"/>
      <w:sz w:val="20"/>
      <w:szCs w:val="20"/>
      <w:lang w:eastAsia="ja-JP"/>
    </w:rPr>
  </w:style>
  <w:style w:type="paragraph" w:customStyle="1" w:styleId="B436545BE80448BF815B53876ED805012">
    <w:name w:val="B436545BE80448BF815B53876ED805012"/>
    <w:rsid w:val="005827D5"/>
    <w:pPr>
      <w:spacing w:after="320" w:line="300" w:lineRule="auto"/>
    </w:pPr>
    <w:rPr>
      <w:rFonts w:ascii="Myriad Pro" w:hAnsi="Myriad Pro"/>
      <w:sz w:val="20"/>
      <w:szCs w:val="20"/>
      <w:lang w:eastAsia="ja-JP"/>
    </w:rPr>
  </w:style>
  <w:style w:type="paragraph" w:customStyle="1" w:styleId="C88F0500E3DD4230BC2C73B1014A35235">
    <w:name w:val="C88F0500E3DD4230BC2C73B1014A35235"/>
    <w:rsid w:val="005827D5"/>
    <w:pPr>
      <w:spacing w:after="320" w:line="300" w:lineRule="auto"/>
    </w:pPr>
    <w:rPr>
      <w:rFonts w:ascii="Myriad Pro" w:hAnsi="Myriad Pro"/>
      <w:sz w:val="20"/>
      <w:szCs w:val="20"/>
      <w:lang w:eastAsia="ja-JP"/>
    </w:rPr>
  </w:style>
  <w:style w:type="paragraph" w:customStyle="1" w:styleId="96DCCF2A34894938BE386B838776063A5">
    <w:name w:val="96DCCF2A34894938BE386B838776063A5"/>
    <w:rsid w:val="005827D5"/>
    <w:pPr>
      <w:spacing w:after="320" w:line="300" w:lineRule="auto"/>
    </w:pPr>
    <w:rPr>
      <w:rFonts w:ascii="Myriad Pro" w:hAnsi="Myriad Pro"/>
      <w:sz w:val="20"/>
      <w:szCs w:val="20"/>
      <w:lang w:eastAsia="ja-JP"/>
    </w:rPr>
  </w:style>
  <w:style w:type="paragraph" w:customStyle="1" w:styleId="6A3D8E7B2D9F4A9FBA3D81307503521A4">
    <w:name w:val="6A3D8E7B2D9F4A9FBA3D81307503521A4"/>
    <w:rsid w:val="005827D5"/>
    <w:pPr>
      <w:spacing w:after="320" w:line="300" w:lineRule="auto"/>
    </w:pPr>
    <w:rPr>
      <w:rFonts w:ascii="Myriad Pro" w:hAnsi="Myriad Pro"/>
      <w:sz w:val="20"/>
      <w:szCs w:val="20"/>
      <w:lang w:eastAsia="ja-JP"/>
    </w:rPr>
  </w:style>
  <w:style w:type="paragraph" w:customStyle="1" w:styleId="6EA7CDAF8B684563A3071E05534C81634">
    <w:name w:val="6EA7CDAF8B684563A3071E05534C81634"/>
    <w:rsid w:val="005827D5"/>
    <w:pPr>
      <w:spacing w:after="320" w:line="300" w:lineRule="auto"/>
    </w:pPr>
    <w:rPr>
      <w:rFonts w:ascii="Myriad Pro" w:hAnsi="Myriad Pro"/>
      <w:sz w:val="20"/>
      <w:szCs w:val="20"/>
      <w:lang w:eastAsia="ja-JP"/>
    </w:rPr>
  </w:style>
  <w:style w:type="paragraph" w:customStyle="1" w:styleId="F3424D8DD5B94578B1BF717C653CD9D14">
    <w:name w:val="F3424D8DD5B94578B1BF717C653CD9D14"/>
    <w:rsid w:val="005827D5"/>
    <w:pPr>
      <w:spacing w:after="320" w:line="300" w:lineRule="auto"/>
    </w:pPr>
    <w:rPr>
      <w:rFonts w:ascii="Myriad Pro" w:hAnsi="Myriad Pro"/>
      <w:sz w:val="20"/>
      <w:szCs w:val="20"/>
      <w:lang w:eastAsia="ja-JP"/>
    </w:rPr>
  </w:style>
  <w:style w:type="paragraph" w:customStyle="1" w:styleId="21C148B36BAB4F0896B40266AF72DE4B4">
    <w:name w:val="21C148B36BAB4F0896B40266AF72DE4B4"/>
    <w:rsid w:val="005827D5"/>
    <w:pPr>
      <w:spacing w:after="320" w:line="300" w:lineRule="auto"/>
    </w:pPr>
    <w:rPr>
      <w:rFonts w:ascii="Myriad Pro" w:hAnsi="Myriad Pro"/>
      <w:sz w:val="20"/>
      <w:szCs w:val="20"/>
      <w:lang w:eastAsia="ja-JP"/>
    </w:rPr>
  </w:style>
  <w:style w:type="paragraph" w:customStyle="1" w:styleId="2CA4798F72704F0B952E428D59C8D49B3">
    <w:name w:val="2CA4798F72704F0B952E428D59C8D49B3"/>
    <w:rsid w:val="005827D5"/>
    <w:pPr>
      <w:spacing w:after="320" w:line="300" w:lineRule="auto"/>
    </w:pPr>
    <w:rPr>
      <w:rFonts w:ascii="Myriad Pro" w:hAnsi="Myriad Pro"/>
      <w:sz w:val="20"/>
      <w:szCs w:val="20"/>
      <w:lang w:eastAsia="ja-JP"/>
    </w:rPr>
  </w:style>
  <w:style w:type="paragraph" w:customStyle="1" w:styleId="A7DB2FB3AD114401AEE194FA561A42344">
    <w:name w:val="A7DB2FB3AD114401AEE194FA561A42344"/>
    <w:rsid w:val="005827D5"/>
    <w:pPr>
      <w:spacing w:after="320" w:line="300" w:lineRule="auto"/>
    </w:pPr>
    <w:rPr>
      <w:rFonts w:ascii="Myriad Pro" w:hAnsi="Myriad Pro"/>
      <w:sz w:val="20"/>
      <w:szCs w:val="20"/>
      <w:lang w:eastAsia="ja-JP"/>
    </w:rPr>
  </w:style>
  <w:style w:type="paragraph" w:customStyle="1" w:styleId="A2A84BD500D240E6907221012D7127BB4">
    <w:name w:val="A2A84BD500D240E6907221012D7127BB4"/>
    <w:rsid w:val="005827D5"/>
    <w:pPr>
      <w:spacing w:after="320" w:line="300" w:lineRule="auto"/>
    </w:pPr>
    <w:rPr>
      <w:rFonts w:ascii="Myriad Pro" w:hAnsi="Myriad Pro"/>
      <w:sz w:val="20"/>
      <w:szCs w:val="20"/>
      <w:lang w:eastAsia="ja-JP"/>
    </w:rPr>
  </w:style>
  <w:style w:type="paragraph" w:customStyle="1" w:styleId="26013E6CF0374E6AA542A43115E0D0A54">
    <w:name w:val="26013E6CF0374E6AA542A43115E0D0A54"/>
    <w:rsid w:val="005827D5"/>
    <w:pPr>
      <w:spacing w:after="320" w:line="300" w:lineRule="auto"/>
    </w:pPr>
    <w:rPr>
      <w:rFonts w:ascii="Myriad Pro" w:hAnsi="Myriad Pro"/>
      <w:sz w:val="20"/>
      <w:szCs w:val="20"/>
      <w:lang w:eastAsia="ja-JP"/>
    </w:rPr>
  </w:style>
  <w:style w:type="paragraph" w:customStyle="1" w:styleId="69AE50F1769F4191A4827CE5E02F66F54">
    <w:name w:val="69AE50F1769F4191A4827CE5E02F66F54"/>
    <w:rsid w:val="005827D5"/>
    <w:pPr>
      <w:spacing w:after="320" w:line="300" w:lineRule="auto"/>
    </w:pPr>
    <w:rPr>
      <w:rFonts w:ascii="Myriad Pro" w:hAnsi="Myriad Pro"/>
      <w:sz w:val="20"/>
      <w:szCs w:val="20"/>
      <w:lang w:eastAsia="ja-JP"/>
    </w:rPr>
  </w:style>
  <w:style w:type="paragraph" w:customStyle="1" w:styleId="3C245B176C484CDD9F0427138A34E21C2">
    <w:name w:val="3C245B176C484CDD9F0427138A34E21C2"/>
    <w:rsid w:val="005827D5"/>
    <w:pPr>
      <w:spacing w:after="320" w:line="300" w:lineRule="auto"/>
    </w:pPr>
    <w:rPr>
      <w:rFonts w:ascii="Myriad Pro" w:hAnsi="Myriad Pro"/>
      <w:sz w:val="20"/>
      <w:szCs w:val="20"/>
      <w:lang w:eastAsia="ja-JP"/>
    </w:rPr>
  </w:style>
  <w:style w:type="paragraph" w:customStyle="1" w:styleId="932218D0FC6C4BE99E431DD52A0D6DEA3">
    <w:name w:val="932218D0FC6C4BE99E431DD52A0D6DEA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9965CF7F2054446CA4CDED37D1E148643">
    <w:name w:val="9965CF7F2054446CA4CDED37D1E148643"/>
    <w:rsid w:val="005827D5"/>
    <w:pPr>
      <w:spacing w:after="320" w:line="300" w:lineRule="auto"/>
    </w:pPr>
    <w:rPr>
      <w:rFonts w:ascii="Myriad Pro" w:hAnsi="Myriad Pro"/>
      <w:sz w:val="20"/>
      <w:szCs w:val="20"/>
      <w:lang w:eastAsia="ja-JP"/>
    </w:rPr>
  </w:style>
  <w:style w:type="paragraph" w:customStyle="1" w:styleId="B02C07A143834676BE79A7D1BFFE0E553">
    <w:name w:val="B02C07A143834676BE79A7D1BFFE0E55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F3B2F5D512774603AB567CED91583B4C2">
    <w:name w:val="F3B2F5D512774603AB567CED91583B4C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A179B3251974441D87EF4BC3EFEBC9F72">
    <w:name w:val="A179B3251974441D87EF4BC3EFEBC9F7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0C4157695FC0404CAC1B809736044F933">
    <w:name w:val="0C4157695FC0404CAC1B809736044F93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D5A85AEDD23F47048D9F8BEB462AEC8A3">
    <w:name w:val="D5A85AEDD23F47048D9F8BEB462AEC8A3"/>
    <w:rsid w:val="005827D5"/>
    <w:pPr>
      <w:spacing w:after="320" w:line="300" w:lineRule="auto"/>
    </w:pPr>
    <w:rPr>
      <w:rFonts w:ascii="Myriad Pro" w:hAnsi="Myriad Pro"/>
      <w:sz w:val="20"/>
      <w:szCs w:val="20"/>
      <w:lang w:eastAsia="ja-JP"/>
    </w:rPr>
  </w:style>
  <w:style w:type="paragraph" w:customStyle="1" w:styleId="B15FBEE688464023BBC698F78CC19D003">
    <w:name w:val="B15FBEE688464023BBC698F78CC19D00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4E246ADCB2A84BB28C9F75EFE045BB4B3">
    <w:name w:val="4E246ADCB2A84BB28C9F75EFE045BB4B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1049BFEF51F646A9898C7F4FC58A16B13">
    <w:name w:val="1049BFEF51F646A9898C7F4FC58A16B1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222402B890844719B7F3C530009BA1AD3">
    <w:name w:val="222402B890844719B7F3C530009BA1AD3"/>
    <w:rsid w:val="005827D5"/>
    <w:pPr>
      <w:spacing w:after="320" w:line="300" w:lineRule="auto"/>
    </w:pPr>
    <w:rPr>
      <w:rFonts w:ascii="Myriad Pro" w:hAnsi="Myriad Pro"/>
      <w:sz w:val="20"/>
      <w:szCs w:val="20"/>
      <w:lang w:eastAsia="ja-JP"/>
    </w:rPr>
  </w:style>
  <w:style w:type="paragraph" w:customStyle="1" w:styleId="22E8A9B3144447E5ACEFD6B3D30A0B983">
    <w:name w:val="22E8A9B3144447E5ACEFD6B3D30A0B983"/>
    <w:rsid w:val="005827D5"/>
    <w:pPr>
      <w:spacing w:after="320" w:line="300" w:lineRule="auto"/>
    </w:pPr>
    <w:rPr>
      <w:rFonts w:ascii="Myriad Pro" w:hAnsi="Myriad Pro"/>
      <w:sz w:val="20"/>
      <w:szCs w:val="20"/>
      <w:lang w:eastAsia="ja-JP"/>
    </w:rPr>
  </w:style>
  <w:style w:type="paragraph" w:customStyle="1" w:styleId="A6D361ACE3CB4F4785F5FC1356DF6EB83">
    <w:name w:val="A6D361ACE3CB4F4785F5FC1356DF6EB83"/>
    <w:rsid w:val="005827D5"/>
    <w:pPr>
      <w:spacing w:after="320" w:line="300" w:lineRule="auto"/>
    </w:pPr>
    <w:rPr>
      <w:rFonts w:ascii="Myriad Pro" w:hAnsi="Myriad Pro"/>
      <w:sz w:val="20"/>
      <w:szCs w:val="20"/>
      <w:lang w:eastAsia="ja-JP"/>
    </w:rPr>
  </w:style>
  <w:style w:type="paragraph" w:customStyle="1" w:styleId="D56CA04BCEE843B0A444A1F7E7360AB73">
    <w:name w:val="D56CA04BCEE843B0A444A1F7E7360AB73"/>
    <w:rsid w:val="005827D5"/>
    <w:pPr>
      <w:spacing w:after="320" w:line="300" w:lineRule="auto"/>
    </w:pPr>
    <w:rPr>
      <w:rFonts w:ascii="Myriad Pro" w:hAnsi="Myriad Pro"/>
      <w:sz w:val="20"/>
      <w:szCs w:val="20"/>
      <w:lang w:eastAsia="ja-JP"/>
    </w:rPr>
  </w:style>
  <w:style w:type="paragraph" w:customStyle="1" w:styleId="5F2139426CF9403E8F61B2823764558E3">
    <w:name w:val="5F2139426CF9403E8F61B2823764558E3"/>
    <w:rsid w:val="005827D5"/>
    <w:pPr>
      <w:spacing w:after="320" w:line="300" w:lineRule="auto"/>
    </w:pPr>
    <w:rPr>
      <w:rFonts w:ascii="Myriad Pro" w:hAnsi="Myriad Pro"/>
      <w:sz w:val="20"/>
      <w:szCs w:val="20"/>
      <w:lang w:eastAsia="ja-JP"/>
    </w:rPr>
  </w:style>
  <w:style w:type="paragraph" w:customStyle="1" w:styleId="7631147E04C34004A02F6ABACF6852503">
    <w:name w:val="7631147E04C34004A02F6ABACF6852503"/>
    <w:rsid w:val="005827D5"/>
    <w:pPr>
      <w:spacing w:after="320" w:line="300" w:lineRule="auto"/>
    </w:pPr>
    <w:rPr>
      <w:rFonts w:ascii="Myriad Pro" w:hAnsi="Myriad Pro"/>
      <w:sz w:val="20"/>
      <w:szCs w:val="20"/>
      <w:lang w:eastAsia="ja-JP"/>
    </w:rPr>
  </w:style>
  <w:style w:type="paragraph" w:customStyle="1" w:styleId="44B19E563D7F42E2B8A513789979A84C">
    <w:name w:val="44B19E563D7F42E2B8A513789979A84C"/>
    <w:rsid w:val="005827D5"/>
    <w:pPr>
      <w:spacing w:after="0" w:line="240" w:lineRule="auto"/>
    </w:pPr>
    <w:rPr>
      <w:rFonts w:ascii="Myriad Pro" w:hAnsi="Myriad Pro"/>
      <w:i/>
      <w:iCs/>
      <w:sz w:val="16"/>
      <w:szCs w:val="18"/>
      <w:lang w:eastAsia="ja-JP"/>
    </w:rPr>
  </w:style>
  <w:style w:type="paragraph" w:customStyle="1" w:styleId="932218D0FC6C4BE99E431DD52A0D6DEA4">
    <w:name w:val="932218D0FC6C4BE99E431DD52A0D6DEA4"/>
    <w:rsid w:val="00F459D8"/>
    <w:pPr>
      <w:numPr>
        <w:numId w:val="4"/>
      </w:numPr>
      <w:spacing w:after="320" w:line="300" w:lineRule="auto"/>
      <w:ind w:left="360" w:hanging="360"/>
      <w:contextualSpacing/>
    </w:pPr>
    <w:rPr>
      <w:rFonts w:ascii="Myriad Pro" w:hAnsi="Myriad Pro"/>
      <w:sz w:val="20"/>
      <w:szCs w:val="20"/>
      <w:lang w:eastAsia="ja-JP"/>
    </w:rPr>
  </w:style>
  <w:style w:type="paragraph" w:customStyle="1" w:styleId="205D3C0EA8714C8C921E3F5541AE16817">
    <w:name w:val="205D3C0EA8714C8C921E3F5541AE16817"/>
    <w:rsid w:val="00F459D8"/>
    <w:pPr>
      <w:spacing w:after="0" w:line="240" w:lineRule="auto"/>
    </w:pPr>
    <w:rPr>
      <w:rFonts w:ascii="Myriad Pro" w:hAnsi="Myriad Pro"/>
      <w:i/>
      <w:iCs/>
      <w:sz w:val="16"/>
      <w:szCs w:val="18"/>
      <w:lang w:eastAsia="ja-JP"/>
    </w:rPr>
  </w:style>
  <w:style w:type="paragraph" w:customStyle="1" w:styleId="05936E7690844FA7B9CE7E5A90ECC27D7">
    <w:name w:val="05936E7690844FA7B9CE7E5A90ECC27D7"/>
    <w:rsid w:val="00F459D8"/>
    <w:pPr>
      <w:spacing w:after="0" w:line="240" w:lineRule="auto"/>
    </w:pPr>
    <w:rPr>
      <w:rFonts w:ascii="Myriad Pro" w:hAnsi="Myriad Pro"/>
      <w:i/>
      <w:iCs/>
      <w:sz w:val="16"/>
      <w:szCs w:val="18"/>
      <w:lang w:eastAsia="ja-JP"/>
    </w:rPr>
  </w:style>
  <w:style w:type="paragraph" w:customStyle="1" w:styleId="44B19E563D7F42E2B8A513789979A84C1">
    <w:name w:val="44B19E563D7F42E2B8A513789979A84C1"/>
    <w:rsid w:val="00F459D8"/>
    <w:pPr>
      <w:spacing w:after="0" w:line="240" w:lineRule="auto"/>
    </w:pPr>
    <w:rPr>
      <w:rFonts w:ascii="Myriad Pro" w:hAnsi="Myriad Pro"/>
      <w:i/>
      <w:iCs/>
      <w:sz w:val="16"/>
      <w:szCs w:val="18"/>
      <w:lang w:eastAsia="ja-JP"/>
    </w:rPr>
  </w:style>
  <w:style w:type="paragraph" w:customStyle="1" w:styleId="932218D0FC6C4BE99E431DD52A0D6DEA5">
    <w:name w:val="932218D0FC6C4BE99E431DD52A0D6DEA5"/>
    <w:rsid w:val="00F459D8"/>
    <w:pPr>
      <w:tabs>
        <w:tab w:val="num" w:pos="720"/>
      </w:tabs>
      <w:spacing w:after="320" w:line="300" w:lineRule="auto"/>
      <w:ind w:left="360" w:hanging="360"/>
      <w:contextualSpacing/>
    </w:pPr>
    <w:rPr>
      <w:rFonts w:ascii="Myriad Pro" w:hAnsi="Myriad Pro"/>
      <w:sz w:val="20"/>
      <w:szCs w:val="20"/>
      <w:lang w:eastAsia="ja-JP"/>
    </w:rPr>
  </w:style>
  <w:style w:type="paragraph" w:customStyle="1" w:styleId="53904E1E5D0649538BFC248721AC7654">
    <w:name w:val="53904E1E5D0649538BFC248721AC7654"/>
    <w:rsid w:val="00F459D8"/>
  </w:style>
  <w:style w:type="paragraph" w:customStyle="1" w:styleId="CD618A1EF5474CCF9FC4126A166A6B23">
    <w:name w:val="CD618A1EF5474CCF9FC4126A166A6B23"/>
    <w:rsid w:val="00B73B09"/>
  </w:style>
  <w:style w:type="paragraph" w:customStyle="1" w:styleId="E438A11C916F0A4FA65CED1DCC4D6D63">
    <w:name w:val="E438A11C916F0A4FA65CED1DCC4D6D63"/>
    <w:rsid w:val="003A45E1"/>
    <w:pPr>
      <w:spacing w:after="0" w:line="240" w:lineRule="auto"/>
    </w:pPr>
    <w:rPr>
      <w:sz w:val="24"/>
      <w:szCs w:val="24"/>
      <w:lang w:val="en-GB" w:eastAsia="en-GB"/>
    </w:rPr>
  </w:style>
  <w:style w:type="paragraph" w:customStyle="1" w:styleId="1E3118B29B56EE46A3ACA33EAA9F6DF7">
    <w:name w:val="1E3118B29B56EE46A3ACA33EAA9F6DF7"/>
    <w:rsid w:val="003A45E1"/>
    <w:pPr>
      <w:spacing w:after="0" w:line="240" w:lineRule="auto"/>
    </w:pPr>
    <w:rPr>
      <w:sz w:val="24"/>
      <w:szCs w:val="24"/>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03874783D3A423682B33EAA00ACD8E6">
    <w:name w:val="003874783D3A423682B33EAA00ACD8E6"/>
  </w:style>
  <w:style w:type="paragraph" w:customStyle="1" w:styleId="E0EB9977EFEE407780038E4BCB3E6CDE">
    <w:name w:val="E0EB9977EFEE407780038E4BCB3E6CDE"/>
  </w:style>
  <w:style w:type="character" w:styleId="Tekstvantijdelijkeaanduiding">
    <w:name w:val="Placeholder Text"/>
    <w:basedOn w:val="Standaardalinea-lettertype"/>
    <w:uiPriority w:val="99"/>
    <w:semiHidden/>
    <w:rsid w:val="00B73B09"/>
    <w:rPr>
      <w:color w:val="4F81BD" w:themeColor="accent1"/>
    </w:rPr>
  </w:style>
  <w:style w:type="paragraph" w:customStyle="1" w:styleId="3EEDA5F9863D43EAAC6FB7B4F959B067">
    <w:name w:val="3EEDA5F9863D43EAAC6FB7B4F959B067"/>
  </w:style>
  <w:style w:type="paragraph" w:customStyle="1" w:styleId="C3802FD44C8C404998D53BAFB0B46896">
    <w:name w:val="C3802FD44C8C404998D53BAFB0B46896"/>
  </w:style>
  <w:style w:type="paragraph" w:customStyle="1" w:styleId="05936E7690844FA7B9CE7E5A90ECC27D">
    <w:name w:val="05936E7690844FA7B9CE7E5A90ECC27D"/>
  </w:style>
  <w:style w:type="paragraph" w:customStyle="1" w:styleId="205D3C0EA8714C8C921E3F5541AE1681">
    <w:name w:val="205D3C0EA8714C8C921E3F5541AE1681"/>
  </w:style>
  <w:style w:type="paragraph" w:customStyle="1" w:styleId="699ADC94AE084263AB7149AF5684778D">
    <w:name w:val="699ADC94AE084263AB7149AF5684778D"/>
  </w:style>
  <w:style w:type="paragraph" w:customStyle="1" w:styleId="77B55710510F4C52BCE0B620169429BB">
    <w:name w:val="77B55710510F4C52BCE0B620169429BB"/>
  </w:style>
  <w:style w:type="paragraph" w:customStyle="1" w:styleId="A9A4997B8E9843E39404677473A455BF">
    <w:name w:val="A9A4997B8E9843E39404677473A455BF"/>
  </w:style>
  <w:style w:type="paragraph" w:customStyle="1" w:styleId="C59B68B62988434B9817A336EE1362E7">
    <w:name w:val="C59B68B62988434B9817A336EE1362E7"/>
  </w:style>
  <w:style w:type="paragraph" w:customStyle="1" w:styleId="60E13FAC58AE4FC2A95F5FE6A32DB83C">
    <w:name w:val="60E13FAC58AE4FC2A95F5FE6A32DB83C"/>
  </w:style>
  <w:style w:type="paragraph" w:customStyle="1" w:styleId="50EE0E7AA22A4C629605734C459F4753">
    <w:name w:val="50EE0E7AA22A4C629605734C459F4753"/>
  </w:style>
  <w:style w:type="paragraph" w:customStyle="1" w:styleId="C5504E00A0864278B9C1C28EA5F0D89E">
    <w:name w:val="C5504E00A0864278B9C1C28EA5F0D89E"/>
  </w:style>
  <w:style w:type="paragraph" w:customStyle="1" w:styleId="B5BD9C578EDF4FC28F00050B945B6B25">
    <w:name w:val="B5BD9C578EDF4FC28F00050B945B6B25"/>
  </w:style>
  <w:style w:type="paragraph" w:customStyle="1" w:styleId="8C27AB61E28B4ACCB102D66137A059C7">
    <w:name w:val="8C27AB61E28B4ACCB102D66137A059C7"/>
  </w:style>
  <w:style w:type="paragraph" w:customStyle="1" w:styleId="F7C2FA42D781484A914A6BFF68B8E005">
    <w:name w:val="F7C2FA42D781484A914A6BFF68B8E005"/>
    <w:rsid w:val="008D1E72"/>
  </w:style>
  <w:style w:type="paragraph" w:customStyle="1" w:styleId="7B1A4459A31746D6AF4E3DFAFBFBD2AA">
    <w:name w:val="7B1A4459A31746D6AF4E3DFAFBFBD2AA"/>
    <w:rsid w:val="008D1E72"/>
  </w:style>
  <w:style w:type="paragraph" w:customStyle="1" w:styleId="6CB6901FC7D84558B06B19A18DFD32B6">
    <w:name w:val="6CB6901FC7D84558B06B19A18DFD32B6"/>
    <w:rsid w:val="008D1E72"/>
  </w:style>
  <w:style w:type="paragraph" w:customStyle="1" w:styleId="FE58B74F079F4941A6E4AB6BDB081E0B">
    <w:name w:val="FE58B74F079F4941A6E4AB6BDB081E0B"/>
    <w:rsid w:val="008D1E72"/>
  </w:style>
  <w:style w:type="paragraph" w:customStyle="1" w:styleId="851B42DAC8F34A98B8A635503FD2FA55">
    <w:name w:val="851B42DAC8F34A98B8A635503FD2FA55"/>
    <w:rsid w:val="008D1E72"/>
  </w:style>
  <w:style w:type="paragraph" w:customStyle="1" w:styleId="27B716F0604744ADA38683A60845CECF">
    <w:name w:val="27B716F0604744ADA38683A60845CECF"/>
    <w:rsid w:val="008D1E72"/>
  </w:style>
  <w:style w:type="paragraph" w:customStyle="1" w:styleId="0426A189FB4343B2BAE334C88B4AC4BE">
    <w:name w:val="0426A189FB4343B2BAE334C88B4AC4BE"/>
    <w:rsid w:val="008D1E72"/>
  </w:style>
  <w:style w:type="paragraph" w:customStyle="1" w:styleId="27A855F42C0D451D9411926C4D8C210D">
    <w:name w:val="27A855F42C0D451D9411926C4D8C210D"/>
    <w:rsid w:val="008D1E72"/>
  </w:style>
  <w:style w:type="paragraph" w:customStyle="1" w:styleId="FFD92F91D3D94DE09EB933591E91955F">
    <w:name w:val="FFD92F91D3D94DE09EB933591E91955F"/>
    <w:rsid w:val="008D1E72"/>
  </w:style>
  <w:style w:type="paragraph" w:customStyle="1" w:styleId="0A2ECE411F4F4F18A4B9C6A2361EF99D">
    <w:name w:val="0A2ECE411F4F4F18A4B9C6A2361EF99D"/>
    <w:rsid w:val="008D1E72"/>
  </w:style>
  <w:style w:type="paragraph" w:customStyle="1" w:styleId="B5DE844236F3414D90CBDD9C8BC3765C">
    <w:name w:val="B5DE844236F3414D90CBDD9C8BC3765C"/>
    <w:rsid w:val="008D1E72"/>
  </w:style>
  <w:style w:type="paragraph" w:customStyle="1" w:styleId="8A8569D1CED0420F8EB465825E1755AC">
    <w:name w:val="8A8569D1CED0420F8EB465825E1755AC"/>
    <w:rsid w:val="008D1E72"/>
  </w:style>
  <w:style w:type="paragraph" w:customStyle="1" w:styleId="C3802FD44C8C404998D53BAFB0B468961">
    <w:name w:val="C3802FD44C8C404998D53BAFB0B468961"/>
    <w:rsid w:val="00B76EDB"/>
    <w:pPr>
      <w:spacing w:after="320" w:line="300" w:lineRule="auto"/>
    </w:pPr>
    <w:rPr>
      <w:rFonts w:ascii="Myriad Pro" w:hAnsi="Myriad Pro"/>
      <w:color w:val="1F497D" w:themeColor="text2"/>
      <w:sz w:val="20"/>
      <w:szCs w:val="20"/>
      <w:lang w:eastAsia="ja-JP"/>
    </w:rPr>
  </w:style>
  <w:style w:type="paragraph" w:customStyle="1" w:styleId="C59B68B62988434B9817A336EE1362E71">
    <w:name w:val="C59B68B62988434B9817A336EE1362E71"/>
    <w:rsid w:val="00B76EDB"/>
    <w:pPr>
      <w:spacing w:after="320" w:line="300" w:lineRule="auto"/>
    </w:pPr>
    <w:rPr>
      <w:rFonts w:ascii="Myriad Pro" w:hAnsi="Myriad Pro"/>
      <w:color w:val="1F497D" w:themeColor="text2"/>
      <w:sz w:val="20"/>
      <w:szCs w:val="20"/>
      <w:lang w:eastAsia="ja-JP"/>
    </w:rPr>
  </w:style>
  <w:style w:type="paragraph" w:customStyle="1" w:styleId="C3802FD44C8C404998D53BAFB0B468962">
    <w:name w:val="C3802FD44C8C404998D53BAFB0B468962"/>
    <w:rsid w:val="00B76EDB"/>
    <w:pPr>
      <w:spacing w:after="320" w:line="300" w:lineRule="auto"/>
    </w:pPr>
    <w:rPr>
      <w:rFonts w:ascii="Myriad Pro" w:hAnsi="Myriad Pro"/>
      <w:color w:val="1F497D" w:themeColor="text2"/>
      <w:sz w:val="20"/>
      <w:szCs w:val="20"/>
      <w:lang w:eastAsia="ja-JP"/>
    </w:rPr>
  </w:style>
  <w:style w:type="paragraph" w:customStyle="1" w:styleId="C59B68B62988434B9817A336EE1362E72">
    <w:name w:val="C59B68B62988434B9817A336EE1362E72"/>
    <w:rsid w:val="00B76EDB"/>
    <w:pPr>
      <w:spacing w:after="320" w:line="300" w:lineRule="auto"/>
    </w:pPr>
    <w:rPr>
      <w:rFonts w:ascii="Myriad Pro" w:hAnsi="Myriad Pro"/>
      <w:color w:val="1F497D" w:themeColor="text2"/>
      <w:sz w:val="20"/>
      <w:szCs w:val="20"/>
      <w:lang w:eastAsia="ja-JP"/>
    </w:rPr>
  </w:style>
  <w:style w:type="paragraph" w:customStyle="1" w:styleId="60E13FAC58AE4FC2A95F5FE6A32DB83C1">
    <w:name w:val="60E13FAC58AE4FC2A95F5FE6A32DB83C1"/>
    <w:rsid w:val="00B76EDB"/>
    <w:pPr>
      <w:spacing w:after="320" w:line="300" w:lineRule="auto"/>
    </w:pPr>
    <w:rPr>
      <w:rFonts w:ascii="Myriad Pro" w:hAnsi="Myriad Pro"/>
      <w:color w:val="1F497D" w:themeColor="text2"/>
      <w:sz w:val="20"/>
      <w:szCs w:val="20"/>
      <w:lang w:eastAsia="ja-JP"/>
    </w:rPr>
  </w:style>
  <w:style w:type="paragraph" w:customStyle="1" w:styleId="3EEDA5F9863D43EAAC6FB7B4F959B0671">
    <w:name w:val="3EEDA5F9863D43EAAC6FB7B4F959B0671"/>
    <w:rsid w:val="00B76EDB"/>
    <w:pPr>
      <w:spacing w:after="320" w:line="300" w:lineRule="auto"/>
    </w:pPr>
    <w:rPr>
      <w:rFonts w:ascii="Myriad Pro" w:hAnsi="Myriad Pro"/>
      <w:color w:val="1F497D" w:themeColor="text2"/>
      <w:sz w:val="20"/>
      <w:szCs w:val="20"/>
      <w:lang w:eastAsia="ja-JP"/>
    </w:rPr>
  </w:style>
  <w:style w:type="paragraph" w:customStyle="1" w:styleId="50EE0E7AA22A4C629605734C459F47531">
    <w:name w:val="50EE0E7AA22A4C629605734C459F47531"/>
    <w:rsid w:val="00B76EDB"/>
    <w:pPr>
      <w:spacing w:after="320" w:line="300" w:lineRule="auto"/>
    </w:pPr>
    <w:rPr>
      <w:rFonts w:ascii="Myriad Pro" w:hAnsi="Myriad Pro"/>
      <w:color w:val="1F497D" w:themeColor="text2"/>
      <w:sz w:val="20"/>
      <w:szCs w:val="20"/>
      <w:lang w:eastAsia="ja-JP"/>
    </w:rPr>
  </w:style>
  <w:style w:type="paragraph" w:customStyle="1" w:styleId="8C27AB61E28B4ACCB102D66137A059C71">
    <w:name w:val="8C27AB61E28B4ACCB102D66137A059C71"/>
    <w:rsid w:val="00B76EDB"/>
    <w:pPr>
      <w:numPr>
        <w:numId w:val="1"/>
      </w:numPr>
      <w:spacing w:after="320" w:line="300" w:lineRule="auto"/>
      <w:ind w:left="360" w:hanging="360"/>
      <w:contextualSpacing/>
    </w:pPr>
    <w:rPr>
      <w:rFonts w:ascii="Myriad Pro" w:hAnsi="Myriad Pro"/>
      <w:color w:val="1F497D" w:themeColor="text2"/>
      <w:sz w:val="20"/>
      <w:szCs w:val="20"/>
      <w:lang w:eastAsia="ja-JP"/>
    </w:rPr>
  </w:style>
  <w:style w:type="paragraph" w:customStyle="1" w:styleId="FD704C3996F547D1837FC99E96EDFAFC">
    <w:name w:val="FD704C3996F547D1837FC99E96EDFAFC"/>
    <w:rsid w:val="00B76EDB"/>
    <w:pPr>
      <w:numPr>
        <w:ilvl w:val="1"/>
      </w:numPr>
      <w:spacing w:before="320" w:after="320" w:line="240" w:lineRule="auto"/>
    </w:pPr>
    <w:rPr>
      <w:rFonts w:ascii="Myriad Pro" w:hAnsi="Myriad Pro"/>
      <w:bCs/>
      <w:color w:val="1F497D" w:themeColor="text2"/>
      <w:sz w:val="28"/>
      <w:szCs w:val="28"/>
      <w:lang w:eastAsia="ja-JP"/>
    </w:rPr>
  </w:style>
  <w:style w:type="paragraph" w:customStyle="1" w:styleId="C3802FD44C8C404998D53BAFB0B468963">
    <w:name w:val="C3802FD44C8C404998D53BAFB0B468963"/>
    <w:rsid w:val="00B76EDB"/>
    <w:pPr>
      <w:spacing w:after="320" w:line="300" w:lineRule="auto"/>
    </w:pPr>
    <w:rPr>
      <w:rFonts w:ascii="Myriad Pro" w:hAnsi="Myriad Pro"/>
      <w:color w:val="1F497D" w:themeColor="text2"/>
      <w:sz w:val="20"/>
      <w:szCs w:val="20"/>
      <w:lang w:eastAsia="ja-JP"/>
    </w:rPr>
  </w:style>
  <w:style w:type="paragraph" w:customStyle="1" w:styleId="C59B68B62988434B9817A336EE1362E73">
    <w:name w:val="C59B68B62988434B9817A336EE1362E73"/>
    <w:rsid w:val="00B76EDB"/>
    <w:pPr>
      <w:spacing w:after="320" w:line="300" w:lineRule="auto"/>
    </w:pPr>
    <w:rPr>
      <w:rFonts w:ascii="Myriad Pro" w:hAnsi="Myriad Pro"/>
      <w:color w:val="1F497D" w:themeColor="text2"/>
      <w:sz w:val="20"/>
      <w:szCs w:val="20"/>
      <w:lang w:eastAsia="ja-JP"/>
    </w:rPr>
  </w:style>
  <w:style w:type="paragraph" w:customStyle="1" w:styleId="60E13FAC58AE4FC2A95F5FE6A32DB83C2">
    <w:name w:val="60E13FAC58AE4FC2A95F5FE6A32DB83C2"/>
    <w:rsid w:val="00B76EDB"/>
    <w:pPr>
      <w:spacing w:after="320" w:line="300" w:lineRule="auto"/>
    </w:pPr>
    <w:rPr>
      <w:rFonts w:ascii="Myriad Pro" w:hAnsi="Myriad Pro"/>
      <w:color w:val="1F497D" w:themeColor="text2"/>
      <w:sz w:val="20"/>
      <w:szCs w:val="20"/>
      <w:lang w:eastAsia="ja-JP"/>
    </w:rPr>
  </w:style>
  <w:style w:type="paragraph" w:customStyle="1" w:styleId="3EEDA5F9863D43EAAC6FB7B4F959B0672">
    <w:name w:val="3EEDA5F9863D43EAAC6FB7B4F959B0672"/>
    <w:rsid w:val="00B76EDB"/>
    <w:pPr>
      <w:spacing w:after="320" w:line="300" w:lineRule="auto"/>
    </w:pPr>
    <w:rPr>
      <w:rFonts w:ascii="Myriad Pro" w:hAnsi="Myriad Pro"/>
      <w:color w:val="1F497D" w:themeColor="text2"/>
      <w:sz w:val="20"/>
      <w:szCs w:val="20"/>
      <w:lang w:eastAsia="ja-JP"/>
    </w:rPr>
  </w:style>
  <w:style w:type="paragraph" w:customStyle="1" w:styleId="50EE0E7AA22A4C629605734C459F47532">
    <w:name w:val="50EE0E7AA22A4C629605734C459F47532"/>
    <w:rsid w:val="00B76EDB"/>
    <w:pPr>
      <w:spacing w:after="320" w:line="300" w:lineRule="auto"/>
    </w:pPr>
    <w:rPr>
      <w:rFonts w:ascii="Myriad Pro" w:hAnsi="Myriad Pro"/>
      <w:color w:val="1F497D" w:themeColor="text2"/>
      <w:sz w:val="20"/>
      <w:szCs w:val="20"/>
      <w:lang w:eastAsia="ja-JP"/>
    </w:rPr>
  </w:style>
  <w:style w:type="paragraph" w:customStyle="1" w:styleId="8C27AB61E28B4ACCB102D66137A059C72">
    <w:name w:val="8C27AB61E28B4ACCB102D66137A059C72"/>
    <w:rsid w:val="00B76EDB"/>
    <w:pPr>
      <w:tabs>
        <w:tab w:val="num" w:pos="720"/>
      </w:tabs>
      <w:spacing w:after="320" w:line="300" w:lineRule="auto"/>
      <w:ind w:left="360" w:hanging="360"/>
      <w:contextualSpacing/>
    </w:pPr>
    <w:rPr>
      <w:rFonts w:ascii="Myriad Pro" w:hAnsi="Myriad Pro"/>
      <w:color w:val="1F497D" w:themeColor="text2"/>
      <w:sz w:val="20"/>
      <w:szCs w:val="20"/>
      <w:lang w:eastAsia="ja-JP"/>
    </w:rPr>
  </w:style>
  <w:style w:type="paragraph" w:customStyle="1" w:styleId="CC080733D4BA4054A2615EA126FD4B79">
    <w:name w:val="CC080733D4BA4054A2615EA126FD4B79"/>
    <w:rsid w:val="00B76EDB"/>
  </w:style>
  <w:style w:type="paragraph" w:customStyle="1" w:styleId="B717CFE5059E40BDA9700329F3412E80">
    <w:name w:val="B717CFE5059E40BDA9700329F3412E80"/>
    <w:rsid w:val="00B76EDB"/>
  </w:style>
  <w:style w:type="paragraph" w:customStyle="1" w:styleId="542CCB7195FB4DCB9D0C17EFA3C0DA64">
    <w:name w:val="542CCB7195FB4DCB9D0C17EFA3C0DA64"/>
    <w:rsid w:val="00B76EDB"/>
  </w:style>
  <w:style w:type="paragraph" w:customStyle="1" w:styleId="0F21CB13399F4BA6A1172184609544D3">
    <w:name w:val="0F21CB13399F4BA6A1172184609544D3"/>
    <w:rsid w:val="00B76EDB"/>
  </w:style>
  <w:style w:type="paragraph" w:customStyle="1" w:styleId="FD704C3996F547D1837FC99E96EDFAFC1">
    <w:name w:val="FD704C3996F547D1837FC99E96EDFAFC1"/>
    <w:rsid w:val="00B76EDB"/>
    <w:pPr>
      <w:numPr>
        <w:ilvl w:val="1"/>
      </w:numPr>
      <w:spacing w:before="320" w:after="320" w:line="240" w:lineRule="auto"/>
    </w:pPr>
    <w:rPr>
      <w:rFonts w:ascii="Myriad Pro" w:hAnsi="Myriad Pro"/>
      <w:bCs/>
      <w:color w:val="2D3E50"/>
      <w:sz w:val="28"/>
      <w:szCs w:val="28"/>
      <w:lang w:eastAsia="ja-JP"/>
    </w:rPr>
  </w:style>
  <w:style w:type="paragraph" w:customStyle="1" w:styleId="C3802FD44C8C404998D53BAFB0B468964">
    <w:name w:val="C3802FD44C8C404998D53BAFB0B468964"/>
    <w:rsid w:val="00B76EDB"/>
    <w:pPr>
      <w:spacing w:after="320" w:line="300" w:lineRule="auto"/>
    </w:pPr>
    <w:rPr>
      <w:rFonts w:ascii="Myriad Pro" w:hAnsi="Myriad Pro"/>
      <w:sz w:val="20"/>
      <w:szCs w:val="20"/>
      <w:lang w:eastAsia="ja-JP"/>
    </w:rPr>
  </w:style>
  <w:style w:type="paragraph" w:customStyle="1" w:styleId="C59B68B62988434B9817A336EE1362E74">
    <w:name w:val="C59B68B62988434B9817A336EE1362E74"/>
    <w:rsid w:val="00B76EDB"/>
    <w:pPr>
      <w:spacing w:after="320" w:line="300" w:lineRule="auto"/>
    </w:pPr>
    <w:rPr>
      <w:rFonts w:ascii="Myriad Pro" w:hAnsi="Myriad Pro"/>
      <w:sz w:val="20"/>
      <w:szCs w:val="20"/>
      <w:lang w:eastAsia="ja-JP"/>
    </w:rPr>
  </w:style>
  <w:style w:type="paragraph" w:customStyle="1" w:styleId="60E13FAC58AE4FC2A95F5FE6A32DB83C3">
    <w:name w:val="60E13FAC58AE4FC2A95F5FE6A32DB83C3"/>
    <w:rsid w:val="00B76EDB"/>
    <w:pPr>
      <w:spacing w:after="320" w:line="300" w:lineRule="auto"/>
    </w:pPr>
    <w:rPr>
      <w:rFonts w:ascii="Myriad Pro" w:hAnsi="Myriad Pro"/>
      <w:sz w:val="20"/>
      <w:szCs w:val="20"/>
      <w:lang w:eastAsia="ja-JP"/>
    </w:rPr>
  </w:style>
  <w:style w:type="paragraph" w:customStyle="1" w:styleId="3EEDA5F9863D43EAAC6FB7B4F959B0673">
    <w:name w:val="3EEDA5F9863D43EAAC6FB7B4F959B0673"/>
    <w:rsid w:val="00B76EDB"/>
    <w:pPr>
      <w:spacing w:after="320" w:line="300" w:lineRule="auto"/>
    </w:pPr>
    <w:rPr>
      <w:rFonts w:ascii="Myriad Pro" w:hAnsi="Myriad Pro"/>
      <w:sz w:val="20"/>
      <w:szCs w:val="20"/>
      <w:lang w:eastAsia="ja-JP"/>
    </w:rPr>
  </w:style>
  <w:style w:type="paragraph" w:customStyle="1" w:styleId="50EE0E7AA22A4C629605734C459F47533">
    <w:name w:val="50EE0E7AA22A4C629605734C459F47533"/>
    <w:rsid w:val="00B76EDB"/>
    <w:pPr>
      <w:spacing w:after="320" w:line="300" w:lineRule="auto"/>
    </w:pPr>
    <w:rPr>
      <w:rFonts w:ascii="Myriad Pro" w:hAnsi="Myriad Pro"/>
      <w:sz w:val="20"/>
      <w:szCs w:val="20"/>
      <w:lang w:eastAsia="ja-JP"/>
    </w:rPr>
  </w:style>
  <w:style w:type="paragraph" w:customStyle="1" w:styleId="8C27AB61E28B4ACCB102D66137A059C73">
    <w:name w:val="8C27AB61E28B4ACCB102D66137A059C73"/>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D4FF6AB9B5B94B9DBBC9294713F0A5A2">
    <w:name w:val="D4FF6AB9B5B94B9DBBC9294713F0A5A2"/>
    <w:rsid w:val="00B76EDB"/>
  </w:style>
  <w:style w:type="paragraph" w:customStyle="1" w:styleId="FD704C3996F547D1837FC99E96EDFAFC2">
    <w:name w:val="FD704C3996F547D1837FC99E96EDFAFC2"/>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1">
    <w:name w:val="0426A189FB4343B2BAE334C88B4AC4BE1"/>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1">
    <w:name w:val="05936E7690844FA7B9CE7E5A90ECC27D1"/>
    <w:rsid w:val="00B76EDB"/>
    <w:pPr>
      <w:spacing w:before="60" w:after="0" w:line="240" w:lineRule="auto"/>
    </w:pPr>
    <w:rPr>
      <w:rFonts w:ascii="Myriad Pro" w:hAnsi="Myriad Pro"/>
      <w:color w:val="000000" w:themeColor="text1"/>
      <w:sz w:val="20"/>
      <w:szCs w:val="20"/>
      <w:lang w:eastAsia="ja-JP"/>
    </w:rPr>
  </w:style>
  <w:style w:type="paragraph" w:customStyle="1" w:styleId="205D3C0EA8714C8C921E3F5541AE16811">
    <w:name w:val="205D3C0EA8714C8C921E3F5541AE16811"/>
    <w:rsid w:val="00B76EDB"/>
    <w:pPr>
      <w:spacing w:before="60" w:after="0" w:line="240" w:lineRule="auto"/>
    </w:pPr>
    <w:rPr>
      <w:rFonts w:ascii="Myriad Pro" w:hAnsi="Myriad Pro"/>
      <w:color w:val="000000" w:themeColor="text1"/>
      <w:sz w:val="20"/>
      <w:szCs w:val="20"/>
      <w:lang w:eastAsia="ja-JP"/>
    </w:rPr>
  </w:style>
  <w:style w:type="paragraph" w:customStyle="1" w:styleId="699ADC94AE084263AB7149AF5684778D1">
    <w:name w:val="699ADC94AE084263AB7149AF5684778D1"/>
    <w:rsid w:val="00B76EDB"/>
    <w:pPr>
      <w:spacing w:before="60" w:after="0" w:line="240" w:lineRule="auto"/>
    </w:pPr>
    <w:rPr>
      <w:rFonts w:ascii="Myriad Pro" w:hAnsi="Myriad Pro"/>
      <w:color w:val="000000" w:themeColor="text1"/>
      <w:sz w:val="20"/>
      <w:szCs w:val="20"/>
      <w:lang w:eastAsia="ja-JP"/>
    </w:rPr>
  </w:style>
  <w:style w:type="paragraph" w:customStyle="1" w:styleId="C3802FD44C8C404998D53BAFB0B468965">
    <w:name w:val="C3802FD44C8C404998D53BAFB0B468965"/>
    <w:rsid w:val="00B76EDB"/>
    <w:pPr>
      <w:spacing w:after="320" w:line="300" w:lineRule="auto"/>
    </w:pPr>
    <w:rPr>
      <w:rFonts w:ascii="Myriad Pro" w:hAnsi="Myriad Pro"/>
      <w:sz w:val="20"/>
      <w:szCs w:val="20"/>
      <w:lang w:eastAsia="ja-JP"/>
    </w:rPr>
  </w:style>
  <w:style w:type="paragraph" w:customStyle="1" w:styleId="C59B68B62988434B9817A336EE1362E75">
    <w:name w:val="C59B68B62988434B9817A336EE1362E75"/>
    <w:rsid w:val="00B76EDB"/>
    <w:pPr>
      <w:spacing w:after="320" w:line="300" w:lineRule="auto"/>
    </w:pPr>
    <w:rPr>
      <w:rFonts w:ascii="Myriad Pro" w:hAnsi="Myriad Pro"/>
      <w:sz w:val="20"/>
      <w:szCs w:val="20"/>
      <w:lang w:eastAsia="ja-JP"/>
    </w:rPr>
  </w:style>
  <w:style w:type="paragraph" w:customStyle="1" w:styleId="60E13FAC58AE4FC2A95F5FE6A32DB83C4">
    <w:name w:val="60E13FAC58AE4FC2A95F5FE6A32DB83C4"/>
    <w:rsid w:val="00B76EDB"/>
    <w:pPr>
      <w:spacing w:after="320" w:line="300" w:lineRule="auto"/>
    </w:pPr>
    <w:rPr>
      <w:rFonts w:ascii="Myriad Pro" w:hAnsi="Myriad Pro"/>
      <w:sz w:val="20"/>
      <w:szCs w:val="20"/>
      <w:lang w:eastAsia="ja-JP"/>
    </w:rPr>
  </w:style>
  <w:style w:type="paragraph" w:customStyle="1" w:styleId="3EEDA5F9863D43EAAC6FB7B4F959B0674">
    <w:name w:val="3EEDA5F9863D43EAAC6FB7B4F959B0674"/>
    <w:rsid w:val="00B76EDB"/>
    <w:pPr>
      <w:spacing w:after="320" w:line="300" w:lineRule="auto"/>
    </w:pPr>
    <w:rPr>
      <w:rFonts w:ascii="Myriad Pro" w:hAnsi="Myriad Pro"/>
      <w:sz w:val="20"/>
      <w:szCs w:val="20"/>
      <w:lang w:eastAsia="ja-JP"/>
    </w:rPr>
  </w:style>
  <w:style w:type="paragraph" w:customStyle="1" w:styleId="50EE0E7AA22A4C629605734C459F47534">
    <w:name w:val="50EE0E7AA22A4C629605734C459F47534"/>
    <w:rsid w:val="00B76EDB"/>
    <w:pPr>
      <w:spacing w:after="320" w:line="300" w:lineRule="auto"/>
    </w:pPr>
    <w:rPr>
      <w:rFonts w:ascii="Myriad Pro" w:hAnsi="Myriad Pro"/>
      <w:sz w:val="20"/>
      <w:szCs w:val="20"/>
      <w:lang w:eastAsia="ja-JP"/>
    </w:rPr>
  </w:style>
  <w:style w:type="paragraph" w:customStyle="1" w:styleId="8C27AB61E28B4ACCB102D66137A059C74">
    <w:name w:val="8C27AB61E28B4ACCB102D66137A059C74"/>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86B66EBED3F542858DBC6855383968DF">
    <w:name w:val="86B66EBED3F542858DBC6855383968DF"/>
    <w:rsid w:val="00B76EDB"/>
  </w:style>
  <w:style w:type="paragraph" w:customStyle="1" w:styleId="DAE8B270A77B436ABF3DB1403C0DF71F">
    <w:name w:val="DAE8B270A77B436ABF3DB1403C0DF71F"/>
    <w:rsid w:val="00B76EDB"/>
  </w:style>
  <w:style w:type="paragraph" w:customStyle="1" w:styleId="0DBAE577A5CA4F539BE9CE1A8498BE4A">
    <w:name w:val="0DBAE577A5CA4F539BE9CE1A8498BE4A"/>
    <w:rsid w:val="00B76EDB"/>
  </w:style>
  <w:style w:type="paragraph" w:customStyle="1" w:styleId="754D94E1F6B848FCB316B25B5948449B">
    <w:name w:val="754D94E1F6B848FCB316B25B5948449B"/>
    <w:rsid w:val="00B76EDB"/>
  </w:style>
  <w:style w:type="paragraph" w:customStyle="1" w:styleId="5F385313FF6A47D6803C3CA0E9CE8820">
    <w:name w:val="5F385313FF6A47D6803C3CA0E9CE8820"/>
    <w:rsid w:val="00B76EDB"/>
  </w:style>
  <w:style w:type="paragraph" w:customStyle="1" w:styleId="AC482FCB94524FA9BE71E8F443E3D53D">
    <w:name w:val="AC482FCB94524FA9BE71E8F443E3D53D"/>
    <w:rsid w:val="00B76EDB"/>
  </w:style>
  <w:style w:type="paragraph" w:customStyle="1" w:styleId="15C8AE5AE1C14B1E929136592E2EE4EA">
    <w:name w:val="15C8AE5AE1C14B1E929136592E2EE4EA"/>
    <w:rsid w:val="00B76EDB"/>
  </w:style>
  <w:style w:type="paragraph" w:customStyle="1" w:styleId="1F1FC3BF2EF64097967CD6E5B3458B8B">
    <w:name w:val="1F1FC3BF2EF64097967CD6E5B3458B8B"/>
    <w:rsid w:val="00B76EDB"/>
  </w:style>
  <w:style w:type="paragraph" w:customStyle="1" w:styleId="AA95C867BFD24AA1B06A283D9D0924F4">
    <w:name w:val="AA95C867BFD24AA1B06A283D9D0924F4"/>
    <w:rsid w:val="00B76EDB"/>
  </w:style>
  <w:style w:type="paragraph" w:customStyle="1" w:styleId="2FAC3A01339A4EB8959399251B85A099">
    <w:name w:val="2FAC3A01339A4EB8959399251B85A099"/>
    <w:rsid w:val="00B76EDB"/>
  </w:style>
  <w:style w:type="paragraph" w:customStyle="1" w:styleId="222402B890844719B7F3C530009BA1AD">
    <w:name w:val="222402B890844719B7F3C530009BA1AD"/>
    <w:rsid w:val="00B76EDB"/>
  </w:style>
  <w:style w:type="paragraph" w:customStyle="1" w:styleId="07AF32EC7A544524821177E22AF8418C">
    <w:name w:val="07AF32EC7A544524821177E22AF8418C"/>
    <w:rsid w:val="00B76EDB"/>
  </w:style>
  <w:style w:type="paragraph" w:customStyle="1" w:styleId="F09D626B858D43DB8F120AB5211554B1">
    <w:name w:val="F09D626B858D43DB8F120AB5211554B1"/>
    <w:rsid w:val="00B76EDB"/>
  </w:style>
  <w:style w:type="paragraph" w:customStyle="1" w:styleId="836C930DE3B74CF28B6BC06DE00E00F1">
    <w:name w:val="836C930DE3B74CF28B6BC06DE00E00F1"/>
    <w:rsid w:val="00B76EDB"/>
  </w:style>
  <w:style w:type="paragraph" w:customStyle="1" w:styleId="CD1C7D4369864C2AA36223067CF08F39">
    <w:name w:val="CD1C7D4369864C2AA36223067CF08F39"/>
    <w:rsid w:val="00B76EDB"/>
  </w:style>
  <w:style w:type="paragraph" w:customStyle="1" w:styleId="3E4B876647744D3680D34A57B0FAEDBE">
    <w:name w:val="3E4B876647744D3680D34A57B0FAEDBE"/>
    <w:rsid w:val="00B76EDB"/>
  </w:style>
  <w:style w:type="paragraph" w:customStyle="1" w:styleId="E1EF5A604A724CE2B85E2232D74D5A7E">
    <w:name w:val="E1EF5A604A724CE2B85E2232D74D5A7E"/>
    <w:rsid w:val="00B76EDB"/>
  </w:style>
  <w:style w:type="paragraph" w:customStyle="1" w:styleId="248DECCA10A64B118D0D2F4FC82BA3AD">
    <w:name w:val="248DECCA10A64B118D0D2F4FC82BA3AD"/>
    <w:rsid w:val="00B76EDB"/>
  </w:style>
  <w:style w:type="paragraph" w:customStyle="1" w:styleId="84000DB0771C472F815B3577833A93DB">
    <w:name w:val="84000DB0771C472F815B3577833A93DB"/>
    <w:rsid w:val="00B76EDB"/>
  </w:style>
  <w:style w:type="paragraph" w:customStyle="1" w:styleId="49EBB4C00B8E43ECACC7C90F5EEC8E87">
    <w:name w:val="49EBB4C00B8E43ECACC7C90F5EEC8E87"/>
    <w:rsid w:val="00B76EDB"/>
  </w:style>
  <w:style w:type="paragraph" w:customStyle="1" w:styleId="51EF230BA92B4A5593772784694BD95E">
    <w:name w:val="51EF230BA92B4A5593772784694BD95E"/>
    <w:rsid w:val="00B76EDB"/>
  </w:style>
  <w:style w:type="paragraph" w:customStyle="1" w:styleId="C88F0500E3DD4230BC2C73B1014A3523">
    <w:name w:val="C88F0500E3DD4230BC2C73B1014A3523"/>
    <w:rsid w:val="00B76EDB"/>
  </w:style>
  <w:style w:type="paragraph" w:customStyle="1" w:styleId="96DCCF2A34894938BE386B838776063A">
    <w:name w:val="96DCCF2A34894938BE386B838776063A"/>
    <w:rsid w:val="00B76EDB"/>
  </w:style>
  <w:style w:type="paragraph" w:customStyle="1" w:styleId="01A8BA5DCC3F4E3DA887B64F2274251F">
    <w:name w:val="01A8BA5DCC3F4E3DA887B64F2274251F"/>
    <w:rsid w:val="00B76EDB"/>
  </w:style>
  <w:style w:type="paragraph" w:customStyle="1" w:styleId="A18B9958244D4B13AD0246A892CBCB23">
    <w:name w:val="A18B9958244D4B13AD0246A892CBCB23"/>
    <w:rsid w:val="00B76EDB"/>
  </w:style>
  <w:style w:type="paragraph" w:customStyle="1" w:styleId="7904D08DEAC342D2A698443418CCFF62">
    <w:name w:val="7904D08DEAC342D2A698443418CCFF62"/>
    <w:rsid w:val="00B76EDB"/>
  </w:style>
  <w:style w:type="paragraph" w:customStyle="1" w:styleId="FD704C3996F547D1837FC99E96EDFAFC3">
    <w:name w:val="FD704C3996F547D1837FC99E96EDFAFC3"/>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2">
    <w:name w:val="0426A189FB4343B2BAE334C88B4AC4BE2"/>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2">
    <w:name w:val="05936E7690844FA7B9CE7E5A90ECC27D2"/>
    <w:rsid w:val="00B76EDB"/>
    <w:pPr>
      <w:spacing w:before="60" w:after="0" w:line="240" w:lineRule="auto"/>
    </w:pPr>
    <w:rPr>
      <w:rFonts w:ascii="Myriad Pro" w:hAnsi="Myriad Pro"/>
      <w:color w:val="000000" w:themeColor="text1"/>
      <w:sz w:val="20"/>
      <w:szCs w:val="20"/>
      <w:lang w:eastAsia="ja-JP"/>
    </w:rPr>
  </w:style>
  <w:style w:type="paragraph" w:customStyle="1" w:styleId="205D3C0EA8714C8C921E3F5541AE16812">
    <w:name w:val="205D3C0EA8714C8C921E3F5541AE16812"/>
    <w:rsid w:val="00B76EDB"/>
    <w:pPr>
      <w:spacing w:before="60" w:after="0" w:line="240" w:lineRule="auto"/>
    </w:pPr>
    <w:rPr>
      <w:rFonts w:ascii="Myriad Pro" w:hAnsi="Myriad Pro"/>
      <w:color w:val="000000" w:themeColor="text1"/>
      <w:sz w:val="20"/>
      <w:szCs w:val="20"/>
      <w:lang w:eastAsia="ja-JP"/>
    </w:rPr>
  </w:style>
  <w:style w:type="paragraph" w:customStyle="1" w:styleId="699ADC94AE084263AB7149AF5684778D2">
    <w:name w:val="699ADC94AE084263AB7149AF5684778D2"/>
    <w:rsid w:val="00B76EDB"/>
    <w:pPr>
      <w:spacing w:before="60" w:after="0" w:line="240" w:lineRule="auto"/>
    </w:pPr>
    <w:rPr>
      <w:rFonts w:ascii="Myriad Pro" w:hAnsi="Myriad Pro"/>
      <w:color w:val="000000" w:themeColor="text1"/>
      <w:sz w:val="20"/>
      <w:szCs w:val="20"/>
      <w:lang w:eastAsia="ja-JP"/>
    </w:rPr>
  </w:style>
  <w:style w:type="paragraph" w:customStyle="1" w:styleId="86B66EBED3F542858DBC6855383968DF1">
    <w:name w:val="86B66EBED3F542858DBC6855383968DF1"/>
    <w:rsid w:val="00B76EDB"/>
    <w:pPr>
      <w:spacing w:before="60" w:after="0" w:line="240" w:lineRule="auto"/>
    </w:pPr>
    <w:rPr>
      <w:rFonts w:ascii="Myriad Pro" w:hAnsi="Myriad Pro"/>
      <w:color w:val="000000" w:themeColor="text1"/>
      <w:sz w:val="20"/>
      <w:szCs w:val="20"/>
      <w:lang w:eastAsia="ja-JP"/>
    </w:rPr>
  </w:style>
  <w:style w:type="paragraph" w:customStyle="1" w:styleId="754D94E1F6B848FCB316B25B5948449B1">
    <w:name w:val="754D94E1F6B848FCB316B25B5948449B1"/>
    <w:rsid w:val="00B76EDB"/>
    <w:pPr>
      <w:spacing w:before="60" w:after="0" w:line="240" w:lineRule="auto"/>
    </w:pPr>
    <w:rPr>
      <w:rFonts w:ascii="Myriad Pro" w:hAnsi="Myriad Pro"/>
      <w:color w:val="000000" w:themeColor="text1"/>
      <w:sz w:val="20"/>
      <w:szCs w:val="20"/>
      <w:lang w:eastAsia="ja-JP"/>
    </w:rPr>
  </w:style>
  <w:style w:type="paragraph" w:customStyle="1" w:styleId="F09D626B858D43DB8F120AB5211554B11">
    <w:name w:val="F09D626B858D43DB8F120AB5211554B1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3E4B876647744D3680D34A57B0FAEDBE1">
    <w:name w:val="3E4B876647744D3680D34A57B0FAEDBE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84000DB0771C472F815B3577833A93DB1">
    <w:name w:val="84000DB0771C472F815B3577833A93DB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C88F0500E3DD4230BC2C73B1014A35231">
    <w:name w:val="C88F0500E3DD4230BC2C73B1014A3523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96DCCF2A34894938BE386B838776063A1">
    <w:name w:val="96DCCF2A34894938BE386B838776063A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7904D08DEAC342D2A698443418CCFF621">
    <w:name w:val="7904D08DEAC342D2A698443418CCFF621"/>
    <w:rsid w:val="00B76EDB"/>
    <w:pPr>
      <w:spacing w:after="320" w:line="300" w:lineRule="auto"/>
    </w:pPr>
    <w:rPr>
      <w:rFonts w:ascii="Myriad Pro" w:hAnsi="Myriad Pro"/>
      <w:sz w:val="20"/>
      <w:szCs w:val="20"/>
      <w:lang w:eastAsia="ja-JP"/>
    </w:rPr>
  </w:style>
  <w:style w:type="paragraph" w:customStyle="1" w:styleId="6A3D8E7B2D9F4A9FBA3D81307503521A">
    <w:name w:val="6A3D8E7B2D9F4A9FBA3D81307503521A"/>
    <w:rsid w:val="00B76EDB"/>
  </w:style>
  <w:style w:type="paragraph" w:customStyle="1" w:styleId="6EA7CDAF8B684563A3071E05534C8163">
    <w:name w:val="6EA7CDAF8B684563A3071E05534C8163"/>
    <w:rsid w:val="00B76EDB"/>
  </w:style>
  <w:style w:type="paragraph" w:customStyle="1" w:styleId="F3424D8DD5B94578B1BF717C653CD9D1">
    <w:name w:val="F3424D8DD5B94578B1BF717C653CD9D1"/>
    <w:rsid w:val="00B76EDB"/>
  </w:style>
  <w:style w:type="paragraph" w:customStyle="1" w:styleId="21C148B36BAB4F0896B40266AF72DE4B">
    <w:name w:val="21C148B36BAB4F0896B40266AF72DE4B"/>
    <w:rsid w:val="00B76EDB"/>
  </w:style>
  <w:style w:type="paragraph" w:customStyle="1" w:styleId="4B06D98594384D12A8DA65E8372485FC">
    <w:name w:val="4B06D98594384D12A8DA65E8372485FC"/>
    <w:rsid w:val="00B76EDB"/>
  </w:style>
  <w:style w:type="paragraph" w:customStyle="1" w:styleId="F1F0FAEEEBC240209CECA048A214D3F4">
    <w:name w:val="F1F0FAEEEBC240209CECA048A214D3F4"/>
    <w:rsid w:val="00B76EDB"/>
  </w:style>
  <w:style w:type="paragraph" w:customStyle="1" w:styleId="A7DB2FB3AD114401AEE194FA561A4234">
    <w:name w:val="A7DB2FB3AD114401AEE194FA561A4234"/>
    <w:rsid w:val="00B76EDB"/>
  </w:style>
  <w:style w:type="paragraph" w:customStyle="1" w:styleId="BD4243BA380D4523BFAD1D572C9F601C">
    <w:name w:val="BD4243BA380D4523BFAD1D572C9F601C"/>
    <w:rsid w:val="00B76EDB"/>
  </w:style>
  <w:style w:type="paragraph" w:customStyle="1" w:styleId="EB350CDF856F46B580C11E7978BA3494">
    <w:name w:val="EB350CDF856F46B580C11E7978BA3494"/>
    <w:rsid w:val="00B76EDB"/>
  </w:style>
  <w:style w:type="paragraph" w:customStyle="1" w:styleId="A2A84BD500D240E6907221012D7127BB">
    <w:name w:val="A2A84BD500D240E6907221012D7127BB"/>
    <w:rsid w:val="00B76EDB"/>
  </w:style>
  <w:style w:type="paragraph" w:customStyle="1" w:styleId="B36F10FB987F4C55A59CB74A18C6571C">
    <w:name w:val="B36F10FB987F4C55A59CB74A18C6571C"/>
    <w:rsid w:val="00B76EDB"/>
  </w:style>
  <w:style w:type="paragraph" w:customStyle="1" w:styleId="26013E6CF0374E6AA542A43115E0D0A5">
    <w:name w:val="26013E6CF0374E6AA542A43115E0D0A5"/>
    <w:rsid w:val="00B76EDB"/>
  </w:style>
  <w:style w:type="paragraph" w:customStyle="1" w:styleId="69AE50F1769F4191A4827CE5E02F66F5">
    <w:name w:val="69AE50F1769F4191A4827CE5E02F66F5"/>
    <w:rsid w:val="00B76EDB"/>
  </w:style>
  <w:style w:type="paragraph" w:customStyle="1" w:styleId="FD704C3996F547D1837FC99E96EDFAFC4">
    <w:name w:val="FD704C3996F547D1837FC99E96EDFAFC4"/>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3">
    <w:name w:val="0426A189FB4343B2BAE334C88B4AC4BE3"/>
    <w:rsid w:val="00B76EDB"/>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3">
    <w:name w:val="05936E7690844FA7B9CE7E5A90ECC27D3"/>
    <w:rsid w:val="00B76EDB"/>
    <w:pPr>
      <w:spacing w:before="60" w:after="0" w:line="240" w:lineRule="auto"/>
    </w:pPr>
    <w:rPr>
      <w:rFonts w:ascii="Myriad Pro" w:hAnsi="Myriad Pro"/>
      <w:color w:val="000000" w:themeColor="text1"/>
      <w:sz w:val="20"/>
      <w:szCs w:val="20"/>
      <w:lang w:eastAsia="ja-JP"/>
    </w:rPr>
  </w:style>
  <w:style w:type="paragraph" w:customStyle="1" w:styleId="205D3C0EA8714C8C921E3F5541AE16813">
    <w:name w:val="205D3C0EA8714C8C921E3F5541AE16813"/>
    <w:rsid w:val="00B76EDB"/>
    <w:pPr>
      <w:spacing w:before="60" w:after="0" w:line="240" w:lineRule="auto"/>
    </w:pPr>
    <w:rPr>
      <w:rFonts w:ascii="Myriad Pro" w:hAnsi="Myriad Pro"/>
      <w:color w:val="000000" w:themeColor="text1"/>
      <w:sz w:val="20"/>
      <w:szCs w:val="20"/>
      <w:lang w:eastAsia="ja-JP"/>
    </w:rPr>
  </w:style>
  <w:style w:type="paragraph" w:customStyle="1" w:styleId="699ADC94AE084263AB7149AF5684778D3">
    <w:name w:val="699ADC94AE084263AB7149AF5684778D3"/>
    <w:rsid w:val="00B76EDB"/>
    <w:pPr>
      <w:spacing w:before="60" w:after="0" w:line="240" w:lineRule="auto"/>
    </w:pPr>
    <w:rPr>
      <w:rFonts w:ascii="Myriad Pro" w:hAnsi="Myriad Pro"/>
      <w:color w:val="000000" w:themeColor="text1"/>
      <w:sz w:val="20"/>
      <w:szCs w:val="20"/>
      <w:lang w:eastAsia="ja-JP"/>
    </w:rPr>
  </w:style>
  <w:style w:type="paragraph" w:customStyle="1" w:styleId="86B66EBED3F542858DBC6855383968DF2">
    <w:name w:val="86B66EBED3F542858DBC6855383968DF2"/>
    <w:rsid w:val="00B76EDB"/>
    <w:pPr>
      <w:spacing w:after="320" w:line="300" w:lineRule="auto"/>
    </w:pPr>
    <w:rPr>
      <w:rFonts w:ascii="Myriad Pro" w:hAnsi="Myriad Pro"/>
      <w:sz w:val="20"/>
      <w:szCs w:val="20"/>
      <w:lang w:eastAsia="ja-JP"/>
    </w:rPr>
  </w:style>
  <w:style w:type="paragraph" w:customStyle="1" w:styleId="754D94E1F6B848FCB316B25B5948449B2">
    <w:name w:val="754D94E1F6B848FCB316B25B5948449B2"/>
    <w:rsid w:val="00B76EDB"/>
    <w:pPr>
      <w:spacing w:after="320" w:line="300" w:lineRule="auto"/>
    </w:pPr>
    <w:rPr>
      <w:rFonts w:ascii="Myriad Pro" w:hAnsi="Myriad Pro"/>
      <w:sz w:val="20"/>
      <w:szCs w:val="20"/>
      <w:lang w:eastAsia="ja-JP"/>
    </w:rPr>
  </w:style>
  <w:style w:type="paragraph" w:customStyle="1" w:styleId="F09D626B858D43DB8F120AB5211554B12">
    <w:name w:val="F09D626B858D43DB8F120AB5211554B12"/>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3E4B876647744D3680D34A57B0FAEDBE2">
    <w:name w:val="3E4B876647744D3680D34A57B0FAEDBE2"/>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84000DB0771C472F815B3577833A93DB2">
    <w:name w:val="84000DB0771C472F815B3577833A93DB2"/>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C88F0500E3DD4230BC2C73B1014A35232">
    <w:name w:val="C88F0500E3DD4230BC2C73B1014A35232"/>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96DCCF2A34894938BE386B838776063A2">
    <w:name w:val="96DCCF2A34894938BE386B838776063A2"/>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6A3D8E7B2D9F4A9FBA3D81307503521A1">
    <w:name w:val="6A3D8E7B2D9F4A9FBA3D81307503521A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6EA7CDAF8B684563A3071E05534C81631">
    <w:name w:val="6EA7CDAF8B684563A3071E05534C8163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F3424D8DD5B94578B1BF717C653CD9D11">
    <w:name w:val="F3424D8DD5B94578B1BF717C653CD9D1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F1F0FAEEEBC240209CECA048A214D3F41">
    <w:name w:val="F1F0FAEEEBC240209CECA048A214D3F4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21C148B36BAB4F0896B40266AF72DE4B1">
    <w:name w:val="21C148B36BAB4F0896B40266AF72DE4B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A7DB2FB3AD114401AEE194FA561A42341">
    <w:name w:val="A7DB2FB3AD114401AEE194FA561A4234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A2A84BD500D240E6907221012D7127BB1">
    <w:name w:val="A2A84BD500D240E6907221012D7127BB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26013E6CF0374E6AA542A43115E0D0A51">
    <w:name w:val="26013E6CF0374E6AA542A43115E0D0A5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69AE50F1769F4191A4827CE5E02F66F51">
    <w:name w:val="69AE50F1769F4191A4827CE5E02F66F51"/>
    <w:rsid w:val="00B76EDB"/>
    <w:pPr>
      <w:tabs>
        <w:tab w:val="num" w:pos="720"/>
      </w:tabs>
      <w:spacing w:after="320" w:line="300" w:lineRule="auto"/>
      <w:ind w:left="360" w:hanging="360"/>
      <w:contextualSpacing/>
    </w:pPr>
    <w:rPr>
      <w:rFonts w:ascii="Myriad Pro" w:hAnsi="Myriad Pro"/>
      <w:sz w:val="20"/>
      <w:szCs w:val="20"/>
      <w:lang w:eastAsia="ja-JP"/>
    </w:rPr>
  </w:style>
  <w:style w:type="paragraph" w:customStyle="1" w:styleId="7904D08DEAC342D2A698443418CCFF622">
    <w:name w:val="7904D08DEAC342D2A698443418CCFF622"/>
    <w:rsid w:val="00B76EDB"/>
    <w:pPr>
      <w:spacing w:after="320" w:line="300" w:lineRule="auto"/>
    </w:pPr>
    <w:rPr>
      <w:rFonts w:ascii="Myriad Pro" w:hAnsi="Myriad Pro"/>
      <w:sz w:val="20"/>
      <w:szCs w:val="20"/>
      <w:lang w:eastAsia="ja-JP"/>
    </w:rPr>
  </w:style>
  <w:style w:type="paragraph" w:customStyle="1" w:styleId="8E907703B4F64D659AAE29E4FBE4CB52">
    <w:name w:val="8E907703B4F64D659AAE29E4FBE4CB52"/>
    <w:rsid w:val="00B76EDB"/>
  </w:style>
  <w:style w:type="paragraph" w:customStyle="1" w:styleId="F9167F88F0F84169A214B885F3767969">
    <w:name w:val="F9167F88F0F84169A214B885F3767969"/>
    <w:rsid w:val="00B76EDB"/>
  </w:style>
  <w:style w:type="paragraph" w:customStyle="1" w:styleId="932218D0FC6C4BE99E431DD52A0D6DEA">
    <w:name w:val="932218D0FC6C4BE99E431DD52A0D6DEA"/>
    <w:rsid w:val="00B76EDB"/>
  </w:style>
  <w:style w:type="paragraph" w:customStyle="1" w:styleId="B15FBEE688464023BBC698F78CC19D00">
    <w:name w:val="B15FBEE688464023BBC698F78CC19D00"/>
    <w:rsid w:val="00B76EDB"/>
  </w:style>
  <w:style w:type="paragraph" w:customStyle="1" w:styleId="B02C07A143834676BE79A7D1BFFE0E55">
    <w:name w:val="B02C07A143834676BE79A7D1BFFE0E55"/>
    <w:rsid w:val="00B76EDB"/>
  </w:style>
  <w:style w:type="paragraph" w:customStyle="1" w:styleId="7C473745D2854FE4A80703C1E80B9BD5">
    <w:name w:val="7C473745D2854FE4A80703C1E80B9BD5"/>
    <w:rsid w:val="00B76EDB"/>
  </w:style>
  <w:style w:type="paragraph" w:customStyle="1" w:styleId="7ECDEE8F68A8497286FA225B8CDA23DF">
    <w:name w:val="7ECDEE8F68A8497286FA225B8CDA23DF"/>
    <w:rsid w:val="00B76EDB"/>
  </w:style>
  <w:style w:type="paragraph" w:customStyle="1" w:styleId="3E9FA49733DB4BA9873687729A1ED32C">
    <w:name w:val="3E9FA49733DB4BA9873687729A1ED32C"/>
    <w:rsid w:val="00B76EDB"/>
  </w:style>
  <w:style w:type="paragraph" w:customStyle="1" w:styleId="7631147E04C34004A02F6ABACF685250">
    <w:name w:val="7631147E04C34004A02F6ABACF685250"/>
    <w:rsid w:val="00B76EDB"/>
  </w:style>
  <w:style w:type="paragraph" w:customStyle="1" w:styleId="5F2139426CF9403E8F61B2823764558E">
    <w:name w:val="5F2139426CF9403E8F61B2823764558E"/>
    <w:rsid w:val="00B76EDB"/>
  </w:style>
  <w:style w:type="paragraph" w:customStyle="1" w:styleId="1F2BF1B0DB28498781B1C947D5897F01">
    <w:name w:val="1F2BF1B0DB28498781B1C947D5897F01"/>
    <w:rsid w:val="00B76EDB"/>
  </w:style>
  <w:style w:type="paragraph" w:customStyle="1" w:styleId="DF310054F3DD447D855F8EDA7F1749E2">
    <w:name w:val="DF310054F3DD447D855F8EDA7F1749E2"/>
    <w:rsid w:val="00B76EDB"/>
  </w:style>
  <w:style w:type="paragraph" w:customStyle="1" w:styleId="9965CF7F2054446CA4CDED37D1E14864">
    <w:name w:val="9965CF7F2054446CA4CDED37D1E14864"/>
    <w:rsid w:val="00B76EDB"/>
  </w:style>
  <w:style w:type="paragraph" w:customStyle="1" w:styleId="18176F5117DD47AFB55329B1989184DC">
    <w:name w:val="18176F5117DD47AFB55329B1989184DC"/>
    <w:rsid w:val="00B76EDB"/>
  </w:style>
  <w:style w:type="paragraph" w:customStyle="1" w:styleId="D56CA04BCEE843B0A444A1F7E7360AB7">
    <w:name w:val="D56CA04BCEE843B0A444A1F7E7360AB7"/>
    <w:rsid w:val="00B76EDB"/>
  </w:style>
  <w:style w:type="paragraph" w:customStyle="1" w:styleId="9BEA3F65F15346C590D016449C027FD0">
    <w:name w:val="9BEA3F65F15346C590D016449C027FD0"/>
    <w:rsid w:val="00B76EDB"/>
  </w:style>
  <w:style w:type="paragraph" w:customStyle="1" w:styleId="A6D361ACE3CB4F4785F5FC1356DF6EB8">
    <w:name w:val="A6D361ACE3CB4F4785F5FC1356DF6EB8"/>
    <w:rsid w:val="00B76EDB"/>
  </w:style>
  <w:style w:type="paragraph" w:customStyle="1" w:styleId="2CA4798F72704F0B952E428D59C8D49B">
    <w:name w:val="2CA4798F72704F0B952E428D59C8D49B"/>
    <w:rsid w:val="00B76EDB"/>
  </w:style>
  <w:style w:type="paragraph" w:customStyle="1" w:styleId="8350CB352E744027A3CCDA168D9A14C3">
    <w:name w:val="8350CB352E744027A3CCDA168D9A14C3"/>
    <w:rsid w:val="00B76EDB"/>
  </w:style>
  <w:style w:type="paragraph" w:customStyle="1" w:styleId="E8F7FFFB9BFC44929A45D3D3266DFB31">
    <w:name w:val="E8F7FFFB9BFC44929A45D3D3266DFB31"/>
    <w:rsid w:val="00B76EDB"/>
  </w:style>
  <w:style w:type="paragraph" w:customStyle="1" w:styleId="B68B798224DC45DEAE7A0725E9F7555E">
    <w:name w:val="B68B798224DC45DEAE7A0725E9F7555E"/>
    <w:rsid w:val="00B76EDB"/>
  </w:style>
  <w:style w:type="paragraph" w:customStyle="1" w:styleId="F388E7CD2880403D9EA008129F1F56A4">
    <w:name w:val="F388E7CD2880403D9EA008129F1F56A4"/>
    <w:rsid w:val="00B76EDB"/>
  </w:style>
  <w:style w:type="paragraph" w:customStyle="1" w:styleId="C62D828CE3464011B081318313E2AD55">
    <w:name w:val="C62D828CE3464011B081318313E2AD55"/>
    <w:rsid w:val="00B76EDB"/>
  </w:style>
  <w:style w:type="paragraph" w:customStyle="1" w:styleId="53811F6AD770496EB387D0FA695EA90C">
    <w:name w:val="53811F6AD770496EB387D0FA695EA90C"/>
    <w:rsid w:val="00B76EDB"/>
  </w:style>
  <w:style w:type="paragraph" w:customStyle="1" w:styleId="0C4157695FC0404CAC1B809736044F93">
    <w:name w:val="0C4157695FC0404CAC1B809736044F93"/>
    <w:rsid w:val="00B76EDB"/>
  </w:style>
  <w:style w:type="paragraph" w:customStyle="1" w:styleId="03262D99B21648E5804521C5C0A99CDF">
    <w:name w:val="03262D99B21648E5804521C5C0A99CDF"/>
    <w:rsid w:val="00B76EDB"/>
  </w:style>
  <w:style w:type="paragraph" w:customStyle="1" w:styleId="D5A85AEDD23F47048D9F8BEB462AEC8A">
    <w:name w:val="D5A85AEDD23F47048D9F8BEB462AEC8A"/>
    <w:rsid w:val="00B76EDB"/>
  </w:style>
  <w:style w:type="paragraph" w:customStyle="1" w:styleId="4E246ADCB2A84BB28C9F75EFE045BB4B">
    <w:name w:val="4E246ADCB2A84BB28C9F75EFE045BB4B"/>
    <w:rsid w:val="00B76EDB"/>
  </w:style>
  <w:style w:type="paragraph" w:customStyle="1" w:styleId="2DBF552C7E6A48A6A8F4B2D24607E0B6">
    <w:name w:val="2DBF552C7E6A48A6A8F4B2D24607E0B6"/>
    <w:rsid w:val="00B76EDB"/>
  </w:style>
  <w:style w:type="paragraph" w:customStyle="1" w:styleId="1049BFEF51F646A9898C7F4FC58A16B1">
    <w:name w:val="1049BFEF51F646A9898C7F4FC58A16B1"/>
    <w:rsid w:val="00B76EDB"/>
  </w:style>
  <w:style w:type="paragraph" w:customStyle="1" w:styleId="6773731F598B428896BCDDAE33AD2F46">
    <w:name w:val="6773731F598B428896BCDDAE33AD2F46"/>
    <w:rsid w:val="00B76EDB"/>
  </w:style>
  <w:style w:type="paragraph" w:customStyle="1" w:styleId="93680438B4114B7B8D77ACB977BF12E0">
    <w:name w:val="93680438B4114B7B8D77ACB977BF12E0"/>
    <w:rsid w:val="00B76EDB"/>
  </w:style>
  <w:style w:type="paragraph" w:customStyle="1" w:styleId="C1FEDC37A53A4834AB422B2AC09D5958">
    <w:name w:val="C1FEDC37A53A4834AB422B2AC09D5958"/>
    <w:rsid w:val="00B76EDB"/>
  </w:style>
  <w:style w:type="paragraph" w:customStyle="1" w:styleId="4DA3D35BDB7F42E391C8DEED99D9CC6F">
    <w:name w:val="4DA3D35BDB7F42E391C8DEED99D9CC6F"/>
    <w:rsid w:val="00B76EDB"/>
  </w:style>
  <w:style w:type="paragraph" w:customStyle="1" w:styleId="82F19F63474C43D5A8E8365F629085E1">
    <w:name w:val="82F19F63474C43D5A8E8365F629085E1"/>
    <w:rsid w:val="00B76EDB"/>
  </w:style>
  <w:style w:type="paragraph" w:customStyle="1" w:styleId="22E8A9B3144447E5ACEFD6B3D30A0B98">
    <w:name w:val="22E8A9B3144447E5ACEFD6B3D30A0B98"/>
    <w:rsid w:val="00B76EDB"/>
  </w:style>
  <w:style w:type="paragraph" w:customStyle="1" w:styleId="5D3DBFF0D9C24C0B986AF62137FEDDB2">
    <w:name w:val="5D3DBFF0D9C24C0B986AF62137FEDDB2"/>
    <w:rsid w:val="00B76EDB"/>
  </w:style>
  <w:style w:type="paragraph" w:customStyle="1" w:styleId="6006F03C51A74FDEA6C0F1CAFBB14A99">
    <w:name w:val="6006F03C51A74FDEA6C0F1CAFBB14A99"/>
    <w:rsid w:val="00B76EDB"/>
  </w:style>
  <w:style w:type="paragraph" w:customStyle="1" w:styleId="40D61689BBEF40E08C5478D309D36E68">
    <w:name w:val="40D61689BBEF40E08C5478D309D36E68"/>
    <w:rsid w:val="00B76EDB"/>
  </w:style>
  <w:style w:type="paragraph" w:customStyle="1" w:styleId="2586E3386D0A426F906928CE40B34E15">
    <w:name w:val="2586E3386D0A426F906928CE40B34E15"/>
    <w:rsid w:val="00B76EDB"/>
  </w:style>
  <w:style w:type="paragraph" w:customStyle="1" w:styleId="FD704C3996F547D1837FC99E96EDFAFC5">
    <w:name w:val="FD704C3996F547D1837FC99E96EDFAFC5"/>
    <w:rsid w:val="00421B84"/>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4">
    <w:name w:val="0426A189FB4343B2BAE334C88B4AC4BE4"/>
    <w:rsid w:val="00421B84"/>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4">
    <w:name w:val="05936E7690844FA7B9CE7E5A90ECC27D4"/>
    <w:rsid w:val="00421B84"/>
    <w:pPr>
      <w:spacing w:before="60" w:after="0" w:line="240" w:lineRule="auto"/>
    </w:pPr>
    <w:rPr>
      <w:rFonts w:ascii="Myriad Pro" w:hAnsi="Myriad Pro"/>
      <w:color w:val="000000" w:themeColor="text1"/>
      <w:sz w:val="20"/>
      <w:szCs w:val="20"/>
      <w:lang w:eastAsia="ja-JP"/>
    </w:rPr>
  </w:style>
  <w:style w:type="paragraph" w:customStyle="1" w:styleId="205D3C0EA8714C8C921E3F5541AE16814">
    <w:name w:val="205D3C0EA8714C8C921E3F5541AE16814"/>
    <w:rsid w:val="00421B84"/>
    <w:pPr>
      <w:spacing w:before="60" w:after="0" w:line="240" w:lineRule="auto"/>
    </w:pPr>
    <w:rPr>
      <w:rFonts w:ascii="Myriad Pro" w:hAnsi="Myriad Pro"/>
      <w:color w:val="000000" w:themeColor="text1"/>
      <w:sz w:val="20"/>
      <w:szCs w:val="20"/>
      <w:lang w:eastAsia="ja-JP"/>
    </w:rPr>
  </w:style>
  <w:style w:type="paragraph" w:customStyle="1" w:styleId="699ADC94AE084263AB7149AF5684778D4">
    <w:name w:val="699ADC94AE084263AB7149AF5684778D4"/>
    <w:rsid w:val="00421B84"/>
    <w:pPr>
      <w:spacing w:before="60" w:after="0" w:line="240" w:lineRule="auto"/>
    </w:pPr>
    <w:rPr>
      <w:rFonts w:ascii="Myriad Pro" w:hAnsi="Myriad Pro"/>
      <w:color w:val="000000" w:themeColor="text1"/>
      <w:sz w:val="20"/>
      <w:szCs w:val="20"/>
      <w:lang w:eastAsia="ja-JP"/>
    </w:rPr>
  </w:style>
  <w:style w:type="paragraph" w:customStyle="1" w:styleId="86B66EBED3F542858DBC6855383968DF3">
    <w:name w:val="86B66EBED3F542858DBC6855383968DF3"/>
    <w:rsid w:val="00421B84"/>
    <w:pPr>
      <w:spacing w:after="320" w:line="300" w:lineRule="auto"/>
    </w:pPr>
    <w:rPr>
      <w:rFonts w:ascii="Myriad Pro" w:hAnsi="Myriad Pro"/>
      <w:sz w:val="20"/>
      <w:szCs w:val="20"/>
      <w:lang w:eastAsia="ja-JP"/>
    </w:rPr>
  </w:style>
  <w:style w:type="paragraph" w:customStyle="1" w:styleId="D4FF6AB9B5B94B9DBBC9294713F0A5A21">
    <w:name w:val="D4FF6AB9B5B94B9DBBC9294713F0A5A21"/>
    <w:rsid w:val="00421B84"/>
    <w:pPr>
      <w:spacing w:after="320" w:line="300" w:lineRule="auto"/>
    </w:pPr>
    <w:rPr>
      <w:rFonts w:ascii="Myriad Pro" w:hAnsi="Myriad Pro"/>
      <w:sz w:val="20"/>
      <w:szCs w:val="20"/>
      <w:lang w:eastAsia="ja-JP"/>
    </w:rPr>
  </w:style>
  <w:style w:type="paragraph" w:customStyle="1" w:styleId="754D94E1F6B848FCB316B25B5948449B3">
    <w:name w:val="754D94E1F6B848FCB316B25B5948449B3"/>
    <w:rsid w:val="00421B84"/>
    <w:pPr>
      <w:spacing w:after="320" w:line="300" w:lineRule="auto"/>
    </w:pPr>
    <w:rPr>
      <w:rFonts w:ascii="Myriad Pro" w:hAnsi="Myriad Pro"/>
      <w:sz w:val="20"/>
      <w:szCs w:val="20"/>
      <w:lang w:eastAsia="ja-JP"/>
    </w:rPr>
  </w:style>
  <w:style w:type="paragraph" w:customStyle="1" w:styleId="4DA3D35BDB7F42E391C8DEED99D9CC6F1">
    <w:name w:val="4DA3D35BDB7F42E391C8DEED99D9CC6F1"/>
    <w:rsid w:val="00421B84"/>
    <w:pPr>
      <w:spacing w:after="320" w:line="300" w:lineRule="auto"/>
    </w:pPr>
    <w:rPr>
      <w:rFonts w:ascii="Myriad Pro" w:hAnsi="Myriad Pro"/>
      <w:sz w:val="20"/>
      <w:szCs w:val="20"/>
      <w:lang w:eastAsia="ja-JP"/>
    </w:rPr>
  </w:style>
  <w:style w:type="paragraph" w:customStyle="1" w:styleId="3E4B876647744D3680D34A57B0FAEDBE3">
    <w:name w:val="3E4B876647744D3680D34A57B0FAEDBE3"/>
    <w:rsid w:val="00421B84"/>
    <w:pPr>
      <w:spacing w:after="320" w:line="300" w:lineRule="auto"/>
    </w:pPr>
    <w:rPr>
      <w:rFonts w:ascii="Myriad Pro" w:hAnsi="Myriad Pro"/>
      <w:sz w:val="20"/>
      <w:szCs w:val="20"/>
      <w:lang w:eastAsia="ja-JP"/>
    </w:rPr>
  </w:style>
  <w:style w:type="paragraph" w:customStyle="1" w:styleId="84000DB0771C472F815B3577833A93DB3">
    <w:name w:val="84000DB0771C472F815B3577833A93DB3"/>
    <w:rsid w:val="00421B84"/>
    <w:pPr>
      <w:spacing w:after="320" w:line="300" w:lineRule="auto"/>
    </w:pPr>
    <w:rPr>
      <w:rFonts w:ascii="Myriad Pro" w:hAnsi="Myriad Pro"/>
      <w:sz w:val="20"/>
      <w:szCs w:val="20"/>
      <w:lang w:eastAsia="ja-JP"/>
    </w:rPr>
  </w:style>
  <w:style w:type="paragraph" w:customStyle="1" w:styleId="C88F0500E3DD4230BC2C73B1014A35233">
    <w:name w:val="C88F0500E3DD4230BC2C73B1014A35233"/>
    <w:rsid w:val="00421B84"/>
    <w:pPr>
      <w:spacing w:after="320" w:line="300" w:lineRule="auto"/>
    </w:pPr>
    <w:rPr>
      <w:rFonts w:ascii="Myriad Pro" w:hAnsi="Myriad Pro"/>
      <w:sz w:val="20"/>
      <w:szCs w:val="20"/>
      <w:lang w:eastAsia="ja-JP"/>
    </w:rPr>
  </w:style>
  <w:style w:type="paragraph" w:customStyle="1" w:styleId="96DCCF2A34894938BE386B838776063A3">
    <w:name w:val="96DCCF2A34894938BE386B838776063A3"/>
    <w:rsid w:val="00421B84"/>
    <w:pPr>
      <w:spacing w:after="320" w:line="300" w:lineRule="auto"/>
    </w:pPr>
    <w:rPr>
      <w:rFonts w:ascii="Myriad Pro" w:hAnsi="Myriad Pro"/>
      <w:sz w:val="20"/>
      <w:szCs w:val="20"/>
      <w:lang w:eastAsia="ja-JP"/>
    </w:rPr>
  </w:style>
  <w:style w:type="paragraph" w:customStyle="1" w:styleId="6A3D8E7B2D9F4A9FBA3D81307503521A2">
    <w:name w:val="6A3D8E7B2D9F4A9FBA3D81307503521A2"/>
    <w:rsid w:val="00421B84"/>
    <w:pPr>
      <w:spacing w:after="320" w:line="300" w:lineRule="auto"/>
    </w:pPr>
    <w:rPr>
      <w:rFonts w:ascii="Myriad Pro" w:hAnsi="Myriad Pro"/>
      <w:sz w:val="20"/>
      <w:szCs w:val="20"/>
      <w:lang w:eastAsia="ja-JP"/>
    </w:rPr>
  </w:style>
  <w:style w:type="paragraph" w:customStyle="1" w:styleId="6EA7CDAF8B684563A3071E05534C81632">
    <w:name w:val="6EA7CDAF8B684563A3071E05534C81632"/>
    <w:rsid w:val="00421B84"/>
    <w:pPr>
      <w:spacing w:after="320" w:line="300" w:lineRule="auto"/>
    </w:pPr>
    <w:rPr>
      <w:rFonts w:ascii="Myriad Pro" w:hAnsi="Myriad Pro"/>
      <w:sz w:val="20"/>
      <w:szCs w:val="20"/>
      <w:lang w:eastAsia="ja-JP"/>
    </w:rPr>
  </w:style>
  <w:style w:type="paragraph" w:customStyle="1" w:styleId="F3424D8DD5B94578B1BF717C653CD9D12">
    <w:name w:val="F3424D8DD5B94578B1BF717C653CD9D12"/>
    <w:rsid w:val="00421B84"/>
    <w:pPr>
      <w:spacing w:after="320" w:line="300" w:lineRule="auto"/>
    </w:pPr>
    <w:rPr>
      <w:rFonts w:ascii="Myriad Pro" w:hAnsi="Myriad Pro"/>
      <w:sz w:val="20"/>
      <w:szCs w:val="20"/>
      <w:lang w:eastAsia="ja-JP"/>
    </w:rPr>
  </w:style>
  <w:style w:type="paragraph" w:customStyle="1" w:styleId="21C148B36BAB4F0896B40266AF72DE4B2">
    <w:name w:val="21C148B36BAB4F0896B40266AF72DE4B2"/>
    <w:rsid w:val="00421B84"/>
    <w:pPr>
      <w:spacing w:after="320" w:line="300" w:lineRule="auto"/>
    </w:pPr>
    <w:rPr>
      <w:rFonts w:ascii="Myriad Pro" w:hAnsi="Myriad Pro"/>
      <w:sz w:val="20"/>
      <w:szCs w:val="20"/>
      <w:lang w:eastAsia="ja-JP"/>
    </w:rPr>
  </w:style>
  <w:style w:type="paragraph" w:customStyle="1" w:styleId="2CA4798F72704F0B952E428D59C8D49B1">
    <w:name w:val="2CA4798F72704F0B952E428D59C8D49B1"/>
    <w:rsid w:val="00421B84"/>
    <w:pPr>
      <w:spacing w:after="320" w:line="300" w:lineRule="auto"/>
    </w:pPr>
    <w:rPr>
      <w:rFonts w:ascii="Myriad Pro" w:hAnsi="Myriad Pro"/>
      <w:sz w:val="20"/>
      <w:szCs w:val="20"/>
      <w:lang w:eastAsia="ja-JP"/>
    </w:rPr>
  </w:style>
  <w:style w:type="paragraph" w:customStyle="1" w:styleId="A7DB2FB3AD114401AEE194FA561A42342">
    <w:name w:val="A7DB2FB3AD114401AEE194FA561A42342"/>
    <w:rsid w:val="00421B84"/>
    <w:pPr>
      <w:spacing w:after="320" w:line="300" w:lineRule="auto"/>
    </w:pPr>
    <w:rPr>
      <w:rFonts w:ascii="Myriad Pro" w:hAnsi="Myriad Pro"/>
      <w:sz w:val="20"/>
      <w:szCs w:val="20"/>
      <w:lang w:eastAsia="ja-JP"/>
    </w:rPr>
  </w:style>
  <w:style w:type="paragraph" w:customStyle="1" w:styleId="A2A84BD500D240E6907221012D7127BB2">
    <w:name w:val="A2A84BD500D240E6907221012D7127BB2"/>
    <w:rsid w:val="00421B84"/>
    <w:pPr>
      <w:spacing w:after="320" w:line="300" w:lineRule="auto"/>
    </w:pPr>
    <w:rPr>
      <w:rFonts w:ascii="Myriad Pro" w:hAnsi="Myriad Pro"/>
      <w:sz w:val="20"/>
      <w:szCs w:val="20"/>
      <w:lang w:eastAsia="ja-JP"/>
    </w:rPr>
  </w:style>
  <w:style w:type="paragraph" w:customStyle="1" w:styleId="26013E6CF0374E6AA542A43115E0D0A52">
    <w:name w:val="26013E6CF0374E6AA542A43115E0D0A52"/>
    <w:rsid w:val="00421B84"/>
    <w:pPr>
      <w:spacing w:after="320" w:line="300" w:lineRule="auto"/>
    </w:pPr>
    <w:rPr>
      <w:rFonts w:ascii="Myriad Pro" w:hAnsi="Myriad Pro"/>
      <w:sz w:val="20"/>
      <w:szCs w:val="20"/>
      <w:lang w:eastAsia="ja-JP"/>
    </w:rPr>
  </w:style>
  <w:style w:type="paragraph" w:customStyle="1" w:styleId="69AE50F1769F4191A4827CE5E02F66F52">
    <w:name w:val="69AE50F1769F4191A4827CE5E02F66F52"/>
    <w:rsid w:val="00421B84"/>
    <w:pPr>
      <w:spacing w:after="320" w:line="300" w:lineRule="auto"/>
    </w:pPr>
    <w:rPr>
      <w:rFonts w:ascii="Myriad Pro" w:hAnsi="Myriad Pro"/>
      <w:sz w:val="20"/>
      <w:szCs w:val="20"/>
      <w:lang w:eastAsia="ja-JP"/>
    </w:rPr>
  </w:style>
  <w:style w:type="paragraph" w:customStyle="1" w:styleId="932218D0FC6C4BE99E431DD52A0D6DEA1">
    <w:name w:val="932218D0FC6C4BE99E431DD52A0D6DEA1"/>
    <w:rsid w:val="00421B84"/>
    <w:pPr>
      <w:numPr>
        <w:numId w:val="2"/>
      </w:numPr>
      <w:spacing w:after="320" w:line="300" w:lineRule="auto"/>
      <w:ind w:left="360" w:hanging="360"/>
      <w:contextualSpacing/>
    </w:pPr>
    <w:rPr>
      <w:rFonts w:ascii="Myriad Pro" w:hAnsi="Myriad Pro"/>
      <w:sz w:val="20"/>
      <w:szCs w:val="20"/>
      <w:lang w:eastAsia="ja-JP"/>
    </w:rPr>
  </w:style>
  <w:style w:type="paragraph" w:customStyle="1" w:styleId="9965CF7F2054446CA4CDED37D1E148641">
    <w:name w:val="9965CF7F2054446CA4CDED37D1E148641"/>
    <w:rsid w:val="00421B84"/>
    <w:pPr>
      <w:spacing w:after="320" w:line="300" w:lineRule="auto"/>
    </w:pPr>
    <w:rPr>
      <w:rFonts w:ascii="Myriad Pro" w:hAnsi="Myriad Pro"/>
      <w:sz w:val="20"/>
      <w:szCs w:val="20"/>
      <w:lang w:eastAsia="ja-JP"/>
    </w:rPr>
  </w:style>
  <w:style w:type="paragraph" w:customStyle="1" w:styleId="B02C07A143834676BE79A7D1BFFE0E551">
    <w:name w:val="B02C07A143834676BE79A7D1BFFE0E55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E8F7FFFB9BFC44929A45D3D3266DFB311">
    <w:name w:val="E8F7FFFB9BFC44929A45D3D3266DFB31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F388E7CD2880403D9EA008129F1F56A41">
    <w:name w:val="F388E7CD2880403D9EA008129F1F56A4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0C4157695FC0404CAC1B809736044F931">
    <w:name w:val="0C4157695FC0404CAC1B809736044F93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D5A85AEDD23F47048D9F8BEB462AEC8A1">
    <w:name w:val="D5A85AEDD23F47048D9F8BEB462AEC8A1"/>
    <w:rsid w:val="00421B84"/>
    <w:pPr>
      <w:spacing w:after="320" w:line="300" w:lineRule="auto"/>
    </w:pPr>
    <w:rPr>
      <w:rFonts w:ascii="Myriad Pro" w:hAnsi="Myriad Pro"/>
      <w:sz w:val="20"/>
      <w:szCs w:val="20"/>
      <w:lang w:eastAsia="ja-JP"/>
    </w:rPr>
  </w:style>
  <w:style w:type="paragraph" w:customStyle="1" w:styleId="B15FBEE688464023BBC698F78CC19D001">
    <w:name w:val="B15FBEE688464023BBC698F78CC19D00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4E246ADCB2A84BB28C9F75EFE045BB4B1">
    <w:name w:val="4E246ADCB2A84BB28C9F75EFE045BB4B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1049BFEF51F646A9898C7F4FC58A16B11">
    <w:name w:val="1049BFEF51F646A9898C7F4FC58A16B11"/>
    <w:rsid w:val="00421B84"/>
    <w:pPr>
      <w:tabs>
        <w:tab w:val="num" w:pos="720"/>
      </w:tabs>
      <w:spacing w:after="320" w:line="300" w:lineRule="auto"/>
      <w:ind w:left="360" w:hanging="360"/>
      <w:contextualSpacing/>
    </w:pPr>
    <w:rPr>
      <w:rFonts w:ascii="Myriad Pro" w:hAnsi="Myriad Pro"/>
      <w:sz w:val="20"/>
      <w:szCs w:val="20"/>
      <w:lang w:eastAsia="ja-JP"/>
    </w:rPr>
  </w:style>
  <w:style w:type="paragraph" w:customStyle="1" w:styleId="222402B890844719B7F3C530009BA1AD1">
    <w:name w:val="222402B890844719B7F3C530009BA1AD1"/>
    <w:rsid w:val="00421B84"/>
    <w:pPr>
      <w:spacing w:after="320" w:line="300" w:lineRule="auto"/>
    </w:pPr>
    <w:rPr>
      <w:rFonts w:ascii="Myriad Pro" w:hAnsi="Myriad Pro"/>
      <w:sz w:val="20"/>
      <w:szCs w:val="20"/>
      <w:lang w:eastAsia="ja-JP"/>
    </w:rPr>
  </w:style>
  <w:style w:type="paragraph" w:customStyle="1" w:styleId="22E8A9B3144447E5ACEFD6B3D30A0B981">
    <w:name w:val="22E8A9B3144447E5ACEFD6B3D30A0B981"/>
    <w:rsid w:val="00421B84"/>
    <w:pPr>
      <w:spacing w:after="320" w:line="300" w:lineRule="auto"/>
    </w:pPr>
    <w:rPr>
      <w:rFonts w:ascii="Myriad Pro" w:hAnsi="Myriad Pro"/>
      <w:sz w:val="20"/>
      <w:szCs w:val="20"/>
      <w:lang w:eastAsia="ja-JP"/>
    </w:rPr>
  </w:style>
  <w:style w:type="paragraph" w:customStyle="1" w:styleId="A6D361ACE3CB4F4785F5FC1356DF6EB81">
    <w:name w:val="A6D361ACE3CB4F4785F5FC1356DF6EB81"/>
    <w:rsid w:val="00421B84"/>
    <w:pPr>
      <w:spacing w:after="320" w:line="300" w:lineRule="auto"/>
    </w:pPr>
    <w:rPr>
      <w:rFonts w:ascii="Myriad Pro" w:hAnsi="Myriad Pro"/>
      <w:sz w:val="20"/>
      <w:szCs w:val="20"/>
      <w:lang w:eastAsia="ja-JP"/>
    </w:rPr>
  </w:style>
  <w:style w:type="paragraph" w:customStyle="1" w:styleId="D56CA04BCEE843B0A444A1F7E7360AB71">
    <w:name w:val="D56CA04BCEE843B0A444A1F7E7360AB71"/>
    <w:rsid w:val="00421B84"/>
    <w:pPr>
      <w:spacing w:after="320" w:line="300" w:lineRule="auto"/>
    </w:pPr>
    <w:rPr>
      <w:rFonts w:ascii="Myriad Pro" w:hAnsi="Myriad Pro"/>
      <w:sz w:val="20"/>
      <w:szCs w:val="20"/>
      <w:lang w:eastAsia="ja-JP"/>
    </w:rPr>
  </w:style>
  <w:style w:type="paragraph" w:customStyle="1" w:styleId="5F2139426CF9403E8F61B2823764558E1">
    <w:name w:val="5F2139426CF9403E8F61B2823764558E1"/>
    <w:rsid w:val="00421B84"/>
    <w:pPr>
      <w:spacing w:after="320" w:line="300" w:lineRule="auto"/>
    </w:pPr>
    <w:rPr>
      <w:rFonts w:ascii="Myriad Pro" w:hAnsi="Myriad Pro"/>
      <w:sz w:val="20"/>
      <w:szCs w:val="20"/>
      <w:lang w:eastAsia="ja-JP"/>
    </w:rPr>
  </w:style>
  <w:style w:type="paragraph" w:customStyle="1" w:styleId="7631147E04C34004A02F6ABACF6852501">
    <w:name w:val="7631147E04C34004A02F6ABACF6852501"/>
    <w:rsid w:val="00421B84"/>
    <w:pPr>
      <w:spacing w:after="320" w:line="300" w:lineRule="auto"/>
    </w:pPr>
    <w:rPr>
      <w:rFonts w:ascii="Myriad Pro" w:hAnsi="Myriad Pro"/>
      <w:sz w:val="20"/>
      <w:szCs w:val="20"/>
      <w:lang w:eastAsia="ja-JP"/>
    </w:rPr>
  </w:style>
  <w:style w:type="paragraph" w:customStyle="1" w:styleId="0F21CB13399F4BA6A1172184609544D31">
    <w:name w:val="0F21CB13399F4BA6A1172184609544D31"/>
    <w:rsid w:val="00421B84"/>
    <w:pPr>
      <w:spacing w:after="0" w:line="240" w:lineRule="auto"/>
    </w:pPr>
    <w:rPr>
      <w:rFonts w:ascii="Myriad Pro" w:hAnsi="Myriad Pro"/>
      <w:i/>
      <w:iCs/>
      <w:sz w:val="16"/>
      <w:szCs w:val="18"/>
      <w:lang w:eastAsia="ja-JP"/>
    </w:rPr>
  </w:style>
  <w:style w:type="paragraph" w:customStyle="1" w:styleId="55BE52F60AFB4166810E98AB0B2AE8C9">
    <w:name w:val="55BE52F60AFB4166810E98AB0B2AE8C9"/>
    <w:rsid w:val="00421B84"/>
  </w:style>
  <w:style w:type="paragraph" w:customStyle="1" w:styleId="B436545BE80448BF815B53876ED80501">
    <w:name w:val="B436545BE80448BF815B53876ED80501"/>
    <w:rsid w:val="00421B84"/>
  </w:style>
  <w:style w:type="paragraph" w:customStyle="1" w:styleId="9FC97B7F4FCF493CB67A5309E0CC1332">
    <w:name w:val="9FC97B7F4FCF493CB67A5309E0CC1332"/>
    <w:rsid w:val="00421B84"/>
  </w:style>
  <w:style w:type="paragraph" w:customStyle="1" w:styleId="3C245B176C484CDD9F0427138A34E21C">
    <w:name w:val="3C245B176C484CDD9F0427138A34E21C"/>
    <w:rsid w:val="00421B84"/>
  </w:style>
  <w:style w:type="paragraph" w:customStyle="1" w:styleId="F3B2F5D512774603AB567CED91583B4C">
    <w:name w:val="F3B2F5D512774603AB567CED91583B4C"/>
    <w:rsid w:val="00421B84"/>
  </w:style>
  <w:style w:type="paragraph" w:customStyle="1" w:styleId="A179B3251974441D87EF4BC3EFEBC9F7">
    <w:name w:val="A179B3251974441D87EF4BC3EFEBC9F7"/>
    <w:rsid w:val="00421B84"/>
  </w:style>
  <w:style w:type="paragraph" w:customStyle="1" w:styleId="5265DAB059C74B9CA7483360D02A9F61">
    <w:name w:val="5265DAB059C74B9CA7483360D02A9F61"/>
    <w:rsid w:val="00375E14"/>
  </w:style>
  <w:style w:type="paragraph" w:customStyle="1" w:styleId="A21E949A9FAD48DA9E7B883FBDB8144B">
    <w:name w:val="A21E949A9FAD48DA9E7B883FBDB8144B"/>
    <w:rsid w:val="00375E14"/>
  </w:style>
  <w:style w:type="paragraph" w:customStyle="1" w:styleId="FD704C3996F547D1837FC99E96EDFAFC6">
    <w:name w:val="FD704C3996F547D1837FC99E96EDFAFC6"/>
    <w:rsid w:val="005827D5"/>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5">
    <w:name w:val="0426A189FB4343B2BAE334C88B4AC4BE5"/>
    <w:rsid w:val="005827D5"/>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5">
    <w:name w:val="05936E7690844FA7B9CE7E5A90ECC27D5"/>
    <w:rsid w:val="005827D5"/>
    <w:pPr>
      <w:spacing w:before="60" w:after="0" w:line="240" w:lineRule="auto"/>
    </w:pPr>
    <w:rPr>
      <w:rFonts w:ascii="Myriad Pro" w:hAnsi="Myriad Pro"/>
      <w:color w:val="000000" w:themeColor="text1"/>
      <w:sz w:val="20"/>
      <w:szCs w:val="20"/>
      <w:lang w:eastAsia="ja-JP"/>
    </w:rPr>
  </w:style>
  <w:style w:type="paragraph" w:customStyle="1" w:styleId="205D3C0EA8714C8C921E3F5541AE16815">
    <w:name w:val="205D3C0EA8714C8C921E3F5541AE16815"/>
    <w:rsid w:val="005827D5"/>
    <w:pPr>
      <w:spacing w:before="60" w:after="0" w:line="240" w:lineRule="auto"/>
    </w:pPr>
    <w:rPr>
      <w:rFonts w:ascii="Myriad Pro" w:hAnsi="Myriad Pro"/>
      <w:color w:val="000000" w:themeColor="text1"/>
      <w:sz w:val="20"/>
      <w:szCs w:val="20"/>
      <w:lang w:eastAsia="ja-JP"/>
    </w:rPr>
  </w:style>
  <w:style w:type="paragraph" w:customStyle="1" w:styleId="699ADC94AE084263AB7149AF5684778D5">
    <w:name w:val="699ADC94AE084263AB7149AF5684778D5"/>
    <w:rsid w:val="005827D5"/>
    <w:pPr>
      <w:spacing w:before="60" w:after="0" w:line="240" w:lineRule="auto"/>
    </w:pPr>
    <w:rPr>
      <w:rFonts w:ascii="Myriad Pro" w:hAnsi="Myriad Pro"/>
      <w:color w:val="000000" w:themeColor="text1"/>
      <w:sz w:val="20"/>
      <w:szCs w:val="20"/>
      <w:lang w:eastAsia="ja-JP"/>
    </w:rPr>
  </w:style>
  <w:style w:type="paragraph" w:customStyle="1" w:styleId="86B66EBED3F542858DBC6855383968DF4">
    <w:name w:val="86B66EBED3F542858DBC6855383968DF4"/>
    <w:rsid w:val="005827D5"/>
    <w:pPr>
      <w:spacing w:after="320" w:line="300" w:lineRule="auto"/>
    </w:pPr>
    <w:rPr>
      <w:rFonts w:ascii="Myriad Pro" w:hAnsi="Myriad Pro"/>
      <w:sz w:val="20"/>
      <w:szCs w:val="20"/>
      <w:lang w:eastAsia="ja-JP"/>
    </w:rPr>
  </w:style>
  <w:style w:type="paragraph" w:customStyle="1" w:styleId="D4FF6AB9B5B94B9DBBC9294713F0A5A22">
    <w:name w:val="D4FF6AB9B5B94B9DBBC9294713F0A5A22"/>
    <w:rsid w:val="005827D5"/>
    <w:pPr>
      <w:spacing w:after="320" w:line="300" w:lineRule="auto"/>
    </w:pPr>
    <w:rPr>
      <w:rFonts w:ascii="Myriad Pro" w:hAnsi="Myriad Pro"/>
      <w:sz w:val="20"/>
      <w:szCs w:val="20"/>
      <w:lang w:eastAsia="ja-JP"/>
    </w:rPr>
  </w:style>
  <w:style w:type="paragraph" w:customStyle="1" w:styleId="754D94E1F6B848FCB316B25B5948449B4">
    <w:name w:val="754D94E1F6B848FCB316B25B5948449B4"/>
    <w:rsid w:val="005827D5"/>
    <w:pPr>
      <w:spacing w:after="320" w:line="300" w:lineRule="auto"/>
    </w:pPr>
    <w:rPr>
      <w:rFonts w:ascii="Myriad Pro" w:hAnsi="Myriad Pro"/>
      <w:sz w:val="20"/>
      <w:szCs w:val="20"/>
      <w:lang w:eastAsia="ja-JP"/>
    </w:rPr>
  </w:style>
  <w:style w:type="paragraph" w:customStyle="1" w:styleId="4DA3D35BDB7F42E391C8DEED99D9CC6F2">
    <w:name w:val="4DA3D35BDB7F42E391C8DEED99D9CC6F2"/>
    <w:rsid w:val="005827D5"/>
    <w:pPr>
      <w:spacing w:after="320" w:line="300" w:lineRule="auto"/>
    </w:pPr>
    <w:rPr>
      <w:rFonts w:ascii="Myriad Pro" w:hAnsi="Myriad Pro"/>
      <w:sz w:val="20"/>
      <w:szCs w:val="20"/>
      <w:lang w:eastAsia="ja-JP"/>
    </w:rPr>
  </w:style>
  <w:style w:type="paragraph" w:customStyle="1" w:styleId="3E4B876647744D3680D34A57B0FAEDBE4">
    <w:name w:val="3E4B876647744D3680D34A57B0FAEDBE4"/>
    <w:rsid w:val="005827D5"/>
    <w:pPr>
      <w:spacing w:after="320" w:line="300" w:lineRule="auto"/>
    </w:pPr>
    <w:rPr>
      <w:rFonts w:ascii="Myriad Pro" w:hAnsi="Myriad Pro"/>
      <w:sz w:val="20"/>
      <w:szCs w:val="20"/>
      <w:lang w:eastAsia="ja-JP"/>
    </w:rPr>
  </w:style>
  <w:style w:type="paragraph" w:customStyle="1" w:styleId="B436545BE80448BF815B53876ED805011">
    <w:name w:val="B436545BE80448BF815B53876ED805011"/>
    <w:rsid w:val="005827D5"/>
    <w:pPr>
      <w:spacing w:after="320" w:line="300" w:lineRule="auto"/>
    </w:pPr>
    <w:rPr>
      <w:rFonts w:ascii="Myriad Pro" w:hAnsi="Myriad Pro"/>
      <w:sz w:val="20"/>
      <w:szCs w:val="20"/>
      <w:lang w:eastAsia="ja-JP"/>
    </w:rPr>
  </w:style>
  <w:style w:type="paragraph" w:customStyle="1" w:styleId="C88F0500E3DD4230BC2C73B1014A35234">
    <w:name w:val="C88F0500E3DD4230BC2C73B1014A35234"/>
    <w:rsid w:val="005827D5"/>
    <w:pPr>
      <w:spacing w:after="320" w:line="300" w:lineRule="auto"/>
    </w:pPr>
    <w:rPr>
      <w:rFonts w:ascii="Myriad Pro" w:hAnsi="Myriad Pro"/>
      <w:sz w:val="20"/>
      <w:szCs w:val="20"/>
      <w:lang w:eastAsia="ja-JP"/>
    </w:rPr>
  </w:style>
  <w:style w:type="paragraph" w:customStyle="1" w:styleId="96DCCF2A34894938BE386B838776063A4">
    <w:name w:val="96DCCF2A34894938BE386B838776063A4"/>
    <w:rsid w:val="005827D5"/>
    <w:pPr>
      <w:spacing w:after="320" w:line="300" w:lineRule="auto"/>
    </w:pPr>
    <w:rPr>
      <w:rFonts w:ascii="Myriad Pro" w:hAnsi="Myriad Pro"/>
      <w:sz w:val="20"/>
      <w:szCs w:val="20"/>
      <w:lang w:eastAsia="ja-JP"/>
    </w:rPr>
  </w:style>
  <w:style w:type="paragraph" w:customStyle="1" w:styleId="6A3D8E7B2D9F4A9FBA3D81307503521A3">
    <w:name w:val="6A3D8E7B2D9F4A9FBA3D81307503521A3"/>
    <w:rsid w:val="005827D5"/>
    <w:pPr>
      <w:spacing w:after="320" w:line="300" w:lineRule="auto"/>
    </w:pPr>
    <w:rPr>
      <w:rFonts w:ascii="Myriad Pro" w:hAnsi="Myriad Pro"/>
      <w:sz w:val="20"/>
      <w:szCs w:val="20"/>
      <w:lang w:eastAsia="ja-JP"/>
    </w:rPr>
  </w:style>
  <w:style w:type="paragraph" w:customStyle="1" w:styleId="6EA7CDAF8B684563A3071E05534C81633">
    <w:name w:val="6EA7CDAF8B684563A3071E05534C81633"/>
    <w:rsid w:val="005827D5"/>
    <w:pPr>
      <w:spacing w:after="320" w:line="300" w:lineRule="auto"/>
    </w:pPr>
    <w:rPr>
      <w:rFonts w:ascii="Myriad Pro" w:hAnsi="Myriad Pro"/>
      <w:sz w:val="20"/>
      <w:szCs w:val="20"/>
      <w:lang w:eastAsia="ja-JP"/>
    </w:rPr>
  </w:style>
  <w:style w:type="paragraph" w:customStyle="1" w:styleId="F3424D8DD5B94578B1BF717C653CD9D13">
    <w:name w:val="F3424D8DD5B94578B1BF717C653CD9D13"/>
    <w:rsid w:val="005827D5"/>
    <w:pPr>
      <w:spacing w:after="320" w:line="300" w:lineRule="auto"/>
    </w:pPr>
    <w:rPr>
      <w:rFonts w:ascii="Myriad Pro" w:hAnsi="Myriad Pro"/>
      <w:sz w:val="20"/>
      <w:szCs w:val="20"/>
      <w:lang w:eastAsia="ja-JP"/>
    </w:rPr>
  </w:style>
  <w:style w:type="paragraph" w:customStyle="1" w:styleId="21C148B36BAB4F0896B40266AF72DE4B3">
    <w:name w:val="21C148B36BAB4F0896B40266AF72DE4B3"/>
    <w:rsid w:val="005827D5"/>
    <w:pPr>
      <w:spacing w:after="320" w:line="300" w:lineRule="auto"/>
    </w:pPr>
    <w:rPr>
      <w:rFonts w:ascii="Myriad Pro" w:hAnsi="Myriad Pro"/>
      <w:sz w:val="20"/>
      <w:szCs w:val="20"/>
      <w:lang w:eastAsia="ja-JP"/>
    </w:rPr>
  </w:style>
  <w:style w:type="paragraph" w:customStyle="1" w:styleId="2CA4798F72704F0B952E428D59C8D49B2">
    <w:name w:val="2CA4798F72704F0B952E428D59C8D49B2"/>
    <w:rsid w:val="005827D5"/>
    <w:pPr>
      <w:spacing w:after="320" w:line="300" w:lineRule="auto"/>
    </w:pPr>
    <w:rPr>
      <w:rFonts w:ascii="Myriad Pro" w:hAnsi="Myriad Pro"/>
      <w:sz w:val="20"/>
      <w:szCs w:val="20"/>
      <w:lang w:eastAsia="ja-JP"/>
    </w:rPr>
  </w:style>
  <w:style w:type="paragraph" w:customStyle="1" w:styleId="A7DB2FB3AD114401AEE194FA561A42343">
    <w:name w:val="A7DB2FB3AD114401AEE194FA561A42343"/>
    <w:rsid w:val="005827D5"/>
    <w:pPr>
      <w:spacing w:after="320" w:line="300" w:lineRule="auto"/>
    </w:pPr>
    <w:rPr>
      <w:rFonts w:ascii="Myriad Pro" w:hAnsi="Myriad Pro"/>
      <w:sz w:val="20"/>
      <w:szCs w:val="20"/>
      <w:lang w:eastAsia="ja-JP"/>
    </w:rPr>
  </w:style>
  <w:style w:type="paragraph" w:customStyle="1" w:styleId="A2A84BD500D240E6907221012D7127BB3">
    <w:name w:val="A2A84BD500D240E6907221012D7127BB3"/>
    <w:rsid w:val="005827D5"/>
    <w:pPr>
      <w:spacing w:after="320" w:line="300" w:lineRule="auto"/>
    </w:pPr>
    <w:rPr>
      <w:rFonts w:ascii="Myriad Pro" w:hAnsi="Myriad Pro"/>
      <w:sz w:val="20"/>
      <w:szCs w:val="20"/>
      <w:lang w:eastAsia="ja-JP"/>
    </w:rPr>
  </w:style>
  <w:style w:type="paragraph" w:customStyle="1" w:styleId="26013E6CF0374E6AA542A43115E0D0A53">
    <w:name w:val="26013E6CF0374E6AA542A43115E0D0A53"/>
    <w:rsid w:val="005827D5"/>
    <w:pPr>
      <w:spacing w:after="320" w:line="300" w:lineRule="auto"/>
    </w:pPr>
    <w:rPr>
      <w:rFonts w:ascii="Myriad Pro" w:hAnsi="Myriad Pro"/>
      <w:sz w:val="20"/>
      <w:szCs w:val="20"/>
      <w:lang w:eastAsia="ja-JP"/>
    </w:rPr>
  </w:style>
  <w:style w:type="paragraph" w:customStyle="1" w:styleId="69AE50F1769F4191A4827CE5E02F66F53">
    <w:name w:val="69AE50F1769F4191A4827CE5E02F66F53"/>
    <w:rsid w:val="005827D5"/>
    <w:pPr>
      <w:spacing w:after="320" w:line="300" w:lineRule="auto"/>
    </w:pPr>
    <w:rPr>
      <w:rFonts w:ascii="Myriad Pro" w:hAnsi="Myriad Pro"/>
      <w:sz w:val="20"/>
      <w:szCs w:val="20"/>
      <w:lang w:eastAsia="ja-JP"/>
    </w:rPr>
  </w:style>
  <w:style w:type="paragraph" w:customStyle="1" w:styleId="3C245B176C484CDD9F0427138A34E21C1">
    <w:name w:val="3C245B176C484CDD9F0427138A34E21C1"/>
    <w:rsid w:val="005827D5"/>
    <w:pPr>
      <w:spacing w:after="320" w:line="300" w:lineRule="auto"/>
    </w:pPr>
    <w:rPr>
      <w:rFonts w:ascii="Myriad Pro" w:hAnsi="Myriad Pro"/>
      <w:sz w:val="20"/>
      <w:szCs w:val="20"/>
      <w:lang w:eastAsia="ja-JP"/>
    </w:rPr>
  </w:style>
  <w:style w:type="paragraph" w:customStyle="1" w:styleId="932218D0FC6C4BE99E431DD52A0D6DEA2">
    <w:name w:val="932218D0FC6C4BE99E431DD52A0D6DEA2"/>
    <w:rsid w:val="005827D5"/>
    <w:pPr>
      <w:numPr>
        <w:numId w:val="3"/>
      </w:numPr>
      <w:spacing w:after="320" w:line="300" w:lineRule="auto"/>
      <w:ind w:left="360" w:hanging="360"/>
      <w:contextualSpacing/>
    </w:pPr>
    <w:rPr>
      <w:rFonts w:ascii="Myriad Pro" w:hAnsi="Myriad Pro"/>
      <w:sz w:val="20"/>
      <w:szCs w:val="20"/>
      <w:lang w:eastAsia="ja-JP"/>
    </w:rPr>
  </w:style>
  <w:style w:type="paragraph" w:customStyle="1" w:styleId="9965CF7F2054446CA4CDED37D1E148642">
    <w:name w:val="9965CF7F2054446CA4CDED37D1E148642"/>
    <w:rsid w:val="005827D5"/>
    <w:pPr>
      <w:spacing w:after="320" w:line="300" w:lineRule="auto"/>
    </w:pPr>
    <w:rPr>
      <w:rFonts w:ascii="Myriad Pro" w:hAnsi="Myriad Pro"/>
      <w:sz w:val="20"/>
      <w:szCs w:val="20"/>
      <w:lang w:eastAsia="ja-JP"/>
    </w:rPr>
  </w:style>
  <w:style w:type="paragraph" w:customStyle="1" w:styleId="B02C07A143834676BE79A7D1BFFE0E552">
    <w:name w:val="B02C07A143834676BE79A7D1BFFE0E55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F3B2F5D512774603AB567CED91583B4C1">
    <w:name w:val="F3B2F5D512774603AB567CED91583B4C1"/>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A179B3251974441D87EF4BC3EFEBC9F71">
    <w:name w:val="A179B3251974441D87EF4BC3EFEBC9F71"/>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0C4157695FC0404CAC1B809736044F932">
    <w:name w:val="0C4157695FC0404CAC1B809736044F93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D5A85AEDD23F47048D9F8BEB462AEC8A2">
    <w:name w:val="D5A85AEDD23F47048D9F8BEB462AEC8A2"/>
    <w:rsid w:val="005827D5"/>
    <w:pPr>
      <w:spacing w:after="320" w:line="300" w:lineRule="auto"/>
    </w:pPr>
    <w:rPr>
      <w:rFonts w:ascii="Myriad Pro" w:hAnsi="Myriad Pro"/>
      <w:sz w:val="20"/>
      <w:szCs w:val="20"/>
      <w:lang w:eastAsia="ja-JP"/>
    </w:rPr>
  </w:style>
  <w:style w:type="paragraph" w:customStyle="1" w:styleId="B15FBEE688464023BBC698F78CC19D002">
    <w:name w:val="B15FBEE688464023BBC698F78CC19D00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4E246ADCB2A84BB28C9F75EFE045BB4B2">
    <w:name w:val="4E246ADCB2A84BB28C9F75EFE045BB4B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1049BFEF51F646A9898C7F4FC58A16B12">
    <w:name w:val="1049BFEF51F646A9898C7F4FC58A16B1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222402B890844719B7F3C530009BA1AD2">
    <w:name w:val="222402B890844719B7F3C530009BA1AD2"/>
    <w:rsid w:val="005827D5"/>
    <w:pPr>
      <w:spacing w:after="320" w:line="300" w:lineRule="auto"/>
    </w:pPr>
    <w:rPr>
      <w:rFonts w:ascii="Myriad Pro" w:hAnsi="Myriad Pro"/>
      <w:sz w:val="20"/>
      <w:szCs w:val="20"/>
      <w:lang w:eastAsia="ja-JP"/>
    </w:rPr>
  </w:style>
  <w:style w:type="paragraph" w:customStyle="1" w:styleId="22E8A9B3144447E5ACEFD6B3D30A0B982">
    <w:name w:val="22E8A9B3144447E5ACEFD6B3D30A0B982"/>
    <w:rsid w:val="005827D5"/>
    <w:pPr>
      <w:spacing w:after="320" w:line="300" w:lineRule="auto"/>
    </w:pPr>
    <w:rPr>
      <w:rFonts w:ascii="Myriad Pro" w:hAnsi="Myriad Pro"/>
      <w:sz w:val="20"/>
      <w:szCs w:val="20"/>
      <w:lang w:eastAsia="ja-JP"/>
    </w:rPr>
  </w:style>
  <w:style w:type="paragraph" w:customStyle="1" w:styleId="A6D361ACE3CB4F4785F5FC1356DF6EB82">
    <w:name w:val="A6D361ACE3CB4F4785F5FC1356DF6EB82"/>
    <w:rsid w:val="005827D5"/>
    <w:pPr>
      <w:spacing w:after="320" w:line="300" w:lineRule="auto"/>
    </w:pPr>
    <w:rPr>
      <w:rFonts w:ascii="Myriad Pro" w:hAnsi="Myriad Pro"/>
      <w:sz w:val="20"/>
      <w:szCs w:val="20"/>
      <w:lang w:eastAsia="ja-JP"/>
    </w:rPr>
  </w:style>
  <w:style w:type="paragraph" w:customStyle="1" w:styleId="D56CA04BCEE843B0A444A1F7E7360AB72">
    <w:name w:val="D56CA04BCEE843B0A444A1F7E7360AB72"/>
    <w:rsid w:val="005827D5"/>
    <w:pPr>
      <w:spacing w:after="320" w:line="300" w:lineRule="auto"/>
    </w:pPr>
    <w:rPr>
      <w:rFonts w:ascii="Myriad Pro" w:hAnsi="Myriad Pro"/>
      <w:sz w:val="20"/>
      <w:szCs w:val="20"/>
      <w:lang w:eastAsia="ja-JP"/>
    </w:rPr>
  </w:style>
  <w:style w:type="paragraph" w:customStyle="1" w:styleId="5F2139426CF9403E8F61B2823764558E2">
    <w:name w:val="5F2139426CF9403E8F61B2823764558E2"/>
    <w:rsid w:val="005827D5"/>
    <w:pPr>
      <w:spacing w:after="320" w:line="300" w:lineRule="auto"/>
    </w:pPr>
    <w:rPr>
      <w:rFonts w:ascii="Myriad Pro" w:hAnsi="Myriad Pro"/>
      <w:sz w:val="20"/>
      <w:szCs w:val="20"/>
      <w:lang w:eastAsia="ja-JP"/>
    </w:rPr>
  </w:style>
  <w:style w:type="paragraph" w:customStyle="1" w:styleId="7631147E04C34004A02F6ABACF6852502">
    <w:name w:val="7631147E04C34004A02F6ABACF6852502"/>
    <w:rsid w:val="005827D5"/>
    <w:pPr>
      <w:spacing w:after="320" w:line="300" w:lineRule="auto"/>
    </w:pPr>
    <w:rPr>
      <w:rFonts w:ascii="Myriad Pro" w:hAnsi="Myriad Pro"/>
      <w:sz w:val="20"/>
      <w:szCs w:val="20"/>
      <w:lang w:eastAsia="ja-JP"/>
    </w:rPr>
  </w:style>
  <w:style w:type="paragraph" w:customStyle="1" w:styleId="0F21CB13399F4BA6A1172184609544D32">
    <w:name w:val="0F21CB13399F4BA6A1172184609544D32"/>
    <w:rsid w:val="005827D5"/>
    <w:pPr>
      <w:spacing w:after="0" w:line="240" w:lineRule="auto"/>
    </w:pPr>
    <w:rPr>
      <w:rFonts w:ascii="Myriad Pro" w:hAnsi="Myriad Pro"/>
      <w:i/>
      <w:iCs/>
      <w:sz w:val="16"/>
      <w:szCs w:val="18"/>
      <w:lang w:eastAsia="ja-JP"/>
    </w:rPr>
  </w:style>
  <w:style w:type="paragraph" w:customStyle="1" w:styleId="D9042D07E9D647AAB8839344ACBD5C00">
    <w:name w:val="D9042D07E9D647AAB8839344ACBD5C00"/>
    <w:rsid w:val="005827D5"/>
    <w:pPr>
      <w:numPr>
        <w:ilvl w:val="1"/>
      </w:numPr>
      <w:spacing w:before="320" w:after="320" w:line="240" w:lineRule="auto"/>
    </w:pPr>
    <w:rPr>
      <w:rFonts w:ascii="Myriad Pro" w:hAnsi="Myriad Pro"/>
      <w:bCs/>
      <w:color w:val="2D3E50"/>
      <w:sz w:val="28"/>
      <w:szCs w:val="28"/>
      <w:lang w:eastAsia="ja-JP"/>
    </w:rPr>
  </w:style>
  <w:style w:type="paragraph" w:customStyle="1" w:styleId="0426A189FB4343B2BAE334C88B4AC4BE6">
    <w:name w:val="0426A189FB4343B2BAE334C88B4AC4BE6"/>
    <w:rsid w:val="005827D5"/>
    <w:pPr>
      <w:numPr>
        <w:ilvl w:val="1"/>
      </w:numPr>
      <w:spacing w:before="320" w:after="320" w:line="240" w:lineRule="auto"/>
    </w:pPr>
    <w:rPr>
      <w:rFonts w:ascii="Myriad Pro" w:hAnsi="Myriad Pro"/>
      <w:bCs/>
      <w:color w:val="2D3E50"/>
      <w:sz w:val="28"/>
      <w:szCs w:val="28"/>
      <w:lang w:eastAsia="ja-JP"/>
    </w:rPr>
  </w:style>
  <w:style w:type="paragraph" w:customStyle="1" w:styleId="05936E7690844FA7B9CE7E5A90ECC27D6">
    <w:name w:val="05936E7690844FA7B9CE7E5A90ECC27D6"/>
    <w:rsid w:val="005827D5"/>
    <w:pPr>
      <w:spacing w:before="60" w:after="0" w:line="240" w:lineRule="auto"/>
    </w:pPr>
    <w:rPr>
      <w:rFonts w:ascii="Myriad Pro" w:hAnsi="Myriad Pro"/>
      <w:color w:val="000000" w:themeColor="text1"/>
      <w:sz w:val="20"/>
      <w:szCs w:val="20"/>
      <w:lang w:eastAsia="ja-JP"/>
    </w:rPr>
  </w:style>
  <w:style w:type="paragraph" w:customStyle="1" w:styleId="205D3C0EA8714C8C921E3F5541AE16816">
    <w:name w:val="205D3C0EA8714C8C921E3F5541AE16816"/>
    <w:rsid w:val="005827D5"/>
    <w:pPr>
      <w:spacing w:before="60" w:after="0" w:line="240" w:lineRule="auto"/>
    </w:pPr>
    <w:rPr>
      <w:rFonts w:ascii="Myriad Pro" w:hAnsi="Myriad Pro"/>
      <w:color w:val="000000" w:themeColor="text1"/>
      <w:sz w:val="20"/>
      <w:szCs w:val="20"/>
      <w:lang w:eastAsia="ja-JP"/>
    </w:rPr>
  </w:style>
  <w:style w:type="paragraph" w:customStyle="1" w:styleId="699ADC94AE084263AB7149AF5684778D6">
    <w:name w:val="699ADC94AE084263AB7149AF5684778D6"/>
    <w:rsid w:val="005827D5"/>
    <w:pPr>
      <w:spacing w:before="60" w:after="0" w:line="240" w:lineRule="auto"/>
    </w:pPr>
    <w:rPr>
      <w:rFonts w:ascii="Myriad Pro" w:hAnsi="Myriad Pro"/>
      <w:color w:val="000000" w:themeColor="text1"/>
      <w:sz w:val="20"/>
      <w:szCs w:val="20"/>
      <w:lang w:eastAsia="ja-JP"/>
    </w:rPr>
  </w:style>
  <w:style w:type="paragraph" w:customStyle="1" w:styleId="86B66EBED3F542858DBC6855383968DF5">
    <w:name w:val="86B66EBED3F542858DBC6855383968DF5"/>
    <w:rsid w:val="005827D5"/>
    <w:pPr>
      <w:spacing w:after="320" w:line="300" w:lineRule="auto"/>
    </w:pPr>
    <w:rPr>
      <w:rFonts w:ascii="Myriad Pro" w:hAnsi="Myriad Pro"/>
      <w:sz w:val="20"/>
      <w:szCs w:val="20"/>
      <w:lang w:eastAsia="ja-JP"/>
    </w:rPr>
  </w:style>
  <w:style w:type="paragraph" w:customStyle="1" w:styleId="D4FF6AB9B5B94B9DBBC9294713F0A5A23">
    <w:name w:val="D4FF6AB9B5B94B9DBBC9294713F0A5A23"/>
    <w:rsid w:val="005827D5"/>
    <w:pPr>
      <w:spacing w:after="320" w:line="300" w:lineRule="auto"/>
    </w:pPr>
    <w:rPr>
      <w:rFonts w:ascii="Myriad Pro" w:hAnsi="Myriad Pro"/>
      <w:sz w:val="20"/>
      <w:szCs w:val="20"/>
      <w:lang w:eastAsia="ja-JP"/>
    </w:rPr>
  </w:style>
  <w:style w:type="paragraph" w:customStyle="1" w:styleId="754D94E1F6B848FCB316B25B5948449B5">
    <w:name w:val="754D94E1F6B848FCB316B25B5948449B5"/>
    <w:rsid w:val="005827D5"/>
    <w:pPr>
      <w:spacing w:after="320" w:line="300" w:lineRule="auto"/>
    </w:pPr>
    <w:rPr>
      <w:rFonts w:ascii="Myriad Pro" w:hAnsi="Myriad Pro"/>
      <w:sz w:val="20"/>
      <w:szCs w:val="20"/>
      <w:lang w:eastAsia="ja-JP"/>
    </w:rPr>
  </w:style>
  <w:style w:type="paragraph" w:customStyle="1" w:styleId="4DA3D35BDB7F42E391C8DEED99D9CC6F3">
    <w:name w:val="4DA3D35BDB7F42E391C8DEED99D9CC6F3"/>
    <w:rsid w:val="005827D5"/>
    <w:pPr>
      <w:spacing w:after="320" w:line="300" w:lineRule="auto"/>
    </w:pPr>
    <w:rPr>
      <w:rFonts w:ascii="Myriad Pro" w:hAnsi="Myriad Pro"/>
      <w:sz w:val="20"/>
      <w:szCs w:val="20"/>
      <w:lang w:eastAsia="ja-JP"/>
    </w:rPr>
  </w:style>
  <w:style w:type="paragraph" w:customStyle="1" w:styleId="3E4B876647744D3680D34A57B0FAEDBE5">
    <w:name w:val="3E4B876647744D3680D34A57B0FAEDBE5"/>
    <w:rsid w:val="005827D5"/>
    <w:pPr>
      <w:spacing w:after="320" w:line="300" w:lineRule="auto"/>
    </w:pPr>
    <w:rPr>
      <w:rFonts w:ascii="Myriad Pro" w:hAnsi="Myriad Pro"/>
      <w:sz w:val="20"/>
      <w:szCs w:val="20"/>
      <w:lang w:eastAsia="ja-JP"/>
    </w:rPr>
  </w:style>
  <w:style w:type="paragraph" w:customStyle="1" w:styleId="B436545BE80448BF815B53876ED805012">
    <w:name w:val="B436545BE80448BF815B53876ED805012"/>
    <w:rsid w:val="005827D5"/>
    <w:pPr>
      <w:spacing w:after="320" w:line="300" w:lineRule="auto"/>
    </w:pPr>
    <w:rPr>
      <w:rFonts w:ascii="Myriad Pro" w:hAnsi="Myriad Pro"/>
      <w:sz w:val="20"/>
      <w:szCs w:val="20"/>
      <w:lang w:eastAsia="ja-JP"/>
    </w:rPr>
  </w:style>
  <w:style w:type="paragraph" w:customStyle="1" w:styleId="C88F0500E3DD4230BC2C73B1014A35235">
    <w:name w:val="C88F0500E3DD4230BC2C73B1014A35235"/>
    <w:rsid w:val="005827D5"/>
    <w:pPr>
      <w:spacing w:after="320" w:line="300" w:lineRule="auto"/>
    </w:pPr>
    <w:rPr>
      <w:rFonts w:ascii="Myriad Pro" w:hAnsi="Myriad Pro"/>
      <w:sz w:val="20"/>
      <w:szCs w:val="20"/>
      <w:lang w:eastAsia="ja-JP"/>
    </w:rPr>
  </w:style>
  <w:style w:type="paragraph" w:customStyle="1" w:styleId="96DCCF2A34894938BE386B838776063A5">
    <w:name w:val="96DCCF2A34894938BE386B838776063A5"/>
    <w:rsid w:val="005827D5"/>
    <w:pPr>
      <w:spacing w:after="320" w:line="300" w:lineRule="auto"/>
    </w:pPr>
    <w:rPr>
      <w:rFonts w:ascii="Myriad Pro" w:hAnsi="Myriad Pro"/>
      <w:sz w:val="20"/>
      <w:szCs w:val="20"/>
      <w:lang w:eastAsia="ja-JP"/>
    </w:rPr>
  </w:style>
  <w:style w:type="paragraph" w:customStyle="1" w:styleId="6A3D8E7B2D9F4A9FBA3D81307503521A4">
    <w:name w:val="6A3D8E7B2D9F4A9FBA3D81307503521A4"/>
    <w:rsid w:val="005827D5"/>
    <w:pPr>
      <w:spacing w:after="320" w:line="300" w:lineRule="auto"/>
    </w:pPr>
    <w:rPr>
      <w:rFonts w:ascii="Myriad Pro" w:hAnsi="Myriad Pro"/>
      <w:sz w:val="20"/>
      <w:szCs w:val="20"/>
      <w:lang w:eastAsia="ja-JP"/>
    </w:rPr>
  </w:style>
  <w:style w:type="paragraph" w:customStyle="1" w:styleId="6EA7CDAF8B684563A3071E05534C81634">
    <w:name w:val="6EA7CDAF8B684563A3071E05534C81634"/>
    <w:rsid w:val="005827D5"/>
    <w:pPr>
      <w:spacing w:after="320" w:line="300" w:lineRule="auto"/>
    </w:pPr>
    <w:rPr>
      <w:rFonts w:ascii="Myriad Pro" w:hAnsi="Myriad Pro"/>
      <w:sz w:val="20"/>
      <w:szCs w:val="20"/>
      <w:lang w:eastAsia="ja-JP"/>
    </w:rPr>
  </w:style>
  <w:style w:type="paragraph" w:customStyle="1" w:styleId="F3424D8DD5B94578B1BF717C653CD9D14">
    <w:name w:val="F3424D8DD5B94578B1BF717C653CD9D14"/>
    <w:rsid w:val="005827D5"/>
    <w:pPr>
      <w:spacing w:after="320" w:line="300" w:lineRule="auto"/>
    </w:pPr>
    <w:rPr>
      <w:rFonts w:ascii="Myriad Pro" w:hAnsi="Myriad Pro"/>
      <w:sz w:val="20"/>
      <w:szCs w:val="20"/>
      <w:lang w:eastAsia="ja-JP"/>
    </w:rPr>
  </w:style>
  <w:style w:type="paragraph" w:customStyle="1" w:styleId="21C148B36BAB4F0896B40266AF72DE4B4">
    <w:name w:val="21C148B36BAB4F0896B40266AF72DE4B4"/>
    <w:rsid w:val="005827D5"/>
    <w:pPr>
      <w:spacing w:after="320" w:line="300" w:lineRule="auto"/>
    </w:pPr>
    <w:rPr>
      <w:rFonts w:ascii="Myriad Pro" w:hAnsi="Myriad Pro"/>
      <w:sz w:val="20"/>
      <w:szCs w:val="20"/>
      <w:lang w:eastAsia="ja-JP"/>
    </w:rPr>
  </w:style>
  <w:style w:type="paragraph" w:customStyle="1" w:styleId="2CA4798F72704F0B952E428D59C8D49B3">
    <w:name w:val="2CA4798F72704F0B952E428D59C8D49B3"/>
    <w:rsid w:val="005827D5"/>
    <w:pPr>
      <w:spacing w:after="320" w:line="300" w:lineRule="auto"/>
    </w:pPr>
    <w:rPr>
      <w:rFonts w:ascii="Myriad Pro" w:hAnsi="Myriad Pro"/>
      <w:sz w:val="20"/>
      <w:szCs w:val="20"/>
      <w:lang w:eastAsia="ja-JP"/>
    </w:rPr>
  </w:style>
  <w:style w:type="paragraph" w:customStyle="1" w:styleId="A7DB2FB3AD114401AEE194FA561A42344">
    <w:name w:val="A7DB2FB3AD114401AEE194FA561A42344"/>
    <w:rsid w:val="005827D5"/>
    <w:pPr>
      <w:spacing w:after="320" w:line="300" w:lineRule="auto"/>
    </w:pPr>
    <w:rPr>
      <w:rFonts w:ascii="Myriad Pro" w:hAnsi="Myriad Pro"/>
      <w:sz w:val="20"/>
      <w:szCs w:val="20"/>
      <w:lang w:eastAsia="ja-JP"/>
    </w:rPr>
  </w:style>
  <w:style w:type="paragraph" w:customStyle="1" w:styleId="A2A84BD500D240E6907221012D7127BB4">
    <w:name w:val="A2A84BD500D240E6907221012D7127BB4"/>
    <w:rsid w:val="005827D5"/>
    <w:pPr>
      <w:spacing w:after="320" w:line="300" w:lineRule="auto"/>
    </w:pPr>
    <w:rPr>
      <w:rFonts w:ascii="Myriad Pro" w:hAnsi="Myriad Pro"/>
      <w:sz w:val="20"/>
      <w:szCs w:val="20"/>
      <w:lang w:eastAsia="ja-JP"/>
    </w:rPr>
  </w:style>
  <w:style w:type="paragraph" w:customStyle="1" w:styleId="26013E6CF0374E6AA542A43115E0D0A54">
    <w:name w:val="26013E6CF0374E6AA542A43115E0D0A54"/>
    <w:rsid w:val="005827D5"/>
    <w:pPr>
      <w:spacing w:after="320" w:line="300" w:lineRule="auto"/>
    </w:pPr>
    <w:rPr>
      <w:rFonts w:ascii="Myriad Pro" w:hAnsi="Myriad Pro"/>
      <w:sz w:val="20"/>
      <w:szCs w:val="20"/>
      <w:lang w:eastAsia="ja-JP"/>
    </w:rPr>
  </w:style>
  <w:style w:type="paragraph" w:customStyle="1" w:styleId="69AE50F1769F4191A4827CE5E02F66F54">
    <w:name w:val="69AE50F1769F4191A4827CE5E02F66F54"/>
    <w:rsid w:val="005827D5"/>
    <w:pPr>
      <w:spacing w:after="320" w:line="300" w:lineRule="auto"/>
    </w:pPr>
    <w:rPr>
      <w:rFonts w:ascii="Myriad Pro" w:hAnsi="Myriad Pro"/>
      <w:sz w:val="20"/>
      <w:szCs w:val="20"/>
      <w:lang w:eastAsia="ja-JP"/>
    </w:rPr>
  </w:style>
  <w:style w:type="paragraph" w:customStyle="1" w:styleId="3C245B176C484CDD9F0427138A34E21C2">
    <w:name w:val="3C245B176C484CDD9F0427138A34E21C2"/>
    <w:rsid w:val="005827D5"/>
    <w:pPr>
      <w:spacing w:after="320" w:line="300" w:lineRule="auto"/>
    </w:pPr>
    <w:rPr>
      <w:rFonts w:ascii="Myriad Pro" w:hAnsi="Myriad Pro"/>
      <w:sz w:val="20"/>
      <w:szCs w:val="20"/>
      <w:lang w:eastAsia="ja-JP"/>
    </w:rPr>
  </w:style>
  <w:style w:type="paragraph" w:customStyle="1" w:styleId="932218D0FC6C4BE99E431DD52A0D6DEA3">
    <w:name w:val="932218D0FC6C4BE99E431DD52A0D6DEA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9965CF7F2054446CA4CDED37D1E148643">
    <w:name w:val="9965CF7F2054446CA4CDED37D1E148643"/>
    <w:rsid w:val="005827D5"/>
    <w:pPr>
      <w:spacing w:after="320" w:line="300" w:lineRule="auto"/>
    </w:pPr>
    <w:rPr>
      <w:rFonts w:ascii="Myriad Pro" w:hAnsi="Myriad Pro"/>
      <w:sz w:val="20"/>
      <w:szCs w:val="20"/>
      <w:lang w:eastAsia="ja-JP"/>
    </w:rPr>
  </w:style>
  <w:style w:type="paragraph" w:customStyle="1" w:styleId="B02C07A143834676BE79A7D1BFFE0E553">
    <w:name w:val="B02C07A143834676BE79A7D1BFFE0E55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F3B2F5D512774603AB567CED91583B4C2">
    <w:name w:val="F3B2F5D512774603AB567CED91583B4C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A179B3251974441D87EF4BC3EFEBC9F72">
    <w:name w:val="A179B3251974441D87EF4BC3EFEBC9F72"/>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0C4157695FC0404CAC1B809736044F933">
    <w:name w:val="0C4157695FC0404CAC1B809736044F93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D5A85AEDD23F47048D9F8BEB462AEC8A3">
    <w:name w:val="D5A85AEDD23F47048D9F8BEB462AEC8A3"/>
    <w:rsid w:val="005827D5"/>
    <w:pPr>
      <w:spacing w:after="320" w:line="300" w:lineRule="auto"/>
    </w:pPr>
    <w:rPr>
      <w:rFonts w:ascii="Myriad Pro" w:hAnsi="Myriad Pro"/>
      <w:sz w:val="20"/>
      <w:szCs w:val="20"/>
      <w:lang w:eastAsia="ja-JP"/>
    </w:rPr>
  </w:style>
  <w:style w:type="paragraph" w:customStyle="1" w:styleId="B15FBEE688464023BBC698F78CC19D003">
    <w:name w:val="B15FBEE688464023BBC698F78CC19D00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4E246ADCB2A84BB28C9F75EFE045BB4B3">
    <w:name w:val="4E246ADCB2A84BB28C9F75EFE045BB4B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1049BFEF51F646A9898C7F4FC58A16B13">
    <w:name w:val="1049BFEF51F646A9898C7F4FC58A16B13"/>
    <w:rsid w:val="005827D5"/>
    <w:pPr>
      <w:tabs>
        <w:tab w:val="num" w:pos="720"/>
      </w:tabs>
      <w:spacing w:after="320" w:line="300" w:lineRule="auto"/>
      <w:ind w:left="360" w:hanging="360"/>
      <w:contextualSpacing/>
    </w:pPr>
    <w:rPr>
      <w:rFonts w:ascii="Myriad Pro" w:hAnsi="Myriad Pro"/>
      <w:sz w:val="20"/>
      <w:szCs w:val="20"/>
      <w:lang w:eastAsia="ja-JP"/>
    </w:rPr>
  </w:style>
  <w:style w:type="paragraph" w:customStyle="1" w:styleId="222402B890844719B7F3C530009BA1AD3">
    <w:name w:val="222402B890844719B7F3C530009BA1AD3"/>
    <w:rsid w:val="005827D5"/>
    <w:pPr>
      <w:spacing w:after="320" w:line="300" w:lineRule="auto"/>
    </w:pPr>
    <w:rPr>
      <w:rFonts w:ascii="Myriad Pro" w:hAnsi="Myriad Pro"/>
      <w:sz w:val="20"/>
      <w:szCs w:val="20"/>
      <w:lang w:eastAsia="ja-JP"/>
    </w:rPr>
  </w:style>
  <w:style w:type="paragraph" w:customStyle="1" w:styleId="22E8A9B3144447E5ACEFD6B3D30A0B983">
    <w:name w:val="22E8A9B3144447E5ACEFD6B3D30A0B983"/>
    <w:rsid w:val="005827D5"/>
    <w:pPr>
      <w:spacing w:after="320" w:line="300" w:lineRule="auto"/>
    </w:pPr>
    <w:rPr>
      <w:rFonts w:ascii="Myriad Pro" w:hAnsi="Myriad Pro"/>
      <w:sz w:val="20"/>
      <w:szCs w:val="20"/>
      <w:lang w:eastAsia="ja-JP"/>
    </w:rPr>
  </w:style>
  <w:style w:type="paragraph" w:customStyle="1" w:styleId="A6D361ACE3CB4F4785F5FC1356DF6EB83">
    <w:name w:val="A6D361ACE3CB4F4785F5FC1356DF6EB83"/>
    <w:rsid w:val="005827D5"/>
    <w:pPr>
      <w:spacing w:after="320" w:line="300" w:lineRule="auto"/>
    </w:pPr>
    <w:rPr>
      <w:rFonts w:ascii="Myriad Pro" w:hAnsi="Myriad Pro"/>
      <w:sz w:val="20"/>
      <w:szCs w:val="20"/>
      <w:lang w:eastAsia="ja-JP"/>
    </w:rPr>
  </w:style>
  <w:style w:type="paragraph" w:customStyle="1" w:styleId="D56CA04BCEE843B0A444A1F7E7360AB73">
    <w:name w:val="D56CA04BCEE843B0A444A1F7E7360AB73"/>
    <w:rsid w:val="005827D5"/>
    <w:pPr>
      <w:spacing w:after="320" w:line="300" w:lineRule="auto"/>
    </w:pPr>
    <w:rPr>
      <w:rFonts w:ascii="Myriad Pro" w:hAnsi="Myriad Pro"/>
      <w:sz w:val="20"/>
      <w:szCs w:val="20"/>
      <w:lang w:eastAsia="ja-JP"/>
    </w:rPr>
  </w:style>
  <w:style w:type="paragraph" w:customStyle="1" w:styleId="5F2139426CF9403E8F61B2823764558E3">
    <w:name w:val="5F2139426CF9403E8F61B2823764558E3"/>
    <w:rsid w:val="005827D5"/>
    <w:pPr>
      <w:spacing w:after="320" w:line="300" w:lineRule="auto"/>
    </w:pPr>
    <w:rPr>
      <w:rFonts w:ascii="Myriad Pro" w:hAnsi="Myriad Pro"/>
      <w:sz w:val="20"/>
      <w:szCs w:val="20"/>
      <w:lang w:eastAsia="ja-JP"/>
    </w:rPr>
  </w:style>
  <w:style w:type="paragraph" w:customStyle="1" w:styleId="7631147E04C34004A02F6ABACF6852503">
    <w:name w:val="7631147E04C34004A02F6ABACF6852503"/>
    <w:rsid w:val="005827D5"/>
    <w:pPr>
      <w:spacing w:after="320" w:line="300" w:lineRule="auto"/>
    </w:pPr>
    <w:rPr>
      <w:rFonts w:ascii="Myriad Pro" w:hAnsi="Myriad Pro"/>
      <w:sz w:val="20"/>
      <w:szCs w:val="20"/>
      <w:lang w:eastAsia="ja-JP"/>
    </w:rPr>
  </w:style>
  <w:style w:type="paragraph" w:customStyle="1" w:styleId="44B19E563D7F42E2B8A513789979A84C">
    <w:name w:val="44B19E563D7F42E2B8A513789979A84C"/>
    <w:rsid w:val="005827D5"/>
    <w:pPr>
      <w:spacing w:after="0" w:line="240" w:lineRule="auto"/>
    </w:pPr>
    <w:rPr>
      <w:rFonts w:ascii="Myriad Pro" w:hAnsi="Myriad Pro"/>
      <w:i/>
      <w:iCs/>
      <w:sz w:val="16"/>
      <w:szCs w:val="18"/>
      <w:lang w:eastAsia="ja-JP"/>
    </w:rPr>
  </w:style>
  <w:style w:type="paragraph" w:customStyle="1" w:styleId="932218D0FC6C4BE99E431DD52A0D6DEA4">
    <w:name w:val="932218D0FC6C4BE99E431DD52A0D6DEA4"/>
    <w:rsid w:val="00F459D8"/>
    <w:pPr>
      <w:numPr>
        <w:numId w:val="4"/>
      </w:numPr>
      <w:spacing w:after="320" w:line="300" w:lineRule="auto"/>
      <w:ind w:left="360" w:hanging="360"/>
      <w:contextualSpacing/>
    </w:pPr>
    <w:rPr>
      <w:rFonts w:ascii="Myriad Pro" w:hAnsi="Myriad Pro"/>
      <w:sz w:val="20"/>
      <w:szCs w:val="20"/>
      <w:lang w:eastAsia="ja-JP"/>
    </w:rPr>
  </w:style>
  <w:style w:type="paragraph" w:customStyle="1" w:styleId="205D3C0EA8714C8C921E3F5541AE16817">
    <w:name w:val="205D3C0EA8714C8C921E3F5541AE16817"/>
    <w:rsid w:val="00F459D8"/>
    <w:pPr>
      <w:spacing w:after="0" w:line="240" w:lineRule="auto"/>
    </w:pPr>
    <w:rPr>
      <w:rFonts w:ascii="Myriad Pro" w:hAnsi="Myriad Pro"/>
      <w:i/>
      <w:iCs/>
      <w:sz w:val="16"/>
      <w:szCs w:val="18"/>
      <w:lang w:eastAsia="ja-JP"/>
    </w:rPr>
  </w:style>
  <w:style w:type="paragraph" w:customStyle="1" w:styleId="05936E7690844FA7B9CE7E5A90ECC27D7">
    <w:name w:val="05936E7690844FA7B9CE7E5A90ECC27D7"/>
    <w:rsid w:val="00F459D8"/>
    <w:pPr>
      <w:spacing w:after="0" w:line="240" w:lineRule="auto"/>
    </w:pPr>
    <w:rPr>
      <w:rFonts w:ascii="Myriad Pro" w:hAnsi="Myriad Pro"/>
      <w:i/>
      <w:iCs/>
      <w:sz w:val="16"/>
      <w:szCs w:val="18"/>
      <w:lang w:eastAsia="ja-JP"/>
    </w:rPr>
  </w:style>
  <w:style w:type="paragraph" w:customStyle="1" w:styleId="44B19E563D7F42E2B8A513789979A84C1">
    <w:name w:val="44B19E563D7F42E2B8A513789979A84C1"/>
    <w:rsid w:val="00F459D8"/>
    <w:pPr>
      <w:spacing w:after="0" w:line="240" w:lineRule="auto"/>
    </w:pPr>
    <w:rPr>
      <w:rFonts w:ascii="Myriad Pro" w:hAnsi="Myriad Pro"/>
      <w:i/>
      <w:iCs/>
      <w:sz w:val="16"/>
      <w:szCs w:val="18"/>
      <w:lang w:eastAsia="ja-JP"/>
    </w:rPr>
  </w:style>
  <w:style w:type="paragraph" w:customStyle="1" w:styleId="932218D0FC6C4BE99E431DD52A0D6DEA5">
    <w:name w:val="932218D0FC6C4BE99E431DD52A0D6DEA5"/>
    <w:rsid w:val="00F459D8"/>
    <w:pPr>
      <w:tabs>
        <w:tab w:val="num" w:pos="720"/>
      </w:tabs>
      <w:spacing w:after="320" w:line="300" w:lineRule="auto"/>
      <w:ind w:left="360" w:hanging="360"/>
      <w:contextualSpacing/>
    </w:pPr>
    <w:rPr>
      <w:rFonts w:ascii="Myriad Pro" w:hAnsi="Myriad Pro"/>
      <w:sz w:val="20"/>
      <w:szCs w:val="20"/>
      <w:lang w:eastAsia="ja-JP"/>
    </w:rPr>
  </w:style>
  <w:style w:type="paragraph" w:customStyle="1" w:styleId="53904E1E5D0649538BFC248721AC7654">
    <w:name w:val="53904E1E5D0649538BFC248721AC7654"/>
    <w:rsid w:val="00F459D8"/>
  </w:style>
  <w:style w:type="paragraph" w:customStyle="1" w:styleId="CD618A1EF5474CCF9FC4126A166A6B23">
    <w:name w:val="CD618A1EF5474CCF9FC4126A166A6B23"/>
    <w:rsid w:val="00B73B09"/>
  </w:style>
  <w:style w:type="paragraph" w:customStyle="1" w:styleId="E438A11C916F0A4FA65CED1DCC4D6D63">
    <w:name w:val="E438A11C916F0A4FA65CED1DCC4D6D63"/>
    <w:rsid w:val="003A45E1"/>
    <w:pPr>
      <w:spacing w:after="0" w:line="240" w:lineRule="auto"/>
    </w:pPr>
    <w:rPr>
      <w:sz w:val="24"/>
      <w:szCs w:val="24"/>
      <w:lang w:val="en-GB" w:eastAsia="en-GB"/>
    </w:rPr>
  </w:style>
  <w:style w:type="paragraph" w:customStyle="1" w:styleId="1E3118B29B56EE46A3ACA33EAA9F6DF7">
    <w:name w:val="1E3118B29B56EE46A3ACA33EAA9F6DF7"/>
    <w:rsid w:val="003A45E1"/>
    <w:pPr>
      <w:spacing w:after="0" w:line="240"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Tongelresestraat 2B
5611 VK Eindhoven
The Netherlands</CompanyAddress>
  <CompanyPhone>01</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8C1C39BB-24F0-470C-8B63-4879D025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0</TotalTime>
  <Pages>1</Pages>
  <Words>298</Words>
  <Characters>1699</Characters>
  <Application>Microsoft Office Word</Application>
  <DocSecurity>4</DocSecurity>
  <Lines>14</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HEX</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Corné van Son</dc:creator>
  <cp:lastModifiedBy>anouk.hol</cp:lastModifiedBy>
  <cp:revision>2</cp:revision>
  <cp:lastPrinted>2018-03-15T15:57:00Z</cp:lastPrinted>
  <dcterms:created xsi:type="dcterms:W3CDTF">2018-03-15T16:13:00Z</dcterms:created>
  <dcterms:modified xsi:type="dcterms:W3CDTF">2018-03-15T16:13:00Z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